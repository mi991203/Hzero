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8B40" w14:textId="77777777" w:rsidR="00133F1A" w:rsidRDefault="00A60BFD" w:rsidP="00133F1A">
      <w:pPr>
        <w:pStyle w:val="BodyText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EEB02E1" wp14:editId="313FE71E">
            <wp:simplePos x="0" y="0"/>
            <wp:positionH relativeFrom="column">
              <wp:posOffset>1537335</wp:posOffset>
            </wp:positionH>
            <wp:positionV relativeFrom="paragraph">
              <wp:posOffset>266065</wp:posOffset>
            </wp:positionV>
            <wp:extent cx="1533525" cy="542925"/>
            <wp:effectExtent l="0" t="0" r="0" b="0"/>
            <wp:wrapNone/>
            <wp:docPr id="24" name="图片 14" descr="hand logo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nd logo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2E992" w14:textId="77777777" w:rsidR="00133F1A" w:rsidRDefault="00133F1A" w:rsidP="00133F1A">
      <w:pPr>
        <w:pStyle w:val="BodyText"/>
      </w:pPr>
    </w:p>
    <w:p w14:paraId="5E975F47" w14:textId="77777777" w:rsidR="00133F1A" w:rsidRDefault="00133F1A" w:rsidP="00133F1A">
      <w:pPr>
        <w:pStyle w:val="BodyText"/>
      </w:pPr>
    </w:p>
    <w:p w14:paraId="702F0D71" w14:textId="77777777" w:rsidR="00133F1A" w:rsidRDefault="00133F1A" w:rsidP="00133F1A">
      <w:pPr>
        <w:pStyle w:val="BodyText"/>
        <w:rPr>
          <w:sz w:val="48"/>
        </w:rPr>
      </w:pPr>
      <w:r>
        <w:rPr>
          <w:rStyle w:val="HighlightedVariable"/>
          <w:rFonts w:hint="eastAsia"/>
          <w:sz w:val="48"/>
        </w:rPr>
        <w:t>上海汉得</w:t>
      </w:r>
      <w:r w:rsidR="00074E2B">
        <w:rPr>
          <w:rStyle w:val="HighlightedVariable"/>
          <w:rFonts w:hint="eastAsia"/>
          <w:sz w:val="48"/>
        </w:rPr>
        <w:t>信息技术股份有限公司</w:t>
      </w:r>
    </w:p>
    <w:p w14:paraId="5823A268" w14:textId="0F21485E" w:rsidR="00133F1A" w:rsidRDefault="00B21E3A" w:rsidP="00133F1A">
      <w:pPr>
        <w:pStyle w:val="BodyText"/>
        <w:rPr>
          <w:sz w:val="48"/>
        </w:rPr>
      </w:pPr>
      <w:bookmarkStart w:id="0" w:name="Subject"/>
      <w:r>
        <w:rPr>
          <w:rStyle w:val="HighlightedVariable"/>
          <w:rFonts w:hint="eastAsia"/>
          <w:sz w:val="48"/>
        </w:rPr>
        <w:t>HZero</w:t>
      </w:r>
      <w:r w:rsidR="00B22134">
        <w:rPr>
          <w:rStyle w:val="HighlightedVariable"/>
          <w:rFonts w:hint="eastAsia"/>
          <w:sz w:val="48"/>
        </w:rPr>
        <w:t>考核</w:t>
      </w:r>
      <w:r w:rsidR="002A3D85">
        <w:rPr>
          <w:rStyle w:val="HighlightedVariable"/>
          <w:rFonts w:hint="eastAsia"/>
          <w:sz w:val="48"/>
        </w:rPr>
        <w:t xml:space="preserve"> </w:t>
      </w:r>
      <w:r w:rsidR="00133F1A">
        <w:rPr>
          <w:rStyle w:val="HighlightedVariable"/>
          <w:rFonts w:hint="eastAsia"/>
          <w:sz w:val="48"/>
        </w:rPr>
        <w:t>(</w:t>
      </w:r>
      <w:r w:rsidR="00DF06C1">
        <w:rPr>
          <w:rStyle w:val="HighlightedVariable"/>
          <w:rFonts w:hint="eastAsia"/>
          <w:sz w:val="48"/>
        </w:rPr>
        <w:t>后端</w:t>
      </w:r>
      <w:r w:rsidR="00133F1A">
        <w:rPr>
          <w:rStyle w:val="HighlightedVariable"/>
          <w:rFonts w:hint="eastAsia"/>
          <w:sz w:val="48"/>
        </w:rPr>
        <w:t>)</w:t>
      </w:r>
      <w:r w:rsidR="00133F1A">
        <w:t xml:space="preserve"> </w:t>
      </w:r>
      <w:bookmarkEnd w:id="0"/>
    </w:p>
    <w:p w14:paraId="6A1A6172" w14:textId="77777777" w:rsidR="00133F1A" w:rsidRPr="00D139CC" w:rsidRDefault="00133F1A" w:rsidP="00133F1A">
      <w:pPr>
        <w:pStyle w:val="BodyText"/>
      </w:pPr>
    </w:p>
    <w:p w14:paraId="11194150" w14:textId="77777777" w:rsidR="00133F1A" w:rsidRDefault="00133F1A" w:rsidP="00133F1A">
      <w:pPr>
        <w:pStyle w:val="BodyText"/>
      </w:pPr>
    </w:p>
    <w:p w14:paraId="10EB46F3" w14:textId="77777777" w:rsidR="00133F1A" w:rsidRDefault="00133F1A" w:rsidP="00133F1A">
      <w:pPr>
        <w:pStyle w:val="BodyText"/>
      </w:pPr>
    </w:p>
    <w:p w14:paraId="2D0D8430" w14:textId="77777777" w:rsidR="00133F1A" w:rsidRDefault="00133F1A" w:rsidP="00133F1A">
      <w:pPr>
        <w:pStyle w:val="BodyText"/>
      </w:pPr>
    </w:p>
    <w:p w14:paraId="7A94E9D8" w14:textId="61A381E9" w:rsidR="00133F1A" w:rsidRDefault="00133F1A" w:rsidP="00133F1A">
      <w:pPr>
        <w:pStyle w:val="BodyText"/>
        <w:tabs>
          <w:tab w:val="left" w:pos="4320"/>
        </w:tabs>
        <w:spacing w:after="0"/>
      </w:pPr>
      <w:r>
        <w:t>Author:</w:t>
      </w:r>
      <w:r>
        <w:tab/>
      </w:r>
      <w:r w:rsidR="00DF06C1">
        <w:t>HAND</w:t>
      </w:r>
    </w:p>
    <w:p w14:paraId="3DDBFD74" w14:textId="052A593B" w:rsidR="00133F1A" w:rsidRDefault="00133F1A" w:rsidP="00133F1A">
      <w:pPr>
        <w:pStyle w:val="BodyText"/>
        <w:tabs>
          <w:tab w:val="left" w:pos="4320"/>
        </w:tabs>
        <w:spacing w:after="0"/>
      </w:pPr>
      <w:r>
        <w:t>Creation Date:</w:t>
      </w:r>
      <w:r>
        <w:tab/>
      </w:r>
      <w:r w:rsidR="00DF06C1">
        <w:t>2020-0</w:t>
      </w:r>
      <w:r w:rsidR="00FE2658">
        <w:t>7</w:t>
      </w:r>
      <w:r w:rsidR="00DF06C1">
        <w:t>-</w:t>
      </w:r>
      <w:r w:rsidR="00FE2658">
        <w:t>27</w:t>
      </w:r>
    </w:p>
    <w:p w14:paraId="3B9719E4" w14:textId="5917942E" w:rsidR="00133F1A" w:rsidRDefault="00133F1A" w:rsidP="00DF06C1">
      <w:pPr>
        <w:pStyle w:val="BodyText"/>
        <w:tabs>
          <w:tab w:val="left" w:pos="4320"/>
        </w:tabs>
        <w:spacing w:after="0"/>
      </w:pPr>
      <w:r>
        <w:t>Last Updated:</w:t>
      </w:r>
      <w:r>
        <w:tab/>
      </w:r>
      <w:r w:rsidR="00DF06C1">
        <w:t>2020-0</w:t>
      </w:r>
      <w:r w:rsidR="00FE2658">
        <w:t>7</w:t>
      </w:r>
      <w:r w:rsidR="00DF06C1">
        <w:t>-</w:t>
      </w:r>
      <w:r w:rsidR="00FE2658">
        <w:t>27</w:t>
      </w:r>
    </w:p>
    <w:p w14:paraId="2EC915FF" w14:textId="77777777" w:rsidR="00133F1A" w:rsidRPr="00BA7F64" w:rsidRDefault="00133F1A" w:rsidP="00133F1A">
      <w:pPr>
        <w:pStyle w:val="BodyText"/>
        <w:tabs>
          <w:tab w:val="left" w:pos="4320"/>
        </w:tabs>
        <w:spacing w:after="0"/>
      </w:pPr>
      <w:r w:rsidRPr="00BA7F64">
        <w:t>Document Ref:</w:t>
      </w:r>
      <w:r w:rsidRPr="00BA7F64">
        <w:tab/>
      </w:r>
      <w:bookmarkStart w:id="1" w:name="DocRefNumber"/>
      <w:r w:rsidRPr="00BA7F64">
        <w:t xml:space="preserve"> </w:t>
      </w:r>
      <w:bookmarkEnd w:id="1"/>
    </w:p>
    <w:p w14:paraId="735DAD21" w14:textId="77777777" w:rsidR="00133F1A" w:rsidRDefault="00133F1A" w:rsidP="00133F1A">
      <w:pPr>
        <w:pStyle w:val="BodyText"/>
        <w:tabs>
          <w:tab w:val="left" w:pos="4320"/>
        </w:tabs>
        <w:spacing w:after="0"/>
      </w:pPr>
      <w:r>
        <w:t>Version:</w:t>
      </w:r>
      <w:r>
        <w:tab/>
      </w:r>
      <w:bookmarkStart w:id="2" w:name="DocVersion"/>
      <w:r>
        <w:t>1</w:t>
      </w:r>
      <w:bookmarkEnd w:id="2"/>
      <w:r>
        <w:rPr>
          <w:rFonts w:hint="eastAsia"/>
        </w:rPr>
        <w:t>.0</w:t>
      </w:r>
    </w:p>
    <w:p w14:paraId="667DFA01" w14:textId="77777777" w:rsidR="00566283" w:rsidRPr="00133F1A" w:rsidRDefault="00566283" w:rsidP="00783882">
      <w:pPr>
        <w:pStyle w:val="BodyText"/>
        <w:ind w:left="0"/>
      </w:pPr>
    </w:p>
    <w:bookmarkStart w:id="3" w:name="_MON_1045290725"/>
    <w:bookmarkEnd w:id="3"/>
    <w:bookmarkStart w:id="4" w:name="_MON_1046183660"/>
    <w:bookmarkEnd w:id="4"/>
    <w:p w14:paraId="09ECD74D" w14:textId="77777777" w:rsidR="00566283" w:rsidRDefault="00801F69">
      <w:pPr>
        <w:pStyle w:val="Note"/>
        <w:numPr>
          <w:ilvl w:val="0"/>
          <w:numId w:val="1"/>
        </w:numPr>
      </w:pPr>
      <w:r>
        <w:rPr>
          <w:rFonts w:ascii="宋体" w:hAnsi="宋体" w:hint="eastAsia"/>
          <w:noProof/>
        </w:rPr>
        <w:object w:dxaOrig="2362" w:dyaOrig="1492" w14:anchorId="3BD3E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9.5pt;height:55.85pt;mso-width-percent:0;mso-height-percent:0;mso-width-percent:0;mso-height-percent:0" o:ole="" fillcolor="window">
            <v:imagedata r:id="rId9" o:title=""/>
          </v:shape>
          <o:OLEObject Type="Embed" ProgID="Word.Picture.8" ShapeID="_x0000_i1025" DrawAspect="Content" ObjectID="_1657562737" r:id="rId10"/>
        </w:object>
      </w:r>
      <w:r w:rsidR="00566283">
        <w:t>To add additional approval lines, press [Tab] from the last cell in the table above.</w:t>
      </w:r>
    </w:p>
    <w:p w14:paraId="5E0C5DC4" w14:textId="77777777" w:rsidR="00566283" w:rsidRDefault="00566283">
      <w:pPr>
        <w:pStyle w:val="Note"/>
        <w:numPr>
          <w:ilvl w:val="0"/>
          <w:numId w:val="2"/>
        </w:numPr>
      </w:pPr>
      <w:r>
        <w:t>You can delete any elements of this cover page that you do not need for your document.  For example, Copy Number is only required if this is a controlled document and you need to track each copy that you distribute.</w:t>
      </w:r>
    </w:p>
    <w:p w14:paraId="1B761C45" w14:textId="77777777" w:rsidR="00566283" w:rsidRDefault="00566283">
      <w:pPr>
        <w:rPr>
          <w:sz w:val="2"/>
        </w:rPr>
      </w:pPr>
    </w:p>
    <w:p w14:paraId="1D274468" w14:textId="77777777" w:rsidR="00566283" w:rsidRDefault="00566283">
      <w:pPr>
        <w:pStyle w:val="Heading2"/>
        <w:spacing w:after="0"/>
      </w:pPr>
      <w:bookmarkStart w:id="5" w:name="_Toc40348027"/>
      <w:r>
        <w:rPr>
          <w:rFonts w:hint="eastAsia"/>
        </w:rPr>
        <w:lastRenderedPageBreak/>
        <w:t>文档控制</w:t>
      </w:r>
      <w:bookmarkEnd w:id="5"/>
    </w:p>
    <w:p w14:paraId="06780C3F" w14:textId="77777777" w:rsidR="00566283" w:rsidRDefault="00566283">
      <w:pPr>
        <w:pStyle w:val="HeadingBar"/>
      </w:pPr>
    </w:p>
    <w:p w14:paraId="467A84C8" w14:textId="77777777" w:rsidR="00566283" w:rsidRDefault="00566283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更改记录</w:t>
      </w:r>
    </w:p>
    <w:bookmarkStart w:id="6" w:name="Sec1"/>
    <w:p w14:paraId="6544D9D3" w14:textId="77777777" w:rsidR="00566283" w:rsidRDefault="00566283">
      <w:pPr>
        <w:pStyle w:val="BodyText"/>
        <w:ind w:left="8640" w:firstLine="720"/>
      </w:pPr>
      <w:r>
        <w:rPr>
          <w:color w:val="FFFFFF"/>
          <w:sz w:val="10"/>
        </w:rPr>
        <w:fldChar w:fldCharType="begin"/>
      </w:r>
      <w:r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BA7F64">
        <w:rPr>
          <w:noProof/>
          <w:color w:val="FFFFFF"/>
          <w:sz w:val="10"/>
        </w:rPr>
        <w:t>3</w:t>
      </w:r>
      <w:r>
        <w:rPr>
          <w:color w:val="FFFFFF"/>
          <w:sz w:val="10"/>
        </w:rPr>
        <w:fldChar w:fldCharType="end"/>
      </w:r>
      <w:bookmarkEnd w:id="6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20"/>
        <w:gridCol w:w="1760"/>
        <w:gridCol w:w="810"/>
        <w:gridCol w:w="3966"/>
      </w:tblGrid>
      <w:tr w:rsidR="00566283" w14:paraId="402E6A84" w14:textId="77777777">
        <w:trPr>
          <w:cantSplit/>
          <w:tblHeader/>
        </w:trPr>
        <w:tc>
          <w:tcPr>
            <w:tcW w:w="1120" w:type="dxa"/>
            <w:tcBorders>
              <w:bottom w:val="nil"/>
              <w:right w:val="nil"/>
            </w:tcBorders>
            <w:shd w:val="pct10" w:color="auto" w:fill="auto"/>
          </w:tcPr>
          <w:p w14:paraId="1D656672" w14:textId="77777777" w:rsidR="00566283" w:rsidRDefault="00566283">
            <w:pPr>
              <w:pStyle w:val="TableHeading"/>
            </w:pPr>
            <w:r>
              <w:t>Date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617E161" w14:textId="77777777" w:rsidR="00566283" w:rsidRDefault="00566283">
            <w:pPr>
              <w:pStyle w:val="TableHeading"/>
            </w:pPr>
            <w:r>
              <w:t>Author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D2E2864" w14:textId="77777777" w:rsidR="00566283" w:rsidRDefault="00566283">
            <w:pPr>
              <w:pStyle w:val="TableHeading"/>
            </w:pPr>
            <w:r>
              <w:t>Version</w:t>
            </w:r>
          </w:p>
        </w:tc>
        <w:tc>
          <w:tcPr>
            <w:tcW w:w="3966" w:type="dxa"/>
            <w:tcBorders>
              <w:left w:val="nil"/>
              <w:bottom w:val="nil"/>
            </w:tcBorders>
            <w:shd w:val="pct10" w:color="auto" w:fill="auto"/>
          </w:tcPr>
          <w:p w14:paraId="1ED08296" w14:textId="77777777" w:rsidR="00566283" w:rsidRDefault="00566283">
            <w:pPr>
              <w:pStyle w:val="TableHeading"/>
            </w:pPr>
            <w:r>
              <w:t>Change Reference</w:t>
            </w:r>
          </w:p>
        </w:tc>
      </w:tr>
      <w:tr w:rsidR="00566283" w14:paraId="1CD1386B" w14:textId="77777777">
        <w:trPr>
          <w:cantSplit/>
          <w:trHeight w:hRule="exact" w:val="60"/>
          <w:tblHeader/>
        </w:trPr>
        <w:tc>
          <w:tcPr>
            <w:tcW w:w="1120" w:type="dxa"/>
            <w:tcBorders>
              <w:left w:val="nil"/>
              <w:right w:val="nil"/>
            </w:tcBorders>
            <w:shd w:val="pct50" w:color="auto" w:fill="auto"/>
          </w:tcPr>
          <w:p w14:paraId="4FB9225E" w14:textId="77777777" w:rsidR="00566283" w:rsidRDefault="00566283">
            <w:pPr>
              <w:pStyle w:val="TableText"/>
              <w:rPr>
                <w:sz w:val="8"/>
              </w:rPr>
            </w:pPr>
          </w:p>
        </w:tc>
        <w:tc>
          <w:tcPr>
            <w:tcW w:w="1760" w:type="dxa"/>
            <w:tcBorders>
              <w:left w:val="nil"/>
              <w:right w:val="nil"/>
            </w:tcBorders>
            <w:shd w:val="pct50" w:color="auto" w:fill="auto"/>
          </w:tcPr>
          <w:p w14:paraId="0C6856E1" w14:textId="77777777" w:rsidR="00566283" w:rsidRDefault="00566283">
            <w:pPr>
              <w:pStyle w:val="TableText"/>
              <w:rPr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</w:tcPr>
          <w:p w14:paraId="19D9AA57" w14:textId="77777777" w:rsidR="00566283" w:rsidRDefault="00566283">
            <w:pPr>
              <w:pStyle w:val="TableText"/>
              <w:rPr>
                <w:sz w:val="8"/>
              </w:rPr>
            </w:pPr>
          </w:p>
        </w:tc>
        <w:tc>
          <w:tcPr>
            <w:tcW w:w="3966" w:type="dxa"/>
            <w:tcBorders>
              <w:left w:val="nil"/>
              <w:right w:val="nil"/>
            </w:tcBorders>
            <w:shd w:val="pct50" w:color="auto" w:fill="auto"/>
          </w:tcPr>
          <w:p w14:paraId="4E6892B6" w14:textId="77777777" w:rsidR="00566283" w:rsidRDefault="00566283">
            <w:pPr>
              <w:pStyle w:val="TableText"/>
              <w:rPr>
                <w:sz w:val="8"/>
              </w:rPr>
            </w:pPr>
          </w:p>
        </w:tc>
      </w:tr>
      <w:tr w:rsidR="00566283" w14:paraId="746E29C3" w14:textId="77777777">
        <w:trPr>
          <w:cantSplit/>
        </w:trPr>
        <w:tc>
          <w:tcPr>
            <w:tcW w:w="1120" w:type="dxa"/>
            <w:tcBorders>
              <w:top w:val="nil"/>
            </w:tcBorders>
          </w:tcPr>
          <w:p w14:paraId="216E34B8" w14:textId="4D84B619" w:rsidR="00566283" w:rsidRDefault="00DF06C1" w:rsidP="000163A6">
            <w:pPr>
              <w:pStyle w:val="TableText"/>
            </w:pPr>
            <w:r>
              <w:t>2020-0</w:t>
            </w:r>
            <w:r w:rsidR="00FE2658">
              <w:t>7</w:t>
            </w:r>
            <w:r>
              <w:t>-</w:t>
            </w:r>
            <w:r w:rsidR="00FE2658">
              <w:t>27</w:t>
            </w:r>
          </w:p>
        </w:tc>
        <w:tc>
          <w:tcPr>
            <w:tcW w:w="1760" w:type="dxa"/>
            <w:tcBorders>
              <w:top w:val="nil"/>
            </w:tcBorders>
          </w:tcPr>
          <w:p w14:paraId="1BE93423" w14:textId="5B9ACD6A" w:rsidR="00566283" w:rsidRDefault="00DF06C1">
            <w:pPr>
              <w:pStyle w:val="TableText"/>
            </w:pPr>
            <w:r>
              <w:t>HAND</w:t>
            </w:r>
          </w:p>
        </w:tc>
        <w:tc>
          <w:tcPr>
            <w:tcW w:w="810" w:type="dxa"/>
            <w:tcBorders>
              <w:top w:val="nil"/>
            </w:tcBorders>
          </w:tcPr>
          <w:p w14:paraId="5C81EC85" w14:textId="77777777" w:rsidR="00566283" w:rsidRDefault="00566283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966" w:type="dxa"/>
            <w:tcBorders>
              <w:top w:val="nil"/>
            </w:tcBorders>
          </w:tcPr>
          <w:p w14:paraId="7F5B80EE" w14:textId="77777777" w:rsidR="00566283" w:rsidRDefault="00566283">
            <w:pPr>
              <w:pStyle w:val="TableText"/>
            </w:pPr>
            <w:r>
              <w:rPr>
                <w:rFonts w:hint="eastAsia"/>
              </w:rPr>
              <w:t>creation</w:t>
            </w:r>
          </w:p>
        </w:tc>
      </w:tr>
      <w:tr w:rsidR="00566283" w14:paraId="5D5C5115" w14:textId="77777777">
        <w:trPr>
          <w:cantSplit/>
        </w:trPr>
        <w:tc>
          <w:tcPr>
            <w:tcW w:w="1120" w:type="dxa"/>
          </w:tcPr>
          <w:p w14:paraId="41450F0F" w14:textId="77777777" w:rsidR="00566283" w:rsidRDefault="00566283">
            <w:pPr>
              <w:pStyle w:val="TableText"/>
            </w:pPr>
          </w:p>
        </w:tc>
        <w:tc>
          <w:tcPr>
            <w:tcW w:w="1760" w:type="dxa"/>
          </w:tcPr>
          <w:p w14:paraId="115F779C" w14:textId="77777777" w:rsidR="00566283" w:rsidRDefault="00566283">
            <w:pPr>
              <w:pStyle w:val="TableText"/>
            </w:pPr>
          </w:p>
        </w:tc>
        <w:tc>
          <w:tcPr>
            <w:tcW w:w="810" w:type="dxa"/>
          </w:tcPr>
          <w:p w14:paraId="167C6840" w14:textId="77777777" w:rsidR="00566283" w:rsidRDefault="00566283">
            <w:pPr>
              <w:pStyle w:val="TableText"/>
            </w:pPr>
          </w:p>
        </w:tc>
        <w:tc>
          <w:tcPr>
            <w:tcW w:w="3966" w:type="dxa"/>
          </w:tcPr>
          <w:p w14:paraId="3DB82B27" w14:textId="77777777" w:rsidR="00566283" w:rsidRDefault="00566283">
            <w:pPr>
              <w:pStyle w:val="TableText"/>
            </w:pPr>
          </w:p>
        </w:tc>
      </w:tr>
      <w:tr w:rsidR="00566283" w14:paraId="7112AEC3" w14:textId="77777777">
        <w:trPr>
          <w:cantSplit/>
        </w:trPr>
        <w:tc>
          <w:tcPr>
            <w:tcW w:w="1120" w:type="dxa"/>
          </w:tcPr>
          <w:p w14:paraId="399F6B45" w14:textId="77777777" w:rsidR="00566283" w:rsidRDefault="00566283">
            <w:pPr>
              <w:pStyle w:val="TableText"/>
            </w:pPr>
          </w:p>
        </w:tc>
        <w:tc>
          <w:tcPr>
            <w:tcW w:w="1760" w:type="dxa"/>
          </w:tcPr>
          <w:p w14:paraId="33E30B56" w14:textId="77777777" w:rsidR="00566283" w:rsidRDefault="00566283">
            <w:pPr>
              <w:pStyle w:val="TableText"/>
            </w:pPr>
          </w:p>
        </w:tc>
        <w:tc>
          <w:tcPr>
            <w:tcW w:w="810" w:type="dxa"/>
          </w:tcPr>
          <w:p w14:paraId="2836B0D8" w14:textId="77777777" w:rsidR="00566283" w:rsidRDefault="00566283">
            <w:pPr>
              <w:pStyle w:val="TableText"/>
            </w:pPr>
          </w:p>
        </w:tc>
        <w:tc>
          <w:tcPr>
            <w:tcW w:w="3966" w:type="dxa"/>
          </w:tcPr>
          <w:p w14:paraId="552B16B3" w14:textId="77777777" w:rsidR="00566283" w:rsidRDefault="00566283">
            <w:pPr>
              <w:pStyle w:val="TableText"/>
            </w:pPr>
          </w:p>
        </w:tc>
      </w:tr>
      <w:tr w:rsidR="00566283" w14:paraId="6BA7CDF5" w14:textId="77777777">
        <w:trPr>
          <w:cantSplit/>
        </w:trPr>
        <w:tc>
          <w:tcPr>
            <w:tcW w:w="1120" w:type="dxa"/>
          </w:tcPr>
          <w:p w14:paraId="74C75198" w14:textId="77777777" w:rsidR="00566283" w:rsidRDefault="00566283">
            <w:pPr>
              <w:pStyle w:val="TableText"/>
            </w:pPr>
          </w:p>
        </w:tc>
        <w:tc>
          <w:tcPr>
            <w:tcW w:w="1760" w:type="dxa"/>
          </w:tcPr>
          <w:p w14:paraId="1D921DA5" w14:textId="77777777" w:rsidR="00566283" w:rsidRDefault="00566283">
            <w:pPr>
              <w:pStyle w:val="TableText"/>
            </w:pPr>
          </w:p>
        </w:tc>
        <w:tc>
          <w:tcPr>
            <w:tcW w:w="810" w:type="dxa"/>
          </w:tcPr>
          <w:p w14:paraId="09880C4D" w14:textId="77777777" w:rsidR="00566283" w:rsidRDefault="00566283">
            <w:pPr>
              <w:pStyle w:val="TableText"/>
            </w:pPr>
          </w:p>
        </w:tc>
        <w:tc>
          <w:tcPr>
            <w:tcW w:w="3966" w:type="dxa"/>
          </w:tcPr>
          <w:p w14:paraId="434C92C8" w14:textId="77777777" w:rsidR="00566283" w:rsidRDefault="00566283">
            <w:pPr>
              <w:pStyle w:val="TableText"/>
            </w:pPr>
          </w:p>
        </w:tc>
      </w:tr>
    </w:tbl>
    <w:p w14:paraId="1F951EE6" w14:textId="77777777" w:rsidR="00566283" w:rsidRDefault="00566283">
      <w:pPr>
        <w:pStyle w:val="BodyText"/>
      </w:pPr>
    </w:p>
    <w:p w14:paraId="36CF30CD" w14:textId="77777777" w:rsidR="00566283" w:rsidRDefault="00566283">
      <w:pPr>
        <w:pStyle w:val="HeadingBar"/>
      </w:pPr>
    </w:p>
    <w:p w14:paraId="458FFABE" w14:textId="77777777" w:rsidR="00566283" w:rsidRDefault="00566283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</w:t>
      </w:r>
    </w:p>
    <w:p w14:paraId="3F9335CC" w14:textId="77777777" w:rsidR="00566283" w:rsidRDefault="00566283">
      <w:pPr>
        <w:pStyle w:val="BodyText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566283" w14:paraId="305F69BE" w14:textId="77777777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14:paraId="0D83A6BC" w14:textId="77777777" w:rsidR="00566283" w:rsidRDefault="00566283">
            <w:pPr>
              <w:pStyle w:val="TableHeading"/>
            </w:pPr>
            <w: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EA022B0" w14:textId="77777777" w:rsidR="00566283" w:rsidRDefault="00566283">
            <w:pPr>
              <w:pStyle w:val="TableHeading"/>
            </w:pPr>
            <w:r>
              <w:t>Position</w:t>
            </w:r>
          </w:p>
        </w:tc>
      </w:tr>
      <w:tr w:rsidR="00566283" w14:paraId="5A47D4BC" w14:textId="77777777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14:paraId="57687384" w14:textId="77777777" w:rsidR="00566283" w:rsidRDefault="00566283">
            <w:pPr>
              <w:pStyle w:val="TableText"/>
              <w:rPr>
                <w:sz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5D247275" w14:textId="77777777" w:rsidR="00566283" w:rsidRDefault="00566283">
            <w:pPr>
              <w:pStyle w:val="TableText"/>
              <w:rPr>
                <w:sz w:val="8"/>
              </w:rPr>
            </w:pPr>
          </w:p>
        </w:tc>
      </w:tr>
      <w:tr w:rsidR="00566283" w14:paraId="2F241008" w14:textId="77777777">
        <w:trPr>
          <w:cantSplit/>
        </w:trPr>
        <w:tc>
          <w:tcPr>
            <w:tcW w:w="3960" w:type="dxa"/>
            <w:tcBorders>
              <w:top w:val="nil"/>
            </w:tcBorders>
          </w:tcPr>
          <w:p w14:paraId="10B90F29" w14:textId="77777777" w:rsidR="00566283" w:rsidRDefault="00566283">
            <w:pPr>
              <w:pStyle w:val="TableText"/>
            </w:pPr>
          </w:p>
        </w:tc>
        <w:tc>
          <w:tcPr>
            <w:tcW w:w="3708" w:type="dxa"/>
            <w:tcBorders>
              <w:top w:val="nil"/>
            </w:tcBorders>
          </w:tcPr>
          <w:p w14:paraId="268749B9" w14:textId="77777777" w:rsidR="00566283" w:rsidRDefault="00566283">
            <w:pPr>
              <w:pStyle w:val="TableText"/>
            </w:pPr>
          </w:p>
        </w:tc>
      </w:tr>
      <w:tr w:rsidR="00566283" w14:paraId="75A98E23" w14:textId="77777777">
        <w:trPr>
          <w:cantSplit/>
        </w:trPr>
        <w:tc>
          <w:tcPr>
            <w:tcW w:w="3960" w:type="dxa"/>
          </w:tcPr>
          <w:p w14:paraId="1587C3DF" w14:textId="77777777" w:rsidR="00566283" w:rsidRDefault="00566283">
            <w:pPr>
              <w:pStyle w:val="TableText"/>
            </w:pPr>
          </w:p>
        </w:tc>
        <w:tc>
          <w:tcPr>
            <w:tcW w:w="3708" w:type="dxa"/>
          </w:tcPr>
          <w:p w14:paraId="147207FF" w14:textId="77777777" w:rsidR="00566283" w:rsidRDefault="00566283">
            <w:pPr>
              <w:pStyle w:val="TableText"/>
            </w:pPr>
          </w:p>
        </w:tc>
      </w:tr>
      <w:tr w:rsidR="00566283" w14:paraId="3672D0E4" w14:textId="77777777">
        <w:trPr>
          <w:cantSplit/>
        </w:trPr>
        <w:tc>
          <w:tcPr>
            <w:tcW w:w="3960" w:type="dxa"/>
          </w:tcPr>
          <w:p w14:paraId="04BEC004" w14:textId="77777777" w:rsidR="00566283" w:rsidRDefault="00566283">
            <w:pPr>
              <w:pStyle w:val="TableText"/>
            </w:pPr>
          </w:p>
        </w:tc>
        <w:tc>
          <w:tcPr>
            <w:tcW w:w="3708" w:type="dxa"/>
          </w:tcPr>
          <w:p w14:paraId="24D91120" w14:textId="77777777" w:rsidR="00566283" w:rsidRDefault="00566283">
            <w:pPr>
              <w:pStyle w:val="TableText"/>
            </w:pPr>
          </w:p>
        </w:tc>
      </w:tr>
      <w:tr w:rsidR="00566283" w14:paraId="61AABBAA" w14:textId="77777777">
        <w:trPr>
          <w:cantSplit/>
        </w:trPr>
        <w:tc>
          <w:tcPr>
            <w:tcW w:w="3960" w:type="dxa"/>
          </w:tcPr>
          <w:p w14:paraId="6DC4939E" w14:textId="77777777" w:rsidR="00566283" w:rsidRDefault="00566283">
            <w:pPr>
              <w:pStyle w:val="TableText"/>
            </w:pPr>
          </w:p>
        </w:tc>
        <w:tc>
          <w:tcPr>
            <w:tcW w:w="3708" w:type="dxa"/>
          </w:tcPr>
          <w:p w14:paraId="295FF79B" w14:textId="77777777" w:rsidR="00566283" w:rsidRDefault="00566283">
            <w:pPr>
              <w:pStyle w:val="TableText"/>
            </w:pPr>
          </w:p>
        </w:tc>
      </w:tr>
    </w:tbl>
    <w:p w14:paraId="6DEE5819" w14:textId="77777777" w:rsidR="00566283" w:rsidRDefault="00566283">
      <w:pPr>
        <w:pStyle w:val="BodyText"/>
      </w:pPr>
    </w:p>
    <w:p w14:paraId="6BB6B423" w14:textId="77777777" w:rsidR="00566283" w:rsidRDefault="00566283">
      <w:pPr>
        <w:pStyle w:val="HeadingBar"/>
      </w:pPr>
    </w:p>
    <w:p w14:paraId="5B2982B2" w14:textId="77777777" w:rsidR="00566283" w:rsidRDefault="00566283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分发记录</w:t>
      </w:r>
    </w:p>
    <w:p w14:paraId="6287DABA" w14:textId="77777777" w:rsidR="00566283" w:rsidRDefault="00566283">
      <w:pPr>
        <w:pStyle w:val="BodyText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566283" w14:paraId="2822D22A" w14:textId="77777777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14:paraId="10DEF946" w14:textId="77777777" w:rsidR="00566283" w:rsidRDefault="00566283">
            <w:pPr>
              <w:pStyle w:val="TableHeading"/>
            </w:pPr>
            <w:r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50DB4E4" w14:textId="77777777" w:rsidR="00566283" w:rsidRDefault="00566283">
            <w:pPr>
              <w:pStyle w:val="TableHeading"/>
            </w:pPr>
            <w: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09E16D17" w14:textId="77777777" w:rsidR="00566283" w:rsidRDefault="00566283">
            <w:pPr>
              <w:pStyle w:val="TableHeading"/>
            </w:pPr>
            <w:r>
              <w:t>Location</w:t>
            </w:r>
          </w:p>
        </w:tc>
      </w:tr>
      <w:tr w:rsidR="00566283" w14:paraId="4AB2DACB" w14:textId="77777777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14:paraId="5AE561AF" w14:textId="77777777" w:rsidR="00566283" w:rsidRDefault="00566283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2CE15AE8" w14:textId="77777777" w:rsidR="00566283" w:rsidRDefault="00566283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5C693213" w14:textId="77777777" w:rsidR="00566283" w:rsidRDefault="00566283">
            <w:pPr>
              <w:pStyle w:val="TableText"/>
              <w:rPr>
                <w:sz w:val="8"/>
              </w:rPr>
            </w:pPr>
          </w:p>
        </w:tc>
      </w:tr>
      <w:tr w:rsidR="00566283" w14:paraId="2D951839" w14:textId="77777777">
        <w:trPr>
          <w:cantSplit/>
        </w:trPr>
        <w:tc>
          <w:tcPr>
            <w:tcW w:w="918" w:type="dxa"/>
            <w:tcBorders>
              <w:top w:val="nil"/>
            </w:tcBorders>
          </w:tcPr>
          <w:p w14:paraId="4A807A0F" w14:textId="77777777" w:rsidR="00566283" w:rsidRDefault="00566283">
            <w:pPr>
              <w:pStyle w:val="TableText"/>
              <w:numPr>
                <w:ilvl w:val="0"/>
                <w:numId w:val="3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14:paraId="3DD762E6" w14:textId="77777777" w:rsidR="00566283" w:rsidRDefault="00566283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14:paraId="0AF9D60B" w14:textId="77777777" w:rsidR="00566283" w:rsidRDefault="00566283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566283" w14:paraId="1966912D" w14:textId="77777777">
        <w:trPr>
          <w:cantSplit/>
        </w:trPr>
        <w:tc>
          <w:tcPr>
            <w:tcW w:w="918" w:type="dxa"/>
          </w:tcPr>
          <w:p w14:paraId="4BCF0D56" w14:textId="77777777" w:rsidR="00566283" w:rsidRDefault="00566283">
            <w:pPr>
              <w:pStyle w:val="TableText"/>
              <w:numPr>
                <w:ilvl w:val="0"/>
                <w:numId w:val="3"/>
              </w:numPr>
            </w:pPr>
          </w:p>
        </w:tc>
        <w:tc>
          <w:tcPr>
            <w:tcW w:w="3429" w:type="dxa"/>
          </w:tcPr>
          <w:p w14:paraId="613F72C8" w14:textId="77777777" w:rsidR="00566283" w:rsidRDefault="00566283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14:paraId="5A235AFD" w14:textId="77777777" w:rsidR="00566283" w:rsidRDefault="00566283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566283" w14:paraId="284E9981" w14:textId="77777777">
        <w:trPr>
          <w:cantSplit/>
        </w:trPr>
        <w:tc>
          <w:tcPr>
            <w:tcW w:w="918" w:type="dxa"/>
          </w:tcPr>
          <w:p w14:paraId="0EDC2918" w14:textId="77777777" w:rsidR="00566283" w:rsidRDefault="00566283">
            <w:pPr>
              <w:pStyle w:val="TableText"/>
              <w:numPr>
                <w:ilvl w:val="0"/>
                <w:numId w:val="3"/>
              </w:numPr>
            </w:pPr>
          </w:p>
        </w:tc>
        <w:tc>
          <w:tcPr>
            <w:tcW w:w="3429" w:type="dxa"/>
          </w:tcPr>
          <w:p w14:paraId="2F21249C" w14:textId="77777777" w:rsidR="00566283" w:rsidRDefault="00566283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14:paraId="25863291" w14:textId="77777777" w:rsidR="00566283" w:rsidRDefault="00566283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566283" w14:paraId="5F655C2E" w14:textId="77777777">
        <w:trPr>
          <w:cantSplit/>
        </w:trPr>
        <w:tc>
          <w:tcPr>
            <w:tcW w:w="918" w:type="dxa"/>
          </w:tcPr>
          <w:p w14:paraId="6A639F82" w14:textId="77777777" w:rsidR="00566283" w:rsidRDefault="00566283">
            <w:pPr>
              <w:pStyle w:val="TableText"/>
              <w:numPr>
                <w:ilvl w:val="0"/>
                <w:numId w:val="3"/>
              </w:numPr>
            </w:pPr>
          </w:p>
        </w:tc>
        <w:tc>
          <w:tcPr>
            <w:tcW w:w="3429" w:type="dxa"/>
          </w:tcPr>
          <w:p w14:paraId="0AEB4088" w14:textId="77777777" w:rsidR="00566283" w:rsidRDefault="00566283">
            <w:pPr>
              <w:pStyle w:val="TableText"/>
            </w:pPr>
          </w:p>
        </w:tc>
        <w:tc>
          <w:tcPr>
            <w:tcW w:w="3429" w:type="dxa"/>
          </w:tcPr>
          <w:p w14:paraId="7E175002" w14:textId="77777777" w:rsidR="00566283" w:rsidRDefault="00566283">
            <w:pPr>
              <w:pStyle w:val="TableText"/>
            </w:pPr>
          </w:p>
        </w:tc>
      </w:tr>
    </w:tbl>
    <w:p w14:paraId="4E8E2980" w14:textId="77777777" w:rsidR="00566283" w:rsidRDefault="00566283">
      <w:pPr>
        <w:pStyle w:val="Note"/>
        <w:numPr>
          <w:ilvl w:val="0"/>
          <w:numId w:val="4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table, the Note To Holders, and the </w:t>
      </w:r>
      <w:r>
        <w:rPr>
          <w:b/>
        </w:rPr>
        <w:t>Copy Number</w:t>
      </w:r>
      <w:r>
        <w:t xml:space="preserve"> label from the cover page.</w:t>
      </w:r>
    </w:p>
    <w:p w14:paraId="3EDAF6B5" w14:textId="77777777" w:rsidR="00566283" w:rsidRDefault="00566283">
      <w:pPr>
        <w:pStyle w:val="BodyText"/>
      </w:pPr>
    </w:p>
    <w:p w14:paraId="7137441C" w14:textId="77777777" w:rsidR="00566283" w:rsidRDefault="00566283">
      <w:pPr>
        <w:pStyle w:val="TOC1"/>
      </w:pPr>
      <w:r>
        <w:rPr>
          <w:rFonts w:hint="eastAsia"/>
        </w:rPr>
        <w:lastRenderedPageBreak/>
        <w:t>目录</w:t>
      </w:r>
    </w:p>
    <w:p w14:paraId="3E6683C8" w14:textId="414EE60D" w:rsidR="00443CFF" w:rsidRDefault="00282ACB">
      <w:pPr>
        <w:pStyle w:val="TOC2"/>
        <w:tabs>
          <w:tab w:val="right" w:leader="dot" w:pos="10073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"2-3" </w:instrText>
      </w:r>
      <w:r>
        <w:fldChar w:fldCharType="separate"/>
      </w:r>
      <w:r w:rsidR="00443CFF">
        <w:rPr>
          <w:noProof/>
        </w:rPr>
        <w:t>文档控制</w:t>
      </w:r>
      <w:r w:rsidR="00443CFF">
        <w:rPr>
          <w:noProof/>
        </w:rPr>
        <w:tab/>
      </w:r>
      <w:r w:rsidR="00443CFF">
        <w:rPr>
          <w:noProof/>
        </w:rPr>
        <w:fldChar w:fldCharType="begin"/>
      </w:r>
      <w:r w:rsidR="00443CFF">
        <w:rPr>
          <w:noProof/>
        </w:rPr>
        <w:instrText xml:space="preserve"> PAGEREF _Toc40348027 \h </w:instrText>
      </w:r>
      <w:r w:rsidR="00443CFF">
        <w:rPr>
          <w:noProof/>
        </w:rPr>
      </w:r>
      <w:r w:rsidR="00443CFF">
        <w:rPr>
          <w:noProof/>
        </w:rPr>
        <w:fldChar w:fldCharType="separate"/>
      </w:r>
      <w:r w:rsidR="00443CFF">
        <w:rPr>
          <w:noProof/>
        </w:rPr>
        <w:t>ii</w:t>
      </w:r>
      <w:r w:rsidR="00443CFF">
        <w:rPr>
          <w:noProof/>
        </w:rPr>
        <w:fldChar w:fldCharType="end"/>
      </w:r>
    </w:p>
    <w:p w14:paraId="7DDA75B5" w14:textId="37DA1FFE" w:rsidR="00443CFF" w:rsidRDefault="00443CFF">
      <w:pPr>
        <w:pStyle w:val="TOC2"/>
        <w:tabs>
          <w:tab w:val="right" w:leader="dot" w:pos="10073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E289BB" w14:textId="0721D039" w:rsidR="00443CFF" w:rsidRDefault="00443CFF">
      <w:pPr>
        <w:pStyle w:val="TOC3"/>
        <w:tabs>
          <w:tab w:val="right" w:leader="dot" w:pos="10073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DCA90D7" w14:textId="2EAEF69D" w:rsidR="00443CFF" w:rsidRDefault="00443CFF">
      <w:pPr>
        <w:pStyle w:val="TOC2"/>
        <w:tabs>
          <w:tab w:val="right" w:leader="dot" w:pos="10073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创建数据对象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237400" w14:textId="50DB60E9" w:rsidR="00443CFF" w:rsidRDefault="00443CFF">
      <w:pPr>
        <w:pStyle w:val="TOC2"/>
        <w:tabs>
          <w:tab w:val="right" w:leader="dot" w:pos="10073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销售订单汇总页面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26136B" w14:textId="721C680E" w:rsidR="00443CFF" w:rsidRDefault="00443CFF">
      <w:pPr>
        <w:pStyle w:val="TOC3"/>
        <w:tabs>
          <w:tab w:val="right" w:leader="dot" w:pos="10073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实现功能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C3CD9B" w14:textId="36D46DFB" w:rsidR="00443CFF" w:rsidRDefault="00443CFF">
      <w:pPr>
        <w:pStyle w:val="TOC3"/>
        <w:tabs>
          <w:tab w:val="right" w:leader="dot" w:pos="10073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界面设计及功能实现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B39610" w14:textId="483F969C" w:rsidR="00443CFF" w:rsidRDefault="00443CFF">
      <w:pPr>
        <w:pStyle w:val="TOC2"/>
        <w:tabs>
          <w:tab w:val="right" w:leader="dot" w:pos="10073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销售订单明细页面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90CD17" w14:textId="655DB8D6" w:rsidR="00443CFF" w:rsidRDefault="00443CFF">
      <w:pPr>
        <w:pStyle w:val="TOC3"/>
        <w:tabs>
          <w:tab w:val="right" w:leader="dot" w:pos="10073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实现功能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18A6B2" w14:textId="7E97B75F" w:rsidR="00443CFF" w:rsidRDefault="00443CFF">
      <w:pPr>
        <w:pStyle w:val="TOC3"/>
        <w:tabs>
          <w:tab w:val="right" w:leader="dot" w:pos="10073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界面设计及功能实现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A46F7C" w14:textId="65BFF578" w:rsidR="00566283" w:rsidRDefault="00282ACB">
      <w:r>
        <w:fldChar w:fldCharType="end"/>
      </w:r>
    </w:p>
    <w:p w14:paraId="2C55C57C" w14:textId="77777777" w:rsidR="00566283" w:rsidRDefault="00566283">
      <w:pPr>
        <w:pStyle w:val="Note"/>
        <w:numPr>
          <w:ilvl w:val="0"/>
          <w:numId w:val="5"/>
        </w:numPr>
      </w:pPr>
      <w:r>
        <w:t>To update the table of contents, put the cursor anywhere in the table and press [F9].  To change the number of levels displayed, select the menu option Insert</w:t>
      </w:r>
      <w:r>
        <w:noBreakHyphen/>
        <w:t>&gt;Index and Tables, make sure the Table of Contents tab is active, and change the Number of Levels to a new value.</w:t>
      </w:r>
    </w:p>
    <w:p w14:paraId="7185ECED" w14:textId="77777777" w:rsidR="00566283" w:rsidRDefault="00566283"/>
    <w:p w14:paraId="39DF39DB" w14:textId="77777777" w:rsidR="00566283" w:rsidRDefault="00566283">
      <w:pPr>
        <w:pStyle w:val="BodyText"/>
        <w:sectPr w:rsidR="00566283" w:rsidSect="0045551D"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1880" w:h="15840" w:code="1"/>
          <w:pgMar w:top="1077" w:right="720" w:bottom="1077" w:left="720" w:header="431" w:footer="431" w:gutter="357"/>
          <w:pgNumType w:fmt="lowerRoman" w:start="1"/>
          <w:cols w:space="720"/>
          <w:titlePg/>
        </w:sectPr>
      </w:pPr>
    </w:p>
    <w:p w14:paraId="43BB66D7" w14:textId="77777777" w:rsidR="00566283" w:rsidRDefault="00566283">
      <w:pPr>
        <w:pStyle w:val="Heading2"/>
      </w:pPr>
      <w:bookmarkStart w:id="7" w:name="_Toc40348028"/>
      <w:r>
        <w:rPr>
          <w:rFonts w:hint="eastAsia"/>
        </w:rPr>
        <w:lastRenderedPageBreak/>
        <w:t>概述</w:t>
      </w:r>
      <w:bookmarkEnd w:id="7"/>
    </w:p>
    <w:p w14:paraId="07652F9C" w14:textId="02336BEE" w:rsidR="004A2031" w:rsidRPr="00B235EF" w:rsidRDefault="00B21E3A" w:rsidP="00AB452E">
      <w:pPr>
        <w:pStyle w:val="BodyText"/>
      </w:pPr>
      <w:r>
        <w:rPr>
          <w:rFonts w:hint="eastAsia"/>
        </w:rPr>
        <w:t>H</w:t>
      </w:r>
      <w:r w:rsidR="00DF06C1">
        <w:t>Z</w:t>
      </w:r>
      <w:r>
        <w:rPr>
          <w:rFonts w:hint="eastAsia"/>
        </w:rPr>
        <w:t>ero</w:t>
      </w:r>
      <w:r w:rsidR="00DF06C1">
        <w:rPr>
          <w:rFonts w:hint="eastAsia"/>
        </w:rPr>
        <w:t>后端学习拓展</w:t>
      </w:r>
      <w:r w:rsidR="00B235EF">
        <w:rPr>
          <w:rFonts w:hint="eastAsia"/>
        </w:rPr>
        <w:t>考核</w:t>
      </w:r>
      <w:r w:rsidR="00DF06C1">
        <w:rPr>
          <w:rFonts w:hint="eastAsia"/>
        </w:rPr>
        <w:t>作业</w:t>
      </w:r>
      <w:r w:rsidR="00566283">
        <w:rPr>
          <w:rFonts w:hint="eastAsia"/>
        </w:rPr>
        <w:t>。</w:t>
      </w:r>
    </w:p>
    <w:p w14:paraId="4FE01D8E" w14:textId="77777777" w:rsidR="00CF6707" w:rsidRDefault="004A2031" w:rsidP="009B1684">
      <w:pPr>
        <w:pStyle w:val="Heading4"/>
      </w:pPr>
      <w:r>
        <w:rPr>
          <w:rFonts w:hint="eastAsia"/>
        </w:rPr>
        <w:t>目的：</w:t>
      </w:r>
    </w:p>
    <w:p w14:paraId="63DABF07" w14:textId="7F0C58D5" w:rsidR="004A2031" w:rsidRPr="00CF6707" w:rsidRDefault="004A2031" w:rsidP="00AB452E">
      <w:pPr>
        <w:pStyle w:val="BodyText"/>
      </w:pPr>
      <w:r>
        <w:rPr>
          <w:rFonts w:hint="eastAsia"/>
        </w:rPr>
        <w:t>通过该</w:t>
      </w:r>
      <w:r w:rsidR="00113C99">
        <w:rPr>
          <w:rFonts w:hint="eastAsia"/>
        </w:rPr>
        <w:t>考核</w:t>
      </w:r>
      <w:r>
        <w:rPr>
          <w:rFonts w:hint="eastAsia"/>
        </w:rPr>
        <w:t>来测试培训人员对</w:t>
      </w:r>
      <w:r w:rsidR="00B21E3A">
        <w:rPr>
          <w:rFonts w:hint="eastAsia"/>
        </w:rPr>
        <w:t>HZero</w:t>
      </w:r>
      <w:r w:rsidR="00DF06C1">
        <w:rPr>
          <w:rFonts w:hint="eastAsia"/>
        </w:rPr>
        <w:t>后端开发</w:t>
      </w:r>
      <w:r w:rsidR="00F842A4">
        <w:rPr>
          <w:rFonts w:hint="eastAsia"/>
        </w:rPr>
        <w:t>的</w:t>
      </w:r>
      <w:r>
        <w:rPr>
          <w:rFonts w:hint="eastAsia"/>
        </w:rPr>
        <w:t>掌握情况。</w:t>
      </w:r>
    </w:p>
    <w:p w14:paraId="59DF65B4" w14:textId="77777777" w:rsidR="00CF6707" w:rsidRDefault="00CF6707" w:rsidP="009B1684">
      <w:pPr>
        <w:pStyle w:val="Heading4"/>
      </w:pPr>
      <w:r>
        <w:rPr>
          <w:rFonts w:hint="eastAsia"/>
        </w:rPr>
        <w:t>开发内容：</w:t>
      </w:r>
    </w:p>
    <w:p w14:paraId="6A4D9563" w14:textId="4BFBB787" w:rsidR="00852118" w:rsidRDefault="00CF6707" w:rsidP="00852118">
      <w:pPr>
        <w:pStyle w:val="BodyText"/>
      </w:pPr>
      <w:r>
        <w:rPr>
          <w:rFonts w:hint="eastAsia"/>
        </w:rPr>
        <w:t>开发一个</w:t>
      </w:r>
      <w:r w:rsidR="0041392E">
        <w:rPr>
          <w:rFonts w:hint="eastAsia"/>
        </w:rPr>
        <w:t>销售订单管理平台</w:t>
      </w:r>
      <w:r>
        <w:rPr>
          <w:rFonts w:hint="eastAsia"/>
        </w:rPr>
        <w:t>，来</w:t>
      </w:r>
      <w:r w:rsidR="00F21DD3">
        <w:rPr>
          <w:rFonts w:hint="eastAsia"/>
        </w:rPr>
        <w:t>查询、</w:t>
      </w:r>
      <w:r>
        <w:rPr>
          <w:rFonts w:hint="eastAsia"/>
        </w:rPr>
        <w:t>录入</w:t>
      </w:r>
      <w:r w:rsidR="00F21DD3">
        <w:rPr>
          <w:rFonts w:hint="eastAsia"/>
        </w:rPr>
        <w:t>、</w:t>
      </w:r>
      <w:r w:rsidR="001618FC">
        <w:rPr>
          <w:rFonts w:hint="eastAsia"/>
        </w:rPr>
        <w:t>编辑</w:t>
      </w:r>
      <w:r w:rsidR="0086360F">
        <w:rPr>
          <w:rFonts w:hint="eastAsia"/>
        </w:rPr>
        <w:t>销售</w:t>
      </w:r>
      <w:r w:rsidR="008915C2">
        <w:rPr>
          <w:rFonts w:hint="eastAsia"/>
        </w:rPr>
        <w:t>订单信息</w:t>
      </w:r>
      <w:r>
        <w:rPr>
          <w:rFonts w:hint="eastAsia"/>
        </w:rPr>
        <w:t>。</w:t>
      </w:r>
    </w:p>
    <w:p w14:paraId="3D68DF7E" w14:textId="77777777" w:rsidR="00D367F0" w:rsidRDefault="00D367F0" w:rsidP="009B1684">
      <w:pPr>
        <w:pStyle w:val="Heading4"/>
      </w:pPr>
      <w:r>
        <w:rPr>
          <w:rFonts w:hint="eastAsia"/>
        </w:rPr>
        <w:t>开发框架：</w:t>
      </w:r>
    </w:p>
    <w:p w14:paraId="1A141393" w14:textId="56B6FF46" w:rsidR="00690DE0" w:rsidRPr="00DF06C1" w:rsidRDefault="00B21E3A" w:rsidP="00DF06C1">
      <w:pPr>
        <w:pStyle w:val="BodyText"/>
      </w:pPr>
      <w:proofErr w:type="spellStart"/>
      <w:r>
        <w:rPr>
          <w:rFonts w:hint="eastAsia"/>
        </w:rPr>
        <w:t>HZero</w:t>
      </w:r>
      <w:proofErr w:type="spellEnd"/>
      <w:r w:rsidR="009B1684">
        <w:t xml:space="preserve"> (</w:t>
      </w:r>
      <w:r w:rsidR="003409C0">
        <w:t>1.</w:t>
      </w:r>
      <w:r w:rsidR="00FE2658">
        <w:t>4</w:t>
      </w:r>
      <w:r w:rsidR="003409C0">
        <w:t>.X</w:t>
      </w:r>
      <w:r w:rsidR="009B1684">
        <w:t>)</w:t>
      </w:r>
    </w:p>
    <w:p w14:paraId="47522F45" w14:textId="77777777" w:rsidR="00852118" w:rsidRPr="00FF5887" w:rsidRDefault="00852118" w:rsidP="00852118">
      <w:pPr>
        <w:pStyle w:val="HeadingBar"/>
        <w:rPr>
          <w:color w:val="auto"/>
        </w:rPr>
      </w:pPr>
    </w:p>
    <w:p w14:paraId="36EC3AD7" w14:textId="77777777" w:rsidR="00852118" w:rsidRPr="00A822F3" w:rsidRDefault="00852118" w:rsidP="00852118">
      <w:pPr>
        <w:pStyle w:val="Heading3"/>
      </w:pPr>
      <w:bookmarkStart w:id="8" w:name="_Toc163011037"/>
      <w:bookmarkStart w:id="9" w:name="_Toc40348029"/>
      <w:r>
        <w:rPr>
          <w:rFonts w:hint="eastAsia"/>
        </w:rPr>
        <w:t>约定</w:t>
      </w:r>
      <w:bookmarkEnd w:id="8"/>
      <w:bookmarkEnd w:id="9"/>
    </w:p>
    <w:p w14:paraId="1F9A1C9B" w14:textId="77777777" w:rsidR="00852118" w:rsidRDefault="00852118" w:rsidP="00852118">
      <w:pPr>
        <w:pStyle w:val="BodyText"/>
        <w:numPr>
          <w:ilvl w:val="0"/>
          <w:numId w:val="17"/>
        </w:numPr>
      </w:pPr>
      <w:r>
        <w:rPr>
          <w:rFonts w:hint="eastAsia"/>
        </w:rPr>
        <w:t>文中所使用的</w:t>
      </w:r>
      <w:r w:rsidRPr="00D17B6D">
        <w:rPr>
          <w:rFonts w:hint="eastAsia"/>
          <w:highlight w:val="yellow"/>
        </w:rPr>
        <w:t>&lt;XXX&gt;</w:t>
      </w:r>
      <w:r>
        <w:rPr>
          <w:rFonts w:hint="eastAsia"/>
        </w:rPr>
        <w:t>代表了员工的工号，请将其替换为员工自己的工号</w:t>
      </w:r>
    </w:p>
    <w:p w14:paraId="0F5272FB" w14:textId="2E4AF51C" w:rsidR="00345BDD" w:rsidRDefault="003A3129" w:rsidP="00D26895">
      <w:pPr>
        <w:pStyle w:val="BodyText"/>
        <w:numPr>
          <w:ilvl w:val="0"/>
          <w:numId w:val="17"/>
        </w:numPr>
      </w:pPr>
      <w:r>
        <w:rPr>
          <w:rFonts w:hint="eastAsia"/>
        </w:rPr>
        <w:t>开发</w:t>
      </w:r>
      <w:r w:rsidR="00490B41">
        <w:rPr>
          <w:rFonts w:hint="eastAsia"/>
        </w:rPr>
        <w:t>中</w:t>
      </w:r>
      <w:r>
        <w:rPr>
          <w:rFonts w:hint="eastAsia"/>
        </w:rPr>
        <w:t>所有的页面标签、消息均支持多语言</w:t>
      </w:r>
    </w:p>
    <w:p w14:paraId="12B46372" w14:textId="5E0CCA11" w:rsidR="00B95F32" w:rsidRPr="007E00DE" w:rsidRDefault="00FA021D" w:rsidP="007E00DE">
      <w:pPr>
        <w:pStyle w:val="BodyText"/>
        <w:numPr>
          <w:ilvl w:val="0"/>
          <w:numId w:val="17"/>
        </w:numPr>
      </w:pPr>
      <w:r>
        <w:rPr>
          <w:rFonts w:hint="eastAsia"/>
        </w:rPr>
        <w:t>服务名称为</w:t>
      </w:r>
      <w:proofErr w:type="spellStart"/>
      <w:r w:rsidR="007E00DE">
        <w:rPr>
          <w:rFonts w:hint="eastAsia"/>
        </w:rPr>
        <w:t>hz</w:t>
      </w:r>
      <w:r w:rsidR="00B21E3A">
        <w:rPr>
          <w:rFonts w:hint="eastAsia"/>
        </w:rPr>
        <w:t>ero</w:t>
      </w:r>
      <w:proofErr w:type="spellEnd"/>
      <w:r>
        <w:t>-order-&lt;XXX&gt;</w:t>
      </w:r>
      <w:r w:rsidR="00D17B6D">
        <w:rPr>
          <w:rFonts w:hint="eastAsia"/>
        </w:rPr>
        <w:t>，</w:t>
      </w:r>
      <w:r w:rsidR="00D17B6D" w:rsidRPr="00D17B6D">
        <w:rPr>
          <w:rFonts w:hint="eastAsia"/>
          <w:highlight w:val="yellow"/>
        </w:rPr>
        <w:t>注意路由也需要带</w:t>
      </w:r>
      <w:r w:rsidR="00D17B6D" w:rsidRPr="00D17B6D">
        <w:rPr>
          <w:rFonts w:hint="eastAsia"/>
          <w:highlight w:val="yellow"/>
        </w:rPr>
        <w:t>xxx</w:t>
      </w:r>
      <w:r w:rsidR="00D17B6D">
        <w:rPr>
          <w:rFonts w:hint="eastAsia"/>
        </w:rPr>
        <w:t>。</w:t>
      </w:r>
    </w:p>
    <w:p w14:paraId="6911C11A" w14:textId="77777777" w:rsidR="001A30B1" w:rsidRDefault="004A2031" w:rsidP="001A30B1">
      <w:pPr>
        <w:pStyle w:val="Heading4"/>
      </w:pPr>
      <w:r>
        <w:rPr>
          <w:rFonts w:hint="eastAsia"/>
        </w:rPr>
        <w:t>开发列表</w:t>
      </w:r>
    </w:p>
    <w:p w14:paraId="6929EBF1" w14:textId="77777777" w:rsidR="00CE7BFB" w:rsidRDefault="00CE7BFB" w:rsidP="007E00DE">
      <w:pPr>
        <w:pStyle w:val="BodyText"/>
      </w:pPr>
      <w:r>
        <w:rPr>
          <w:rFonts w:hint="eastAsia"/>
        </w:rPr>
        <w:t>“销售订单管理”功能，主要包括销售订单</w:t>
      </w:r>
      <w:r w:rsidRPr="007E00DE">
        <w:rPr>
          <w:rFonts w:hint="eastAsia"/>
          <w:b/>
        </w:rPr>
        <w:t>汇总页面</w:t>
      </w:r>
      <w:r>
        <w:rPr>
          <w:rFonts w:hint="eastAsia"/>
        </w:rPr>
        <w:t>及</w:t>
      </w:r>
      <w:r w:rsidRPr="007E00DE">
        <w:rPr>
          <w:rFonts w:hint="eastAsia"/>
          <w:b/>
        </w:rPr>
        <w:t>明细页面</w:t>
      </w:r>
    </w:p>
    <w:p w14:paraId="084D732A" w14:textId="77777777" w:rsidR="001E1335" w:rsidRDefault="001E1335" w:rsidP="006B70A3">
      <w:pPr>
        <w:pStyle w:val="BodyText"/>
        <w:numPr>
          <w:ilvl w:val="0"/>
          <w:numId w:val="6"/>
        </w:numPr>
      </w:pPr>
      <w:r>
        <w:rPr>
          <w:rFonts w:hint="eastAsia"/>
        </w:rPr>
        <w:t>销售订单汇总查询页面</w:t>
      </w:r>
    </w:p>
    <w:p w14:paraId="54FD2008" w14:textId="6F9821DD" w:rsidR="00D76D4D" w:rsidRPr="007E00DE" w:rsidRDefault="006B70A3" w:rsidP="00B3678D">
      <w:pPr>
        <w:pStyle w:val="BodyText"/>
        <w:numPr>
          <w:ilvl w:val="0"/>
          <w:numId w:val="6"/>
        </w:numPr>
      </w:pPr>
      <w:r>
        <w:rPr>
          <w:rFonts w:hint="eastAsia"/>
        </w:rPr>
        <w:t>录入</w:t>
      </w:r>
      <w:r w:rsidR="001E1335">
        <w:rPr>
          <w:rFonts w:hint="eastAsia"/>
        </w:rPr>
        <w:t>、编辑、查看</w:t>
      </w:r>
      <w:r w:rsidR="00D17B6D">
        <w:rPr>
          <w:rFonts w:hint="eastAsia"/>
        </w:rPr>
        <w:t>、删除</w:t>
      </w:r>
      <w:r w:rsidR="00DD04C8">
        <w:rPr>
          <w:rFonts w:hint="eastAsia"/>
        </w:rPr>
        <w:t>销售</w:t>
      </w:r>
      <w:r>
        <w:rPr>
          <w:rFonts w:hint="eastAsia"/>
        </w:rPr>
        <w:t>订单</w:t>
      </w:r>
      <w:r w:rsidR="001E1335">
        <w:rPr>
          <w:rFonts w:hint="eastAsia"/>
        </w:rPr>
        <w:t>页面</w:t>
      </w:r>
      <w:r w:rsidR="005041DB">
        <w:rPr>
          <w:rFonts w:hint="eastAsia"/>
        </w:rPr>
        <w:t>(</w:t>
      </w:r>
      <w:r w:rsidR="000A3ABA">
        <w:rPr>
          <w:rFonts w:hint="eastAsia"/>
        </w:rPr>
        <w:t>含</w:t>
      </w:r>
      <w:r w:rsidR="005041DB">
        <w:rPr>
          <w:rFonts w:hint="eastAsia"/>
        </w:rPr>
        <w:t>编码规则</w:t>
      </w:r>
      <w:r w:rsidR="00B3678D">
        <w:rPr>
          <w:rFonts w:hint="eastAsia"/>
        </w:rPr>
        <w:t>使用</w:t>
      </w:r>
      <w:r w:rsidR="005041DB">
        <w:t>)</w:t>
      </w:r>
    </w:p>
    <w:p w14:paraId="0DC2BBA9" w14:textId="77777777" w:rsidR="00923467" w:rsidRDefault="007A74F0" w:rsidP="00923467">
      <w:pPr>
        <w:pStyle w:val="Heading4"/>
      </w:pPr>
      <w:r>
        <w:rPr>
          <w:rFonts w:hint="eastAsia"/>
        </w:rPr>
        <w:t>数据库</w:t>
      </w:r>
    </w:p>
    <w:p w14:paraId="02A5F354" w14:textId="6E824A25" w:rsidR="00CE7BFB" w:rsidRDefault="00C62517" w:rsidP="007A74F0">
      <w:pPr>
        <w:pStyle w:val="BodyText"/>
      </w:pPr>
      <w:r>
        <w:rPr>
          <w:rFonts w:hint="eastAsia"/>
        </w:rPr>
        <w:t>数据库</w:t>
      </w:r>
      <w:r w:rsidR="00EA10B7">
        <w:rPr>
          <w:rFonts w:hint="eastAsia"/>
        </w:rPr>
        <w:t>类型</w:t>
      </w:r>
      <w:r>
        <w:rPr>
          <w:rFonts w:hint="eastAsia"/>
        </w:rPr>
        <w:t>：</w:t>
      </w:r>
      <w:r w:rsidR="007A74F0">
        <w:rPr>
          <w:rFonts w:hint="eastAsia"/>
        </w:rPr>
        <w:t>MySQL</w:t>
      </w:r>
    </w:p>
    <w:p w14:paraId="02B4A481" w14:textId="1EC1874C" w:rsidR="00EA10B7" w:rsidRDefault="00EA10B7" w:rsidP="00EA10B7">
      <w:pPr>
        <w:pStyle w:val="BodyText"/>
      </w:pPr>
      <w:r>
        <w:rPr>
          <w:rFonts w:hint="eastAsia"/>
        </w:rPr>
        <w:t>数据库</w:t>
      </w:r>
      <w:r w:rsidR="000A3073">
        <w:rPr>
          <w:rFonts w:hint="eastAsia"/>
        </w:rPr>
        <w:t>Schema</w:t>
      </w:r>
      <w:r w:rsidR="000A3073">
        <w:rPr>
          <w:rFonts w:hint="eastAsia"/>
        </w:rPr>
        <w:t>：</w:t>
      </w:r>
      <w:proofErr w:type="spellStart"/>
      <w:r w:rsidR="007E00DE">
        <w:t>hz</w:t>
      </w:r>
      <w:r w:rsidR="00B21E3A">
        <w:rPr>
          <w:rFonts w:hint="eastAsia"/>
        </w:rPr>
        <w:t>ero</w:t>
      </w:r>
      <w:r>
        <w:t>_order</w:t>
      </w:r>
      <w:r w:rsidR="00D17B6D">
        <w:t>_</w:t>
      </w:r>
      <w:r w:rsidR="00D17B6D">
        <w:rPr>
          <w:rFonts w:hint="eastAsia"/>
        </w:rPr>
        <w:t>xxxx</w:t>
      </w:r>
      <w:proofErr w:type="spellEnd"/>
    </w:p>
    <w:p w14:paraId="33748215" w14:textId="77777777" w:rsidR="00372296" w:rsidRDefault="00B41C1E" w:rsidP="00D925C7">
      <w:pPr>
        <w:pStyle w:val="Heading4"/>
      </w:pPr>
      <w:r>
        <w:rPr>
          <w:rFonts w:hint="eastAsia"/>
        </w:rPr>
        <w:t>功能</w:t>
      </w:r>
      <w:r w:rsidR="00577531">
        <w:rPr>
          <w:rFonts w:hint="eastAsia"/>
        </w:rPr>
        <w:t>设置</w:t>
      </w:r>
    </w:p>
    <w:p w14:paraId="17AF2BB0" w14:textId="28606594" w:rsidR="00B41C1E" w:rsidRDefault="00372296" w:rsidP="00B41C1E">
      <w:pPr>
        <w:pStyle w:val="BodyTex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1C1E">
        <w:rPr>
          <w:rFonts w:hint="eastAsia"/>
        </w:rPr>
        <w:t>角色：新建两个角色，销售员</w:t>
      </w:r>
      <w:proofErr w:type="spellStart"/>
      <w:r w:rsidR="00D17B6D">
        <w:t>SALE_</w:t>
      </w:r>
      <w:r w:rsidR="00D17B6D">
        <w:rPr>
          <w:rFonts w:hint="eastAsia"/>
        </w:rPr>
        <w:t>xxxx</w:t>
      </w:r>
      <w:proofErr w:type="spellEnd"/>
      <w:r w:rsidR="00B41C1E">
        <w:rPr>
          <w:rFonts w:hint="eastAsia"/>
        </w:rPr>
        <w:t>、销售经理</w:t>
      </w:r>
      <w:proofErr w:type="spellStart"/>
      <w:r w:rsidR="00D17B6D">
        <w:rPr>
          <w:rFonts w:hint="eastAsia"/>
        </w:rPr>
        <w:t>S</w:t>
      </w:r>
      <w:r w:rsidR="00D17B6D">
        <w:t>ALE_MANAGER_</w:t>
      </w:r>
      <w:r w:rsidR="00D17B6D">
        <w:rPr>
          <w:rFonts w:hint="eastAsia"/>
        </w:rPr>
        <w:t>xxxx</w:t>
      </w:r>
      <w:proofErr w:type="spellEnd"/>
    </w:p>
    <w:p w14:paraId="7673CC58" w14:textId="24EA83DB" w:rsidR="006520E8" w:rsidRPr="006520E8" w:rsidRDefault="006520E8" w:rsidP="00B41C1E">
      <w:pPr>
        <w:pStyle w:val="BodyText"/>
      </w:pPr>
      <w:r>
        <w:t>(</w:t>
      </w:r>
      <w:r>
        <w:rPr>
          <w:rFonts w:hint="eastAsia"/>
        </w:rPr>
        <w:t>租户管理员</w:t>
      </w:r>
      <w:r>
        <w:rPr>
          <w:rFonts w:hint="eastAsia"/>
        </w:rPr>
        <w:t>-</w:t>
      </w:r>
      <w:r>
        <w:t>&gt;</w:t>
      </w:r>
      <w:r w:rsidRPr="006520E8">
        <w:rPr>
          <w:rFonts w:hint="eastAsia"/>
        </w:rPr>
        <w:t>系统管理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角色管理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角色管理</w:t>
      </w:r>
      <w:r>
        <w:t>)</w:t>
      </w:r>
    </w:p>
    <w:p w14:paraId="362BB111" w14:textId="70052923" w:rsidR="00B41C1E" w:rsidRDefault="00372296" w:rsidP="00B41C1E">
      <w:pPr>
        <w:pStyle w:val="BodyTex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1C1E">
        <w:rPr>
          <w:rFonts w:hint="eastAsia"/>
        </w:rPr>
        <w:t>功能：新建一个</w:t>
      </w:r>
      <w:r w:rsidR="008B307B">
        <w:rPr>
          <w:rFonts w:hint="eastAsia"/>
        </w:rPr>
        <w:t>目录</w:t>
      </w:r>
      <w:r w:rsidR="008B307B">
        <w:rPr>
          <w:rFonts w:hint="eastAsia"/>
        </w:rPr>
        <w:t>-</w:t>
      </w:r>
      <w:r w:rsidR="008B307B">
        <w:rPr>
          <w:rFonts w:hint="eastAsia"/>
        </w:rPr>
        <w:t>订单管理</w:t>
      </w:r>
      <w:r w:rsidR="00572922" w:rsidRPr="00572922">
        <w:rPr>
          <w:rFonts w:hint="eastAsia"/>
          <w:color w:val="FF0000"/>
        </w:rPr>
        <w:t>-</w:t>
      </w:r>
      <w:proofErr w:type="spellStart"/>
      <w:r w:rsidR="00572922" w:rsidRPr="00572922">
        <w:rPr>
          <w:color w:val="FF0000"/>
        </w:rPr>
        <w:t>xxxxx</w:t>
      </w:r>
      <w:proofErr w:type="spellEnd"/>
      <w:r w:rsidR="00B41C1E">
        <w:rPr>
          <w:rFonts w:hint="eastAsia"/>
        </w:rPr>
        <w:t>，</w:t>
      </w:r>
      <w:r w:rsidR="008B307B">
        <w:rPr>
          <w:rFonts w:hint="eastAsia"/>
        </w:rPr>
        <w:t>新建一个菜单</w:t>
      </w:r>
      <w:r w:rsidR="008B307B">
        <w:rPr>
          <w:rFonts w:hint="eastAsia"/>
        </w:rPr>
        <w:t>-</w:t>
      </w:r>
      <w:r w:rsidR="00B41C1E">
        <w:rPr>
          <w:rFonts w:hint="eastAsia"/>
        </w:rPr>
        <w:t>销售订单管理</w:t>
      </w:r>
    </w:p>
    <w:p w14:paraId="519DD0EA" w14:textId="7AD95461" w:rsidR="008B307B" w:rsidRPr="008B307B" w:rsidRDefault="008B307B" w:rsidP="008B307B">
      <w:pPr>
        <w:pStyle w:val="BodyText"/>
      </w:pPr>
      <w:r>
        <w:t>(</w:t>
      </w:r>
      <w:r>
        <w:rPr>
          <w:rFonts w:hint="eastAsia"/>
        </w:rPr>
        <w:t>租户管理员</w:t>
      </w:r>
      <w:r>
        <w:rPr>
          <w:rFonts w:hint="eastAsia"/>
        </w:rPr>
        <w:t>-</w:t>
      </w:r>
      <w:r>
        <w:t>&gt;</w:t>
      </w:r>
      <w:r w:rsidRPr="006520E8">
        <w:rPr>
          <w:rFonts w:hint="eastAsia"/>
        </w:rPr>
        <w:t>系统管理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菜单配置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菜单配置</w:t>
      </w:r>
      <w:r>
        <w:t>)</w:t>
      </w:r>
    </w:p>
    <w:p w14:paraId="4534A082" w14:textId="47CB56CB" w:rsidR="00D925C7" w:rsidRDefault="00372296" w:rsidP="00B41C1E">
      <w:pPr>
        <w:pStyle w:val="BodyTex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1C1E">
        <w:rPr>
          <w:rFonts w:hint="eastAsia"/>
        </w:rPr>
        <w:t>把</w:t>
      </w:r>
      <w:r w:rsidR="00100A94">
        <w:rPr>
          <w:rFonts w:hint="eastAsia"/>
        </w:rPr>
        <w:t>销售订购单管理默认权限集分配</w:t>
      </w:r>
      <w:r w:rsidR="00B41C1E">
        <w:rPr>
          <w:rFonts w:hint="eastAsia"/>
        </w:rPr>
        <w:t>到“销售员”、“销售经理”角色下</w:t>
      </w:r>
    </w:p>
    <w:p w14:paraId="0EFE7212" w14:textId="399057B1" w:rsidR="00B41C1E" w:rsidRPr="00100A94" w:rsidRDefault="00100A94" w:rsidP="00100A94">
      <w:pPr>
        <w:pStyle w:val="BodyText"/>
      </w:pPr>
      <w:r>
        <w:t>(</w:t>
      </w:r>
      <w:r>
        <w:rPr>
          <w:rFonts w:hint="eastAsia"/>
        </w:rPr>
        <w:t>租户管理员</w:t>
      </w:r>
      <w:r>
        <w:rPr>
          <w:rFonts w:hint="eastAsia"/>
        </w:rPr>
        <w:t>-</w:t>
      </w:r>
      <w:r>
        <w:t>&gt;</w:t>
      </w:r>
      <w:r w:rsidRPr="006520E8">
        <w:rPr>
          <w:rFonts w:hint="eastAsia"/>
        </w:rPr>
        <w:t>系统管理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角色管理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角色管理</w:t>
      </w:r>
      <w:r>
        <w:t>)</w:t>
      </w:r>
    </w:p>
    <w:p w14:paraId="69BA7898" w14:textId="15EAB512" w:rsidR="00FF3C57" w:rsidRDefault="00D925C7" w:rsidP="00100A94">
      <w:pPr>
        <w:pStyle w:val="BodyTex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F3C57">
        <w:rPr>
          <w:rFonts w:hint="eastAsia"/>
        </w:rPr>
        <w:t>订单状态</w:t>
      </w:r>
      <w:r w:rsidR="001A101C">
        <w:rPr>
          <w:rFonts w:hint="eastAsia"/>
        </w:rPr>
        <w:t>代码维护</w:t>
      </w:r>
    </w:p>
    <w:p w14:paraId="6831339A" w14:textId="5422DF12" w:rsidR="00555FD8" w:rsidRPr="00555FD8" w:rsidRDefault="00555FD8" w:rsidP="00555FD8">
      <w:pPr>
        <w:pStyle w:val="BodyText"/>
      </w:pPr>
      <w:r>
        <w:t>(</w:t>
      </w:r>
      <w:r>
        <w:rPr>
          <w:rFonts w:hint="eastAsia"/>
        </w:rPr>
        <w:t>租户管理员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开发管理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值集配置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值集配置</w:t>
      </w:r>
      <w:r>
        <w:t>)</w:t>
      </w:r>
    </w:p>
    <w:p w14:paraId="31B144D3" w14:textId="1BE14FDD" w:rsidR="005E7F47" w:rsidRDefault="005E7F47" w:rsidP="00B41C1E">
      <w:pPr>
        <w:pStyle w:val="BodyText"/>
      </w:pPr>
      <w:r>
        <w:rPr>
          <w:rFonts w:hint="eastAsia"/>
        </w:rPr>
        <w:lastRenderedPageBreak/>
        <w:t>代码：</w:t>
      </w:r>
      <w:r w:rsidR="00B21E3A" w:rsidRPr="003402BB">
        <w:t>HZERO</w:t>
      </w:r>
      <w:r w:rsidR="00100A94" w:rsidRPr="003402BB">
        <w:t>.</w:t>
      </w:r>
      <w:proofErr w:type="gramStart"/>
      <w:r w:rsidR="009134C4" w:rsidRPr="003402BB">
        <w:t>&lt;XXXXX&gt;.</w:t>
      </w:r>
      <w:r w:rsidR="00100A94" w:rsidRPr="003402BB">
        <w:t>ORDER.STATUS</w:t>
      </w:r>
      <w:proofErr w:type="gramEnd"/>
    </w:p>
    <w:p w14:paraId="78AA11D0" w14:textId="77777777" w:rsidR="005E7F47" w:rsidRDefault="005E7F47" w:rsidP="00B41C1E">
      <w:pPr>
        <w:pStyle w:val="BodyText"/>
      </w:pPr>
      <w:r>
        <w:rPr>
          <w:rFonts w:hint="eastAsia"/>
        </w:rPr>
        <w:t>描述：销售订单状态</w:t>
      </w:r>
    </w:p>
    <w:p w14:paraId="2F7A5D7D" w14:textId="3EEA27D9" w:rsidR="005E7F47" w:rsidRDefault="005E7F47" w:rsidP="00B41C1E">
      <w:pPr>
        <w:pStyle w:val="BodyText"/>
      </w:pPr>
      <w:r>
        <w:rPr>
          <w:rFonts w:hint="eastAsia"/>
        </w:rPr>
        <w:t>值</w:t>
      </w:r>
      <w:r>
        <w:rPr>
          <w:rFonts w:hint="eastAsia"/>
        </w:rPr>
        <w:t>/</w:t>
      </w:r>
      <w:r>
        <w:rPr>
          <w:rFonts w:hint="eastAsia"/>
        </w:rPr>
        <w:t>含义：</w:t>
      </w:r>
      <w:r>
        <w:rPr>
          <w:rFonts w:hint="eastAsia"/>
        </w:rPr>
        <w:t>NEW/</w:t>
      </w:r>
      <w:r>
        <w:rPr>
          <w:rFonts w:hint="eastAsia"/>
        </w:rPr>
        <w:t>新建，</w:t>
      </w:r>
      <w:r>
        <w:rPr>
          <w:rFonts w:hint="eastAsia"/>
        </w:rPr>
        <w:t>SUBMITED/</w:t>
      </w:r>
      <w:r>
        <w:rPr>
          <w:rFonts w:hint="eastAsia"/>
        </w:rPr>
        <w:t>已提交，</w:t>
      </w:r>
      <w:r>
        <w:rPr>
          <w:rFonts w:hint="eastAsia"/>
        </w:rPr>
        <w:t>APPROVED/</w:t>
      </w:r>
      <w:r>
        <w:rPr>
          <w:rFonts w:hint="eastAsia"/>
        </w:rPr>
        <w:t>已审批，</w:t>
      </w:r>
      <w:r>
        <w:rPr>
          <w:rFonts w:hint="eastAsia"/>
        </w:rPr>
        <w:t>REJECTED/</w:t>
      </w:r>
      <w:r>
        <w:rPr>
          <w:rFonts w:hint="eastAsia"/>
        </w:rPr>
        <w:t>已拒绝</w:t>
      </w:r>
      <w:r w:rsidR="00343550">
        <w:rPr>
          <w:rFonts w:hint="eastAsia"/>
        </w:rPr>
        <w:t>，</w:t>
      </w:r>
      <w:r w:rsidR="00343550">
        <w:t>CLOSED/</w:t>
      </w:r>
      <w:r w:rsidR="00343550">
        <w:rPr>
          <w:rFonts w:hint="eastAsia"/>
        </w:rPr>
        <w:t>已关闭</w:t>
      </w:r>
    </w:p>
    <w:p w14:paraId="380791EA" w14:textId="4A89C47B" w:rsidR="008A7CA3" w:rsidRDefault="008A7CA3" w:rsidP="00B41C1E">
      <w:pPr>
        <w:pStyle w:val="BodyTex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订单编码规则</w:t>
      </w:r>
    </w:p>
    <w:p w14:paraId="6D9AF584" w14:textId="7553CFE5" w:rsidR="003E5130" w:rsidRDefault="003E5130" w:rsidP="00B41C1E">
      <w:pPr>
        <w:pStyle w:val="BodyText"/>
      </w:pPr>
      <w:r>
        <w:rPr>
          <w:rFonts w:hint="eastAsia"/>
        </w:rPr>
        <w:t>编码规则代码：</w:t>
      </w:r>
      <w:bookmarkStart w:id="10" w:name="OLE_LINK1"/>
      <w:bookmarkStart w:id="11" w:name="OLE_LINK2"/>
      <w:r w:rsidR="00B21E3A">
        <w:rPr>
          <w:rFonts w:hint="eastAsia"/>
        </w:rPr>
        <w:t>HZERO</w:t>
      </w:r>
      <w:r>
        <w:t>.</w:t>
      </w:r>
      <w:proofErr w:type="gramStart"/>
      <w:r>
        <w:t>&lt;XXXXX&gt;.ORDER.NUMBER</w:t>
      </w:r>
      <w:bookmarkEnd w:id="10"/>
      <w:bookmarkEnd w:id="11"/>
      <w:proofErr w:type="gramEnd"/>
    </w:p>
    <w:p w14:paraId="224377A8" w14:textId="049BF1E1" w:rsidR="008A7CA3" w:rsidRDefault="008A7CA3" w:rsidP="00B41C1E">
      <w:pPr>
        <w:pStyle w:val="BodyText"/>
      </w:pPr>
      <w:r>
        <w:t>(</w:t>
      </w:r>
      <w:r>
        <w:rPr>
          <w:rFonts w:hint="eastAsia"/>
        </w:rPr>
        <w:t>租户管理员</w:t>
      </w:r>
      <w:r>
        <w:rPr>
          <w:rFonts w:hint="eastAsia"/>
        </w:rPr>
        <w:t>-</w:t>
      </w:r>
      <w:r>
        <w:t>&gt;</w:t>
      </w:r>
      <w:r w:rsidRPr="006520E8">
        <w:rPr>
          <w:rFonts w:hint="eastAsia"/>
        </w:rPr>
        <w:t>系统</w:t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编码规则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编码规则</w:t>
      </w:r>
      <w:r>
        <w:t>)</w:t>
      </w:r>
    </w:p>
    <w:p w14:paraId="4DFB2283" w14:textId="24B85733" w:rsidR="00D93D2C" w:rsidRPr="00D93D2C" w:rsidRDefault="007A1DD6" w:rsidP="00B41C1E">
      <w:pPr>
        <w:pStyle w:val="BodyText"/>
      </w:pPr>
      <w:r>
        <w:rPr>
          <w:rFonts w:hint="eastAsia"/>
        </w:rPr>
        <w:t>S</w:t>
      </w:r>
      <w:r w:rsidR="00D93D2C">
        <w:rPr>
          <w:rFonts w:hint="eastAsia"/>
        </w:rPr>
        <w:t>O</w:t>
      </w:r>
      <w:r w:rsidR="00D93D2C">
        <w:t>+YYYYMMDD+6</w:t>
      </w:r>
      <w:r w:rsidR="00D93D2C">
        <w:rPr>
          <w:rFonts w:hint="eastAsia"/>
        </w:rPr>
        <w:t>位流水号</w:t>
      </w:r>
    </w:p>
    <w:p w14:paraId="046140E2" w14:textId="77777777" w:rsidR="005D6F66" w:rsidRDefault="005D6F66" w:rsidP="005D6F66">
      <w:pPr>
        <w:pStyle w:val="Heading4"/>
      </w:pPr>
      <w:r>
        <w:rPr>
          <w:rFonts w:hint="eastAsia"/>
        </w:rPr>
        <w:t>提交</w:t>
      </w:r>
      <w:r w:rsidR="003D380C">
        <w:rPr>
          <w:rFonts w:hint="eastAsia"/>
        </w:rPr>
        <w:t>物</w:t>
      </w:r>
    </w:p>
    <w:p w14:paraId="72300437" w14:textId="43D8020D" w:rsidR="000454D7" w:rsidRPr="007E00DE" w:rsidRDefault="007A1DD6" w:rsidP="007E00DE">
      <w:pPr>
        <w:pStyle w:val="BodyText"/>
        <w:numPr>
          <w:ilvl w:val="0"/>
          <w:numId w:val="29"/>
        </w:numPr>
      </w:pPr>
      <w:r>
        <w:rPr>
          <w:rFonts w:hint="eastAsia"/>
        </w:rPr>
        <w:t>后端基于</w:t>
      </w:r>
      <w:proofErr w:type="spellStart"/>
      <w:r w:rsidR="007E00DE">
        <w:t>hz</w:t>
      </w:r>
      <w:r w:rsidR="00B21E3A">
        <w:rPr>
          <w:rFonts w:hint="eastAsia"/>
        </w:rPr>
        <w:t>ero</w:t>
      </w:r>
      <w:proofErr w:type="spellEnd"/>
      <w:r>
        <w:rPr>
          <w:rFonts w:hint="eastAsia"/>
        </w:rPr>
        <w:t>微服务模板创建一个</w:t>
      </w:r>
      <w:r w:rsidR="00FA021D">
        <w:rPr>
          <w:rFonts w:hint="eastAsia"/>
        </w:rPr>
        <w:t>后端微服务</w:t>
      </w:r>
    </w:p>
    <w:p w14:paraId="53D3E4C8" w14:textId="0099DCC0" w:rsidR="000454D7" w:rsidRDefault="00C07553" w:rsidP="007E00DE">
      <w:pPr>
        <w:pStyle w:val="BodyText"/>
        <w:numPr>
          <w:ilvl w:val="0"/>
          <w:numId w:val="29"/>
        </w:numPr>
      </w:pPr>
      <w:r>
        <w:rPr>
          <w:rFonts w:hint="eastAsia"/>
        </w:rPr>
        <w:t>项目代码上传至</w:t>
      </w:r>
      <w:r w:rsidR="003409C0">
        <w:rPr>
          <w:rFonts w:hint="eastAsia"/>
        </w:rPr>
        <w:t>分中心的猪齿鱼</w:t>
      </w:r>
      <w:r w:rsidR="00DE160C">
        <w:rPr>
          <w:rFonts w:hint="eastAsia"/>
        </w:rPr>
        <w:t>GitLab</w:t>
      </w:r>
      <w:r w:rsidR="00DE160C">
        <w:rPr>
          <w:rFonts w:hint="eastAsia"/>
        </w:rPr>
        <w:t>仓库中</w:t>
      </w:r>
    </w:p>
    <w:p w14:paraId="2274384E" w14:textId="77777777" w:rsidR="005C6FDB" w:rsidRDefault="00624556" w:rsidP="00624556">
      <w:pPr>
        <w:pStyle w:val="Heading2"/>
      </w:pPr>
      <w:bookmarkStart w:id="12" w:name="_Toc40348030"/>
      <w:r>
        <w:rPr>
          <w:rFonts w:hint="eastAsia"/>
        </w:rPr>
        <w:lastRenderedPageBreak/>
        <w:t>创建</w:t>
      </w:r>
      <w:r w:rsidR="004A2031">
        <w:rPr>
          <w:rFonts w:hint="eastAsia"/>
        </w:rPr>
        <w:t>数据对象</w:t>
      </w:r>
      <w:bookmarkEnd w:id="12"/>
    </w:p>
    <w:p w14:paraId="5FA0C2EE" w14:textId="77777777" w:rsidR="00AF5D26" w:rsidRDefault="00AF5D26" w:rsidP="0026266E">
      <w:pPr>
        <w:pStyle w:val="BodyText"/>
      </w:pPr>
      <w:r>
        <w:rPr>
          <w:rFonts w:hint="eastAsia"/>
        </w:rPr>
        <w:t>以下是本开发所涉及的数据对象。</w:t>
      </w:r>
    </w:p>
    <w:p w14:paraId="3562FFF3" w14:textId="613124DF" w:rsidR="0026266E" w:rsidRDefault="00EB0202" w:rsidP="00AF5D26">
      <w:pPr>
        <w:pStyle w:val="Heading4"/>
      </w:pPr>
      <w:r>
        <w:rPr>
          <w:rFonts w:hint="eastAsia"/>
        </w:rPr>
        <w:t>主数据表</w:t>
      </w:r>
      <w:r w:rsidR="00216CFB">
        <w:rPr>
          <w:rFonts w:hint="eastAsia"/>
        </w:rPr>
        <w:t>（以</w:t>
      </w:r>
      <w:proofErr w:type="spellStart"/>
      <w:r w:rsidR="005F16EE">
        <w:t>Mysql</w:t>
      </w:r>
      <w:proofErr w:type="spellEnd"/>
      <w:r w:rsidR="00216CFB">
        <w:rPr>
          <w:rFonts w:hint="eastAsia"/>
        </w:rPr>
        <w:t>数据库为例）</w:t>
      </w:r>
    </w:p>
    <w:p w14:paraId="3201DECD" w14:textId="0BB3913C" w:rsidR="001302DD" w:rsidRDefault="001302DD" w:rsidP="00606B84">
      <w:pPr>
        <w:pStyle w:val="BodyText"/>
      </w:pPr>
      <w:r>
        <w:rPr>
          <w:rFonts w:hint="eastAsia"/>
        </w:rPr>
        <w:t>本程序开发所涉及到的基础主数据表及脚本</w:t>
      </w:r>
      <w:r w:rsidR="00871F84">
        <w:rPr>
          <w:rFonts w:hint="eastAsia"/>
        </w:rPr>
        <w:t>，</w:t>
      </w:r>
      <w:r w:rsidR="00871F84" w:rsidRPr="00871F84">
        <w:rPr>
          <w:rFonts w:hint="eastAsia"/>
          <w:highlight w:val="yellow"/>
        </w:rPr>
        <w:t>创建如下表结构</w:t>
      </w:r>
      <w:r>
        <w:rPr>
          <w:rFonts w:hint="eastAsia"/>
        </w:rPr>
        <w:t>：</w:t>
      </w:r>
    </w:p>
    <w:p w14:paraId="0CCD29EE" w14:textId="3A1C2871" w:rsidR="00671D5D" w:rsidRDefault="00671D5D" w:rsidP="00671D5D">
      <w:pPr>
        <w:pStyle w:val="BodyText"/>
      </w:pPr>
      <w:r>
        <w:rPr>
          <w:rFonts w:hint="eastAsia"/>
        </w:rPr>
        <w:t>公司主数据：</w:t>
      </w:r>
      <w:proofErr w:type="spellStart"/>
      <w:r w:rsidR="004D2722">
        <w:rPr>
          <w:rFonts w:hint="eastAsia"/>
        </w:rPr>
        <w:t>h</w:t>
      </w:r>
      <w:r w:rsidR="004D2722">
        <w:t>odr_company</w:t>
      </w:r>
      <w:proofErr w:type="spellEnd"/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709"/>
        <w:gridCol w:w="850"/>
        <w:gridCol w:w="2250"/>
      </w:tblGrid>
      <w:tr w:rsidR="00671D5D" w14:paraId="5B9E6A67" w14:textId="77777777" w:rsidTr="002F0541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5CE3F91" w14:textId="77777777" w:rsidR="00671D5D" w:rsidRPr="00AF5D26" w:rsidRDefault="00671D5D" w:rsidP="00C5572E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46968AE" w14:textId="77777777" w:rsidR="00671D5D" w:rsidRPr="00AF5D26" w:rsidRDefault="00671D5D" w:rsidP="00C5572E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AE1AE3C" w14:textId="58F5E61A" w:rsidR="00671D5D" w:rsidRPr="00AF5D26" w:rsidRDefault="00423CF7" w:rsidP="00C5572E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可空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EE5F129" w14:textId="77777777" w:rsidR="00671D5D" w:rsidRPr="00AF5D26" w:rsidRDefault="00671D5D" w:rsidP="00C5572E">
            <w:pPr>
              <w:pStyle w:val="TableHeading"/>
              <w:rPr>
                <w:sz w:val="20"/>
              </w:rPr>
            </w:pPr>
            <w:r w:rsidRPr="00AF5D26">
              <w:rPr>
                <w:rFonts w:hint="eastAsia"/>
                <w:sz w:val="20"/>
              </w:rPr>
              <w:t>默认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61A908" w14:textId="77777777" w:rsidR="00671D5D" w:rsidRPr="00AF5D26" w:rsidRDefault="00671D5D" w:rsidP="00C5572E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说明</w:t>
            </w:r>
          </w:p>
        </w:tc>
      </w:tr>
      <w:tr w:rsidR="00671D5D" w14:paraId="0900C4C4" w14:textId="77777777" w:rsidTr="002F0541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6764CABB" w14:textId="77777777" w:rsidR="00671D5D" w:rsidRPr="00AF5D26" w:rsidRDefault="00671D5D" w:rsidP="00C5572E">
            <w:pPr>
              <w:pStyle w:val="TableTex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20C2558E" w14:textId="77777777" w:rsidR="00671D5D" w:rsidRPr="00AF5D26" w:rsidRDefault="00671D5D" w:rsidP="00C5572E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5A58F875" w14:textId="77777777" w:rsidR="00671D5D" w:rsidRPr="00AF5D26" w:rsidRDefault="00671D5D" w:rsidP="00C5572E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22409279" w14:textId="77777777" w:rsidR="00671D5D" w:rsidRPr="00AF5D26" w:rsidRDefault="00671D5D" w:rsidP="00C5572E">
            <w:pPr>
              <w:pStyle w:val="TableText"/>
              <w:rPr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223FEA00" w14:textId="77777777" w:rsidR="00671D5D" w:rsidRPr="00AF5D26" w:rsidRDefault="00671D5D" w:rsidP="00C5572E">
            <w:pPr>
              <w:pStyle w:val="TableText"/>
              <w:rPr>
                <w:sz w:val="20"/>
              </w:rPr>
            </w:pPr>
          </w:p>
        </w:tc>
      </w:tr>
      <w:tr w:rsidR="00423CF7" w14:paraId="388F50DF" w14:textId="77777777" w:rsidTr="00423CF7">
        <w:trPr>
          <w:cantSplit/>
        </w:trPr>
        <w:tc>
          <w:tcPr>
            <w:tcW w:w="2410" w:type="dxa"/>
            <w:tcBorders>
              <w:top w:val="nil"/>
            </w:tcBorders>
            <w:vAlign w:val="center"/>
          </w:tcPr>
          <w:p w14:paraId="7D89409B" w14:textId="6F83A66B" w:rsidR="00423CF7" w:rsidRPr="0099009E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company_id</w:t>
            </w:r>
            <w:proofErr w:type="spellEnd"/>
          </w:p>
        </w:tc>
        <w:tc>
          <w:tcPr>
            <w:tcW w:w="1417" w:type="dxa"/>
            <w:tcBorders>
              <w:top w:val="nil"/>
              <w:right w:val="single" w:sz="4" w:space="0" w:color="auto"/>
            </w:tcBorders>
            <w:vAlign w:val="center"/>
          </w:tcPr>
          <w:p w14:paraId="15807D5C" w14:textId="1AEA9C0A" w:rsidR="00423CF7" w:rsidRPr="00C41917" w:rsidRDefault="00E849CD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 w:rsidR="00423CF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</w:tcBorders>
            <w:vAlign w:val="center"/>
          </w:tcPr>
          <w:p w14:paraId="7D56006B" w14:textId="39430371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right w:val="single" w:sz="4" w:space="0" w:color="auto"/>
            </w:tcBorders>
            <w:vAlign w:val="center"/>
          </w:tcPr>
          <w:p w14:paraId="675B0C71" w14:textId="77777777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</w:tcBorders>
            <w:vAlign w:val="center"/>
          </w:tcPr>
          <w:p w14:paraId="2AF949C2" w14:textId="6919656E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公司ID</w:t>
            </w:r>
            <w:r w:rsidR="001C22C0"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r w:rsidR="001C22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主键</w:t>
            </w:r>
            <w:r w:rsidR="001C22C0">
              <w:rPr>
                <w:rFonts w:ascii="等线" w:eastAsia="等线" w:hAnsi="等线"/>
                <w:color w:val="000000"/>
                <w:sz w:val="22"/>
                <w:szCs w:val="22"/>
              </w:rPr>
              <w:t>)</w:t>
            </w:r>
          </w:p>
        </w:tc>
      </w:tr>
      <w:tr w:rsidR="00423CF7" w14:paraId="7AE2E646" w14:textId="77777777" w:rsidTr="00423CF7">
        <w:trPr>
          <w:cantSplit/>
        </w:trPr>
        <w:tc>
          <w:tcPr>
            <w:tcW w:w="2410" w:type="dxa"/>
            <w:vAlign w:val="center"/>
          </w:tcPr>
          <w:p w14:paraId="6D1E5A18" w14:textId="56D7A058" w:rsidR="00423CF7" w:rsidRPr="0099009E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07337D1" w14:textId="115B1C43" w:rsidR="00423CF7" w:rsidRPr="0099009E" w:rsidRDefault="00423CF7" w:rsidP="00423CF7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F311263" w14:textId="1C7AD40A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89B220D" w14:textId="77777777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2762E81" w14:textId="413BC4CB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公司编号</w:t>
            </w:r>
          </w:p>
        </w:tc>
      </w:tr>
      <w:tr w:rsidR="00423CF7" w14:paraId="69F288A3" w14:textId="77777777" w:rsidTr="00423CF7">
        <w:trPr>
          <w:cantSplit/>
        </w:trPr>
        <w:tc>
          <w:tcPr>
            <w:tcW w:w="2410" w:type="dxa"/>
            <w:vAlign w:val="center"/>
          </w:tcPr>
          <w:p w14:paraId="6DA8FC58" w14:textId="7952C5D1" w:rsidR="00423CF7" w:rsidRPr="0099009E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company_name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6E5B1FC" w14:textId="65F0844E" w:rsidR="00423CF7" w:rsidRPr="006E5064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4E9C752" w14:textId="2F778E01" w:rsidR="00423CF7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790662A" w14:textId="77777777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9AC16C6" w14:textId="53A5470D" w:rsidR="00423CF7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公司名称</w:t>
            </w:r>
          </w:p>
        </w:tc>
      </w:tr>
      <w:tr w:rsidR="00423CF7" w14:paraId="412FC086" w14:textId="77777777" w:rsidTr="00423CF7">
        <w:trPr>
          <w:cantSplit/>
        </w:trPr>
        <w:tc>
          <w:tcPr>
            <w:tcW w:w="2410" w:type="dxa"/>
            <w:vAlign w:val="center"/>
          </w:tcPr>
          <w:p w14:paraId="1870C5D6" w14:textId="4CA404DD" w:rsidR="00423CF7" w:rsidRPr="0099009E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enabled_flag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39625672" w14:textId="0E864B55" w:rsidR="00423CF7" w:rsidRPr="006E5064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tinyint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0C9B13A2" w14:textId="3E012E20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44CD484" w14:textId="6D4AC886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02819B4E" w14:textId="196ADFCE" w:rsidR="00423CF7" w:rsidRPr="00AF5D26" w:rsidRDefault="00423CF7" w:rsidP="00423CF7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启用标识</w:t>
            </w:r>
          </w:p>
        </w:tc>
      </w:tr>
      <w:tr w:rsidR="00423CF7" w14:paraId="5F8C211B" w14:textId="77777777" w:rsidTr="00423CF7">
        <w:trPr>
          <w:cantSplit/>
        </w:trPr>
        <w:tc>
          <w:tcPr>
            <w:tcW w:w="2410" w:type="dxa"/>
            <w:vAlign w:val="center"/>
          </w:tcPr>
          <w:p w14:paraId="5FF9AF92" w14:textId="2E55CD8A" w:rsidR="00423CF7" w:rsidRPr="00C41917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8D14B2F" w14:textId="600DF833" w:rsidR="00423CF7" w:rsidRPr="00C41917" w:rsidRDefault="00E849CD" w:rsidP="00423CF7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03E0710" w14:textId="40EF617A" w:rsidR="00423CF7" w:rsidRPr="00C41917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6A1EB78" w14:textId="3A7B5FAF" w:rsidR="00423CF7" w:rsidRPr="00AF5D26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CD341B2" w14:textId="26776E4D" w:rsidR="00423CF7" w:rsidRPr="00AF5D26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创建者</w:t>
            </w:r>
          </w:p>
        </w:tc>
      </w:tr>
      <w:tr w:rsidR="00423CF7" w14:paraId="38C84B0D" w14:textId="77777777" w:rsidTr="00423CF7">
        <w:trPr>
          <w:cantSplit/>
        </w:trPr>
        <w:tc>
          <w:tcPr>
            <w:tcW w:w="2410" w:type="dxa"/>
            <w:vAlign w:val="center"/>
          </w:tcPr>
          <w:p w14:paraId="1DDEE1AD" w14:textId="025C61C2" w:rsidR="00423CF7" w:rsidRPr="00C41917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creation_date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A846DA9" w14:textId="190EE456" w:rsidR="00423CF7" w:rsidRPr="00C41917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56FAEA2" w14:textId="0829F618" w:rsidR="00423CF7" w:rsidRPr="00C41917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88B4634" w14:textId="4CD2B788" w:rsidR="00423CF7" w:rsidRPr="00AF5D26" w:rsidRDefault="00423CF7" w:rsidP="00423CF7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1211326D" w14:textId="5126B8AB" w:rsidR="00423CF7" w:rsidRPr="00AF5D26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创建日期</w:t>
            </w:r>
          </w:p>
        </w:tc>
      </w:tr>
      <w:tr w:rsidR="00423CF7" w14:paraId="6AFAF6BA" w14:textId="77777777" w:rsidTr="00423CF7">
        <w:trPr>
          <w:cantSplit/>
        </w:trPr>
        <w:tc>
          <w:tcPr>
            <w:tcW w:w="2410" w:type="dxa"/>
            <w:vAlign w:val="center"/>
          </w:tcPr>
          <w:p w14:paraId="76F40830" w14:textId="45E11F33" w:rsidR="00423CF7" w:rsidRPr="00C41917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AEB0ACF" w14:textId="7496299C" w:rsidR="00423CF7" w:rsidRPr="00C41917" w:rsidRDefault="00E849CD" w:rsidP="00423CF7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60A53EE" w14:textId="281BC5E3" w:rsidR="00423CF7" w:rsidRPr="00C41917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542BC2A" w14:textId="4C834BCA" w:rsidR="00423CF7" w:rsidRPr="00AF5D26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6C393D8B" w14:textId="550576F1" w:rsidR="00423CF7" w:rsidRPr="00AF5D26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更新者</w:t>
            </w:r>
          </w:p>
        </w:tc>
      </w:tr>
      <w:tr w:rsidR="00423CF7" w14:paraId="5F59CD8B" w14:textId="77777777" w:rsidTr="00423CF7">
        <w:trPr>
          <w:cantSplit/>
        </w:trPr>
        <w:tc>
          <w:tcPr>
            <w:tcW w:w="2410" w:type="dxa"/>
            <w:vAlign w:val="center"/>
          </w:tcPr>
          <w:p w14:paraId="38D839E1" w14:textId="145BCA7A" w:rsidR="00423CF7" w:rsidRPr="00C41917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A312D66" w14:textId="06327DA7" w:rsidR="00423CF7" w:rsidRPr="00C41917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2BA798E4" w14:textId="7ABA184E" w:rsidR="00423CF7" w:rsidRPr="00C41917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7A13FD0" w14:textId="5043646B" w:rsidR="00423CF7" w:rsidRPr="00AF5D26" w:rsidRDefault="00423CF7" w:rsidP="00423CF7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6019F85C" w14:textId="1EC4C33E" w:rsidR="00423CF7" w:rsidRPr="00AF5D26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更新日期</w:t>
            </w:r>
          </w:p>
        </w:tc>
      </w:tr>
      <w:tr w:rsidR="00423CF7" w14:paraId="43FFCCE7" w14:textId="77777777" w:rsidTr="00423CF7">
        <w:trPr>
          <w:cantSplit/>
        </w:trPr>
        <w:tc>
          <w:tcPr>
            <w:tcW w:w="2410" w:type="dxa"/>
            <w:vAlign w:val="center"/>
          </w:tcPr>
          <w:p w14:paraId="0CF8C3DF" w14:textId="201DE812" w:rsidR="00423CF7" w:rsidRPr="00C41917" w:rsidRDefault="00423CF7" w:rsidP="00423CF7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object_version_number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3E7F096B" w14:textId="0FA95555" w:rsidR="00423CF7" w:rsidRPr="00C41917" w:rsidRDefault="00E849CD" w:rsidP="00423CF7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2A992BAF" w14:textId="1AA89456" w:rsidR="00423CF7" w:rsidRPr="00C41917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12D9BEF" w14:textId="106C0A1B" w:rsidR="00423CF7" w:rsidRPr="00AF5D26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5DC404FA" w14:textId="08DFD4AA" w:rsidR="00423CF7" w:rsidRDefault="00423CF7" w:rsidP="00423CF7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版本号</w:t>
            </w:r>
          </w:p>
        </w:tc>
      </w:tr>
    </w:tbl>
    <w:p w14:paraId="7915E6CD" w14:textId="4D05A015" w:rsidR="002F0541" w:rsidRDefault="002F0541" w:rsidP="00606B84">
      <w:pPr>
        <w:pStyle w:val="BodyText"/>
      </w:pPr>
    </w:p>
    <w:p w14:paraId="6BDB1593" w14:textId="2831CD3D" w:rsidR="0069589E" w:rsidRDefault="0069589E" w:rsidP="00606B84">
      <w:pPr>
        <w:pStyle w:val="BodyText"/>
      </w:pPr>
      <w:r>
        <w:rPr>
          <w:rFonts w:hint="eastAsia"/>
        </w:rPr>
        <w:t>索引</w:t>
      </w: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3827"/>
      </w:tblGrid>
      <w:tr w:rsidR="001C22C0" w:rsidRPr="00AF5D26" w14:paraId="29BD3D87" w14:textId="77777777" w:rsidTr="001C22C0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1098C2B" w14:textId="7E96FB28" w:rsidR="001C22C0" w:rsidRPr="00AF5D26" w:rsidRDefault="001C22C0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53462F" w14:textId="77777777" w:rsidR="001C22C0" w:rsidRPr="00AF5D26" w:rsidRDefault="001C22C0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1620DEF" w14:textId="35C500C1" w:rsidR="001C22C0" w:rsidRPr="00AF5D26" w:rsidRDefault="001C22C0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</w:tr>
      <w:tr w:rsidR="001C22C0" w:rsidRPr="00AF5D26" w14:paraId="5F26D044" w14:textId="77777777" w:rsidTr="001C22C0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5BEE2442" w14:textId="77777777" w:rsidR="001C22C0" w:rsidRPr="00AF5D26" w:rsidRDefault="001C22C0" w:rsidP="002F0541">
            <w:pPr>
              <w:pStyle w:val="TableHeading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14:paraId="59F1D081" w14:textId="77777777" w:rsidR="001C22C0" w:rsidRPr="00AF5D26" w:rsidRDefault="001C22C0" w:rsidP="002F0541">
            <w:pPr>
              <w:pStyle w:val="TableHeading"/>
              <w:rPr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auto" w:fill="auto"/>
          </w:tcPr>
          <w:p w14:paraId="0E39EC31" w14:textId="77777777" w:rsidR="001C22C0" w:rsidRPr="00AF5D26" w:rsidRDefault="001C22C0" w:rsidP="002F0541">
            <w:pPr>
              <w:pStyle w:val="TableHeading"/>
              <w:rPr>
                <w:sz w:val="20"/>
              </w:rPr>
            </w:pPr>
          </w:p>
        </w:tc>
      </w:tr>
      <w:tr w:rsidR="001C22C0" w:rsidRPr="00AF5D26" w14:paraId="37B5FACF" w14:textId="77777777" w:rsidTr="001C22C0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B0F1" w14:textId="4863C384" w:rsidR="001C22C0" w:rsidRPr="0099009E" w:rsidRDefault="001C22C0" w:rsidP="00E83886">
            <w:pPr>
              <w:pStyle w:val="TableText"/>
              <w:rPr>
                <w:sz w:val="20"/>
              </w:rPr>
            </w:pPr>
            <w:r w:rsidRPr="001C22C0">
              <w:rPr>
                <w:rFonts w:ascii="等线" w:eastAsia="等线" w:hAnsi="等线"/>
                <w:color w:val="000000"/>
                <w:sz w:val="22"/>
                <w:szCs w:val="22"/>
              </w:rPr>
              <w:t>hodr_company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117F" w14:textId="0D9E1261" w:rsidR="001C22C0" w:rsidRPr="00C41917" w:rsidRDefault="001C22C0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53C45" w14:textId="0A08095A" w:rsidR="001C22C0" w:rsidRPr="00AF5D26" w:rsidRDefault="001C22C0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company_number</w:t>
            </w:r>
            <w:proofErr w:type="spellEnd"/>
          </w:p>
        </w:tc>
      </w:tr>
      <w:tr w:rsidR="001C22C0" w:rsidRPr="00AF5D26" w14:paraId="47B1FBF6" w14:textId="77777777" w:rsidTr="001C22C0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ADC3" w14:textId="2CCEF7CC" w:rsidR="001C22C0" w:rsidRPr="001C22C0" w:rsidRDefault="001C22C0" w:rsidP="001C22C0">
            <w:pPr>
              <w:pStyle w:val="TableTex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C22C0">
              <w:rPr>
                <w:rFonts w:ascii="等线" w:eastAsia="等线" w:hAnsi="等线"/>
                <w:color w:val="000000"/>
                <w:sz w:val="22"/>
                <w:szCs w:val="22"/>
              </w:rPr>
              <w:t>hodr_company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u2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FDF5" w14:textId="3783296F" w:rsidR="001C22C0" w:rsidRDefault="001C22C0" w:rsidP="001C22C0">
            <w:pPr>
              <w:pStyle w:val="TableText"/>
              <w:numPr>
                <w:ilvl w:val="12"/>
                <w:numId w:val="0"/>
              </w:num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A453" w14:textId="34179E08" w:rsidR="001C22C0" w:rsidRDefault="001C22C0" w:rsidP="001C22C0">
            <w:pPr>
              <w:pStyle w:val="TableText"/>
              <w:numPr>
                <w:ilvl w:val="12"/>
                <w:numId w:val="0"/>
              </w:num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company_name</w:t>
            </w:r>
            <w:proofErr w:type="spellEnd"/>
          </w:p>
        </w:tc>
      </w:tr>
    </w:tbl>
    <w:p w14:paraId="5297FC2F" w14:textId="77777777" w:rsidR="002F0541" w:rsidRDefault="002F0541" w:rsidP="002F0541">
      <w:pPr>
        <w:pStyle w:val="BodyText"/>
        <w:ind w:left="0"/>
      </w:pPr>
    </w:p>
    <w:p w14:paraId="13A2F8CE" w14:textId="4FE75788" w:rsidR="00EE7B5B" w:rsidRDefault="00FE1D8D" w:rsidP="00606B84">
      <w:pPr>
        <w:pStyle w:val="BodyText"/>
      </w:pPr>
      <w:r>
        <w:rPr>
          <w:rFonts w:hint="eastAsia"/>
        </w:rPr>
        <w:t>客户主数据：</w:t>
      </w:r>
      <w:proofErr w:type="spellStart"/>
      <w:r w:rsidR="004D2722">
        <w:t>hodr_customer</w:t>
      </w:r>
      <w:proofErr w:type="spellEnd"/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709"/>
        <w:gridCol w:w="850"/>
        <w:gridCol w:w="2250"/>
      </w:tblGrid>
      <w:tr w:rsidR="00DE1BF1" w14:paraId="0E9C6870" w14:textId="77777777" w:rsidTr="002F0541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2FAD62" w14:textId="77777777" w:rsidR="00DE1BF1" w:rsidRPr="00AF5D26" w:rsidRDefault="00DE1BF1" w:rsidP="00F3083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1B6B6F" w14:textId="77777777" w:rsidR="00DE1BF1" w:rsidRPr="00AF5D26" w:rsidRDefault="00DE1BF1" w:rsidP="00F3083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4F54B47" w14:textId="07BC4C43" w:rsidR="00DE1BF1" w:rsidRPr="00AF5D26" w:rsidRDefault="002F0541" w:rsidP="00F3083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可空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155C758" w14:textId="77777777" w:rsidR="00DE1BF1" w:rsidRPr="00AF5D26" w:rsidRDefault="00DE1BF1" w:rsidP="00F3083F">
            <w:pPr>
              <w:pStyle w:val="TableHeading"/>
              <w:rPr>
                <w:sz w:val="20"/>
              </w:rPr>
            </w:pPr>
            <w:r w:rsidRPr="00AF5D26">
              <w:rPr>
                <w:rFonts w:hint="eastAsia"/>
                <w:sz w:val="20"/>
              </w:rPr>
              <w:t>默认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CD7208" w14:textId="77777777" w:rsidR="00DE1BF1" w:rsidRPr="00AF5D26" w:rsidRDefault="00DE1BF1" w:rsidP="00F3083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说明</w:t>
            </w:r>
          </w:p>
        </w:tc>
      </w:tr>
      <w:tr w:rsidR="00DE1BF1" w14:paraId="4A557365" w14:textId="77777777" w:rsidTr="002F0541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215F47C3" w14:textId="77777777" w:rsidR="00DE1BF1" w:rsidRPr="00AF5D26" w:rsidRDefault="00DE1BF1" w:rsidP="00F3083F">
            <w:pPr>
              <w:pStyle w:val="TableTex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5F50CAB8" w14:textId="77777777" w:rsidR="00DE1BF1" w:rsidRPr="00AF5D26" w:rsidRDefault="00DE1BF1" w:rsidP="00F3083F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397DEE9A" w14:textId="77777777" w:rsidR="00DE1BF1" w:rsidRPr="00AF5D26" w:rsidRDefault="00DE1BF1" w:rsidP="00F3083F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2F376A28" w14:textId="77777777" w:rsidR="00DE1BF1" w:rsidRPr="00AF5D26" w:rsidRDefault="00DE1BF1" w:rsidP="00F3083F">
            <w:pPr>
              <w:pStyle w:val="TableText"/>
              <w:rPr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7BF03CB2" w14:textId="77777777" w:rsidR="00DE1BF1" w:rsidRPr="00AF5D26" w:rsidRDefault="00DE1BF1" w:rsidP="00F3083F">
            <w:pPr>
              <w:pStyle w:val="TableText"/>
              <w:rPr>
                <w:sz w:val="20"/>
              </w:rPr>
            </w:pPr>
          </w:p>
        </w:tc>
      </w:tr>
      <w:tr w:rsidR="004D2722" w14:paraId="0B980778" w14:textId="77777777" w:rsidTr="004D2722">
        <w:trPr>
          <w:cantSplit/>
        </w:trPr>
        <w:tc>
          <w:tcPr>
            <w:tcW w:w="2410" w:type="dxa"/>
            <w:tcBorders>
              <w:top w:val="nil"/>
            </w:tcBorders>
            <w:vAlign w:val="center"/>
          </w:tcPr>
          <w:p w14:paraId="4B38D7E9" w14:textId="517AED88" w:rsidR="004D2722" w:rsidRPr="0099009E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417" w:type="dxa"/>
            <w:tcBorders>
              <w:top w:val="nil"/>
              <w:right w:val="single" w:sz="4" w:space="0" w:color="auto"/>
            </w:tcBorders>
            <w:vAlign w:val="center"/>
          </w:tcPr>
          <w:p w14:paraId="5EBFE6E6" w14:textId="101F1965" w:rsidR="004D2722" w:rsidRPr="00C41917" w:rsidRDefault="00E849CD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</w:tcBorders>
            <w:vAlign w:val="center"/>
          </w:tcPr>
          <w:p w14:paraId="0309FCEB" w14:textId="35E2510E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right w:val="single" w:sz="4" w:space="0" w:color="auto"/>
            </w:tcBorders>
            <w:vAlign w:val="center"/>
          </w:tcPr>
          <w:p w14:paraId="31388469" w14:textId="77777777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</w:tcBorders>
            <w:vAlign w:val="center"/>
          </w:tcPr>
          <w:p w14:paraId="603C7D19" w14:textId="21D3C6C0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客户ID</w:t>
            </w:r>
            <w:r w:rsidR="009F62B0"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r w:rsidR="009F62B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主键</w:t>
            </w:r>
            <w:r w:rsidR="009F62B0">
              <w:rPr>
                <w:rFonts w:ascii="等线" w:eastAsia="等线" w:hAnsi="等线"/>
                <w:color w:val="000000"/>
                <w:sz w:val="22"/>
                <w:szCs w:val="22"/>
              </w:rPr>
              <w:t>)</w:t>
            </w:r>
          </w:p>
        </w:tc>
      </w:tr>
      <w:tr w:rsidR="004D2722" w14:paraId="72D963AA" w14:textId="77777777" w:rsidTr="004D2722">
        <w:trPr>
          <w:cantSplit/>
        </w:trPr>
        <w:tc>
          <w:tcPr>
            <w:tcW w:w="2410" w:type="dxa"/>
            <w:vAlign w:val="center"/>
          </w:tcPr>
          <w:p w14:paraId="626342D6" w14:textId="679699FE" w:rsidR="004D2722" w:rsidRPr="0099009E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customer_number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507E715" w14:textId="3C19ACAD" w:rsidR="004D2722" w:rsidRPr="0099009E" w:rsidRDefault="004D2722" w:rsidP="004D2722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B38D436" w14:textId="2E3BB459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E3215AC" w14:textId="77777777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627663A4" w14:textId="027B592C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客户编号</w:t>
            </w:r>
          </w:p>
        </w:tc>
      </w:tr>
      <w:tr w:rsidR="004D2722" w14:paraId="256C4527" w14:textId="77777777" w:rsidTr="004D2722">
        <w:trPr>
          <w:cantSplit/>
        </w:trPr>
        <w:tc>
          <w:tcPr>
            <w:tcW w:w="2410" w:type="dxa"/>
            <w:vAlign w:val="center"/>
          </w:tcPr>
          <w:p w14:paraId="18D16FD7" w14:textId="36389E6B" w:rsidR="004D2722" w:rsidRPr="0099009E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customer_name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35BC40FB" w14:textId="7BDCA75C" w:rsidR="004D2722" w:rsidRPr="006E5064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215A7AA" w14:textId="2D70F92F" w:rsidR="004D2722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3CDED5D" w14:textId="77777777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6E17E2FF" w14:textId="413D5E04" w:rsidR="004D2722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客户名称</w:t>
            </w:r>
          </w:p>
        </w:tc>
      </w:tr>
      <w:tr w:rsidR="004D2722" w14:paraId="7294F083" w14:textId="77777777" w:rsidTr="004D2722">
        <w:trPr>
          <w:cantSplit/>
        </w:trPr>
        <w:tc>
          <w:tcPr>
            <w:tcW w:w="2410" w:type="dxa"/>
            <w:vAlign w:val="center"/>
          </w:tcPr>
          <w:p w14:paraId="45A5AE07" w14:textId="1914733D" w:rsidR="004D2722" w:rsidRPr="002F718C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company_id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012199D" w14:textId="493E51DE" w:rsidR="004D2722" w:rsidRDefault="00E849CD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516D520F" w14:textId="3E5AAA5F" w:rsidR="004D2722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9F1E1DD" w14:textId="77777777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7F72CFA5" w14:textId="30ED08A4" w:rsidR="004D2722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公司ID</w:t>
            </w:r>
          </w:p>
        </w:tc>
      </w:tr>
      <w:tr w:rsidR="004D2722" w14:paraId="368BDF2E" w14:textId="77777777" w:rsidTr="004D2722">
        <w:trPr>
          <w:cantSplit/>
        </w:trPr>
        <w:tc>
          <w:tcPr>
            <w:tcW w:w="2410" w:type="dxa"/>
            <w:vAlign w:val="center"/>
          </w:tcPr>
          <w:p w14:paraId="56DBD04B" w14:textId="63C4BF9F" w:rsidR="004D2722" w:rsidRPr="0099009E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enabled_flag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9D2AD14" w14:textId="0625161F" w:rsidR="004D2722" w:rsidRPr="006E5064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tinyint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246BE52" w14:textId="2349B22B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F001266" w14:textId="3702BEA3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20CEBF41" w14:textId="7A79B947" w:rsidR="004D2722" w:rsidRPr="00AF5D26" w:rsidRDefault="004D2722" w:rsidP="004D2722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启用标识</w:t>
            </w:r>
          </w:p>
        </w:tc>
      </w:tr>
      <w:tr w:rsidR="004D2722" w14:paraId="47C2654C" w14:textId="77777777" w:rsidTr="004D2722">
        <w:trPr>
          <w:cantSplit/>
        </w:trPr>
        <w:tc>
          <w:tcPr>
            <w:tcW w:w="2410" w:type="dxa"/>
            <w:vAlign w:val="center"/>
          </w:tcPr>
          <w:p w14:paraId="2EFDB4E3" w14:textId="6A117D96" w:rsidR="004D2722" w:rsidRPr="00C41917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61145C0" w14:textId="09E786FE" w:rsidR="004D2722" w:rsidRPr="00C41917" w:rsidRDefault="00E849CD" w:rsidP="004D2722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FADB60E" w14:textId="3F3A667B" w:rsidR="004D2722" w:rsidRPr="00C41917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62E3915" w14:textId="3E7A619D" w:rsidR="004D2722" w:rsidRPr="00AF5D26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6650E086" w14:textId="2272A1E8" w:rsidR="004D2722" w:rsidRPr="00AF5D26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创建者</w:t>
            </w:r>
          </w:p>
        </w:tc>
      </w:tr>
      <w:tr w:rsidR="004D2722" w14:paraId="7D55F22F" w14:textId="77777777" w:rsidTr="004D2722">
        <w:trPr>
          <w:cantSplit/>
        </w:trPr>
        <w:tc>
          <w:tcPr>
            <w:tcW w:w="2410" w:type="dxa"/>
            <w:vAlign w:val="center"/>
          </w:tcPr>
          <w:p w14:paraId="07B4EEAD" w14:textId="53C43E94" w:rsidR="004D2722" w:rsidRPr="00C41917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creation_date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3352310" w14:textId="12FBC266" w:rsidR="004D2722" w:rsidRPr="00C41917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88EE9D6" w14:textId="1EAD5BAF" w:rsidR="004D2722" w:rsidRPr="00C41917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DADAC74" w14:textId="7BA31A9E" w:rsidR="004D2722" w:rsidRPr="00AF5D26" w:rsidRDefault="004D2722" w:rsidP="004D2722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1ABDC5B2" w14:textId="4BCDCF9F" w:rsidR="004D2722" w:rsidRPr="00AF5D26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创建日期</w:t>
            </w:r>
          </w:p>
        </w:tc>
      </w:tr>
      <w:tr w:rsidR="004D2722" w14:paraId="6FFB56EC" w14:textId="77777777" w:rsidTr="004D2722">
        <w:trPr>
          <w:cantSplit/>
        </w:trPr>
        <w:tc>
          <w:tcPr>
            <w:tcW w:w="2410" w:type="dxa"/>
            <w:vAlign w:val="center"/>
          </w:tcPr>
          <w:p w14:paraId="653901F0" w14:textId="50D162A4" w:rsidR="004D2722" w:rsidRPr="00C41917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70C409C" w14:textId="6E0D27F3" w:rsidR="004D2722" w:rsidRPr="00C41917" w:rsidRDefault="00E849CD" w:rsidP="004D2722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0C177425" w14:textId="31F2FE6D" w:rsidR="004D2722" w:rsidRPr="00C41917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ACF7040" w14:textId="52175AD6" w:rsidR="004D2722" w:rsidRPr="00AF5D26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03124C07" w14:textId="7EDE9A9F" w:rsidR="004D2722" w:rsidRPr="00AF5D26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更新者</w:t>
            </w:r>
          </w:p>
        </w:tc>
      </w:tr>
      <w:tr w:rsidR="004D2722" w14:paraId="68BC27E1" w14:textId="77777777" w:rsidTr="004D2722">
        <w:trPr>
          <w:cantSplit/>
        </w:trPr>
        <w:tc>
          <w:tcPr>
            <w:tcW w:w="2410" w:type="dxa"/>
            <w:vAlign w:val="center"/>
          </w:tcPr>
          <w:p w14:paraId="1842864A" w14:textId="4AB09737" w:rsidR="004D2722" w:rsidRPr="00C41917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B267450" w14:textId="4338733E" w:rsidR="004D2722" w:rsidRPr="00C41917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D48FA14" w14:textId="7BA32CDE" w:rsidR="004D2722" w:rsidRPr="00C41917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3AEA304" w14:textId="3DFD4C64" w:rsidR="004D2722" w:rsidRPr="00AF5D26" w:rsidRDefault="004D2722" w:rsidP="004D2722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2DB08A73" w14:textId="7591FD11" w:rsidR="004D2722" w:rsidRPr="00AF5D26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更新日期</w:t>
            </w:r>
          </w:p>
        </w:tc>
      </w:tr>
      <w:tr w:rsidR="004D2722" w14:paraId="2BD32CA1" w14:textId="77777777" w:rsidTr="004D2722">
        <w:trPr>
          <w:cantSplit/>
        </w:trPr>
        <w:tc>
          <w:tcPr>
            <w:tcW w:w="2410" w:type="dxa"/>
            <w:vAlign w:val="center"/>
          </w:tcPr>
          <w:p w14:paraId="5750209E" w14:textId="197BD5C8" w:rsidR="004D2722" w:rsidRPr="00C41917" w:rsidRDefault="004D2722" w:rsidP="004D2722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object_version_number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3800316E" w14:textId="01295BDE" w:rsidR="004D2722" w:rsidRPr="00C41917" w:rsidRDefault="00E849CD" w:rsidP="004D2722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A750F3E" w14:textId="07B18EE4" w:rsidR="004D2722" w:rsidRPr="00C41917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7D6A5E5" w14:textId="01BC43BB" w:rsidR="004D2722" w:rsidRPr="00AF5D26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00A74372" w14:textId="5B4C41D4" w:rsidR="004D2722" w:rsidRDefault="004D2722" w:rsidP="004D2722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版本号</w:t>
            </w:r>
          </w:p>
        </w:tc>
      </w:tr>
    </w:tbl>
    <w:p w14:paraId="174FA3EE" w14:textId="16D246E7" w:rsidR="00920E5D" w:rsidRDefault="00920E5D" w:rsidP="00606B84">
      <w:pPr>
        <w:pStyle w:val="BodyText"/>
      </w:pPr>
    </w:p>
    <w:p w14:paraId="1BF6C4DE" w14:textId="44825086" w:rsidR="0069589E" w:rsidRDefault="0069589E" w:rsidP="00606B84">
      <w:pPr>
        <w:pStyle w:val="BodyText"/>
      </w:pPr>
      <w:r>
        <w:rPr>
          <w:rFonts w:hint="eastAsia"/>
        </w:rPr>
        <w:t>索引</w:t>
      </w: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3827"/>
      </w:tblGrid>
      <w:tr w:rsidR="00920E5D" w:rsidRPr="00AF5D26" w14:paraId="6F6F721F" w14:textId="77777777" w:rsidTr="00E83886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A2584C5" w14:textId="77777777" w:rsidR="00920E5D" w:rsidRPr="00AF5D26" w:rsidRDefault="00920E5D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635042" w14:textId="77777777" w:rsidR="00920E5D" w:rsidRPr="00AF5D26" w:rsidRDefault="00920E5D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0AD3E3" w14:textId="77777777" w:rsidR="00920E5D" w:rsidRPr="00AF5D26" w:rsidRDefault="00920E5D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</w:tr>
      <w:tr w:rsidR="00920E5D" w:rsidRPr="00AF5D26" w14:paraId="5577FAB2" w14:textId="77777777" w:rsidTr="00E83886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2179F41E" w14:textId="77777777" w:rsidR="00920E5D" w:rsidRPr="00AF5D26" w:rsidRDefault="00920E5D" w:rsidP="00E83886">
            <w:pPr>
              <w:pStyle w:val="TableHeading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14:paraId="5E96E941" w14:textId="77777777" w:rsidR="00920E5D" w:rsidRPr="00AF5D26" w:rsidRDefault="00920E5D" w:rsidP="00E83886">
            <w:pPr>
              <w:pStyle w:val="TableHeading"/>
              <w:rPr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auto" w:fill="auto"/>
          </w:tcPr>
          <w:p w14:paraId="5E7F51F5" w14:textId="77777777" w:rsidR="00920E5D" w:rsidRPr="00AF5D26" w:rsidRDefault="00920E5D" w:rsidP="00E83886">
            <w:pPr>
              <w:pStyle w:val="TableHeading"/>
              <w:rPr>
                <w:sz w:val="20"/>
              </w:rPr>
            </w:pPr>
          </w:p>
        </w:tc>
      </w:tr>
      <w:tr w:rsidR="00920E5D" w:rsidRPr="00AF5D26" w14:paraId="7F0BFE69" w14:textId="77777777" w:rsidTr="00E83886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5E92" w14:textId="09AB531E" w:rsidR="00920E5D" w:rsidRPr="0099009E" w:rsidRDefault="00920E5D" w:rsidP="00E83886">
            <w:pPr>
              <w:pStyle w:val="TableText"/>
              <w:rPr>
                <w:sz w:val="20"/>
              </w:rPr>
            </w:pPr>
            <w:r w:rsidRPr="00920E5D">
              <w:rPr>
                <w:rFonts w:ascii="等线" w:eastAsia="等线" w:hAnsi="等线"/>
                <w:color w:val="000000"/>
                <w:sz w:val="22"/>
                <w:szCs w:val="22"/>
              </w:rPr>
              <w:t>hodr_customer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F410" w14:textId="77777777" w:rsidR="00920E5D" w:rsidRPr="00C41917" w:rsidRDefault="00920E5D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C862" w14:textId="016365FB" w:rsidR="00920E5D" w:rsidRPr="00AF5D26" w:rsidRDefault="00920E5D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id,company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_number</w:t>
            </w:r>
            <w:proofErr w:type="spellEnd"/>
          </w:p>
        </w:tc>
      </w:tr>
      <w:tr w:rsidR="00920E5D" w14:paraId="0C36A28F" w14:textId="77777777" w:rsidTr="00E83886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05CC" w14:textId="3A9CB253" w:rsidR="00920E5D" w:rsidRPr="001C22C0" w:rsidRDefault="00920E5D" w:rsidP="00E83886">
            <w:pPr>
              <w:pStyle w:val="TableTex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920E5D">
              <w:rPr>
                <w:rFonts w:ascii="等线" w:eastAsia="等线" w:hAnsi="等线"/>
                <w:color w:val="000000"/>
                <w:sz w:val="22"/>
                <w:szCs w:val="22"/>
              </w:rPr>
              <w:lastRenderedPageBreak/>
              <w:t>hodr_customer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n1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1C21" w14:textId="29F4C151" w:rsidR="00920E5D" w:rsidRDefault="00920E5D" w:rsidP="00E83886">
            <w:pPr>
              <w:pStyle w:val="TableText"/>
              <w:numPr>
                <w:ilvl w:val="12"/>
                <w:numId w:val="0"/>
              </w:num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普通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0099" w14:textId="76CFF989" w:rsidR="00920E5D" w:rsidRDefault="00920E5D" w:rsidP="00E83886">
            <w:pPr>
              <w:pStyle w:val="TableText"/>
              <w:numPr>
                <w:ilvl w:val="12"/>
                <w:numId w:val="0"/>
              </w:num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id,company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_name</w:t>
            </w:r>
            <w:proofErr w:type="spellEnd"/>
          </w:p>
        </w:tc>
      </w:tr>
    </w:tbl>
    <w:p w14:paraId="738E6137" w14:textId="77777777" w:rsidR="00920E5D" w:rsidRDefault="00920E5D" w:rsidP="00920E5D">
      <w:pPr>
        <w:pStyle w:val="BodyText"/>
        <w:ind w:left="0"/>
      </w:pPr>
    </w:p>
    <w:p w14:paraId="25CB00E4" w14:textId="39119BAF" w:rsidR="00FE1D8D" w:rsidRDefault="00524586" w:rsidP="00606B84">
      <w:pPr>
        <w:pStyle w:val="BodyText"/>
      </w:pPr>
      <w:r>
        <w:rPr>
          <w:rFonts w:hint="eastAsia"/>
        </w:rPr>
        <w:t>物料</w:t>
      </w:r>
      <w:r w:rsidR="00FE1D8D">
        <w:rPr>
          <w:rFonts w:hint="eastAsia"/>
        </w:rPr>
        <w:t>主数据：</w:t>
      </w:r>
      <w:proofErr w:type="spellStart"/>
      <w:r w:rsidR="006D3D34">
        <w:t>hodr_item</w:t>
      </w:r>
      <w:proofErr w:type="spellEnd"/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709"/>
        <w:gridCol w:w="850"/>
        <w:gridCol w:w="2250"/>
      </w:tblGrid>
      <w:tr w:rsidR="003556DF" w14:paraId="08A34758" w14:textId="77777777" w:rsidTr="003556DF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EDF71A" w14:textId="2C326E1F" w:rsidR="003556DF" w:rsidRPr="00AF5D26" w:rsidRDefault="003556DF" w:rsidP="003556D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2D9D33" w14:textId="05CD0965" w:rsidR="003556DF" w:rsidRPr="00AF5D26" w:rsidRDefault="003556DF" w:rsidP="003556D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3F49801" w14:textId="3A1977DB" w:rsidR="003556DF" w:rsidRPr="00AF5D26" w:rsidRDefault="003556DF" w:rsidP="003556D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可空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9781630" w14:textId="73ACE2B8" w:rsidR="003556DF" w:rsidRPr="00AF5D26" w:rsidRDefault="003556DF" w:rsidP="003556DF">
            <w:pPr>
              <w:pStyle w:val="TableHeading"/>
              <w:rPr>
                <w:sz w:val="20"/>
              </w:rPr>
            </w:pPr>
            <w:r w:rsidRPr="00AF5D26">
              <w:rPr>
                <w:rFonts w:hint="eastAsia"/>
                <w:sz w:val="20"/>
              </w:rPr>
              <w:t>默认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EF7EF46" w14:textId="0FCE52C9" w:rsidR="003556DF" w:rsidRPr="00AF5D26" w:rsidRDefault="003556DF" w:rsidP="003556D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说明</w:t>
            </w:r>
          </w:p>
        </w:tc>
      </w:tr>
      <w:tr w:rsidR="0047109E" w14:paraId="626B17F7" w14:textId="77777777" w:rsidTr="003556DF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7AF4B8A2" w14:textId="77777777" w:rsidR="0047109E" w:rsidRPr="00AF5D26" w:rsidRDefault="0047109E" w:rsidP="00F3083F">
            <w:pPr>
              <w:pStyle w:val="TableTex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195C0B80" w14:textId="77777777" w:rsidR="0047109E" w:rsidRPr="00AF5D26" w:rsidRDefault="0047109E" w:rsidP="00F3083F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7B31EFA9" w14:textId="77777777" w:rsidR="0047109E" w:rsidRPr="00AF5D26" w:rsidRDefault="0047109E" w:rsidP="00F3083F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45C40F25" w14:textId="77777777" w:rsidR="0047109E" w:rsidRPr="00AF5D26" w:rsidRDefault="0047109E" w:rsidP="00F3083F">
            <w:pPr>
              <w:pStyle w:val="TableText"/>
              <w:rPr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0D85D5E3" w14:textId="77777777" w:rsidR="0047109E" w:rsidRPr="00AF5D26" w:rsidRDefault="0047109E" w:rsidP="00F3083F">
            <w:pPr>
              <w:pStyle w:val="TableText"/>
              <w:rPr>
                <w:sz w:val="20"/>
              </w:rPr>
            </w:pPr>
          </w:p>
        </w:tc>
      </w:tr>
      <w:tr w:rsidR="006D3D34" w14:paraId="0DB385C7" w14:textId="77777777" w:rsidTr="009A7400">
        <w:trPr>
          <w:cantSplit/>
        </w:trPr>
        <w:tc>
          <w:tcPr>
            <w:tcW w:w="2410" w:type="dxa"/>
            <w:tcBorders>
              <w:top w:val="nil"/>
            </w:tcBorders>
            <w:vAlign w:val="center"/>
          </w:tcPr>
          <w:p w14:paraId="418348E7" w14:textId="23042308" w:rsidR="006D3D34" w:rsidRPr="0099009E" w:rsidRDefault="006D3D34" w:rsidP="006D3D34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1417" w:type="dxa"/>
            <w:tcBorders>
              <w:top w:val="nil"/>
              <w:right w:val="single" w:sz="4" w:space="0" w:color="auto"/>
            </w:tcBorders>
            <w:vAlign w:val="center"/>
          </w:tcPr>
          <w:p w14:paraId="6490AE84" w14:textId="6241DC87" w:rsidR="006D3D34" w:rsidRPr="00C41917" w:rsidRDefault="00E849CD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</w:tcBorders>
            <w:vAlign w:val="center"/>
          </w:tcPr>
          <w:p w14:paraId="1D83EDAC" w14:textId="1BF96462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right w:val="single" w:sz="4" w:space="0" w:color="auto"/>
            </w:tcBorders>
            <w:vAlign w:val="center"/>
          </w:tcPr>
          <w:p w14:paraId="6941B2A7" w14:textId="77777777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</w:tcBorders>
            <w:vAlign w:val="center"/>
          </w:tcPr>
          <w:p w14:paraId="186FA256" w14:textId="1E6B2771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物料ID</w:t>
            </w:r>
            <w:r w:rsidR="009F62B0"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r w:rsidR="009F62B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主键</w:t>
            </w:r>
            <w:r w:rsidR="009F62B0">
              <w:rPr>
                <w:rFonts w:ascii="等线" w:eastAsia="等线" w:hAnsi="等线"/>
                <w:color w:val="000000"/>
                <w:sz w:val="22"/>
                <w:szCs w:val="22"/>
              </w:rPr>
              <w:t>)</w:t>
            </w:r>
          </w:p>
        </w:tc>
      </w:tr>
      <w:tr w:rsidR="006D3D34" w14:paraId="174D75B2" w14:textId="77777777" w:rsidTr="009A7400">
        <w:trPr>
          <w:cantSplit/>
        </w:trPr>
        <w:tc>
          <w:tcPr>
            <w:tcW w:w="2410" w:type="dxa"/>
            <w:vAlign w:val="center"/>
          </w:tcPr>
          <w:p w14:paraId="3B1FD02D" w14:textId="28BF78BA" w:rsidR="006D3D34" w:rsidRPr="0099009E" w:rsidRDefault="006D3D34" w:rsidP="006D3D34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item_code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E82209E" w14:textId="61D8AE07" w:rsidR="006D3D34" w:rsidRPr="0099009E" w:rsidRDefault="006D3D34" w:rsidP="006D3D34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12A382B" w14:textId="1FEACA5C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BB9C39A" w14:textId="77777777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2091E00F" w14:textId="7E99F042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物料编码</w:t>
            </w:r>
          </w:p>
        </w:tc>
      </w:tr>
      <w:tr w:rsidR="006D3D34" w14:paraId="4C7DF90F" w14:textId="77777777" w:rsidTr="009A7400">
        <w:trPr>
          <w:cantSplit/>
        </w:trPr>
        <w:tc>
          <w:tcPr>
            <w:tcW w:w="2410" w:type="dxa"/>
            <w:vAlign w:val="center"/>
          </w:tcPr>
          <w:p w14:paraId="11A8E3C4" w14:textId="7469C48B" w:rsidR="006D3D34" w:rsidRPr="00BB1362" w:rsidRDefault="006D3D34" w:rsidP="006D3D34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item_uom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7368F3A" w14:textId="32136A85" w:rsidR="006D3D34" w:rsidRDefault="006D3D34" w:rsidP="006D3D34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23216051" w14:textId="0F769A5B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278B866" w14:textId="77777777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7C470B00" w14:textId="74E0319B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物料单位</w:t>
            </w:r>
          </w:p>
        </w:tc>
      </w:tr>
      <w:tr w:rsidR="006D3D34" w14:paraId="6545AA4E" w14:textId="77777777" w:rsidTr="009A7400">
        <w:trPr>
          <w:cantSplit/>
        </w:trPr>
        <w:tc>
          <w:tcPr>
            <w:tcW w:w="2410" w:type="dxa"/>
            <w:vAlign w:val="center"/>
          </w:tcPr>
          <w:p w14:paraId="17C88A3F" w14:textId="2BBD84EF" w:rsidR="006D3D34" w:rsidRPr="0099009E" w:rsidRDefault="006D3D34" w:rsidP="006D3D34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item_description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36C458B" w14:textId="6E2F0C87" w:rsidR="006D3D34" w:rsidRPr="006E506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BB490E1" w14:textId="182CF842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926E81A" w14:textId="77777777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4A2D156" w14:textId="067F4026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物料描述</w:t>
            </w:r>
          </w:p>
        </w:tc>
      </w:tr>
      <w:tr w:rsidR="006D3D34" w14:paraId="33FEB481" w14:textId="77777777" w:rsidTr="009A7400">
        <w:trPr>
          <w:cantSplit/>
        </w:trPr>
        <w:tc>
          <w:tcPr>
            <w:tcW w:w="2410" w:type="dxa"/>
            <w:vAlign w:val="center"/>
          </w:tcPr>
          <w:p w14:paraId="3CA358EA" w14:textId="7232B21D" w:rsidR="006D3D34" w:rsidRDefault="006D3D34" w:rsidP="006D3D34">
            <w:pPr>
              <w:pStyle w:val="TableText"/>
              <w:rPr>
                <w:sz w:val="20"/>
              </w:rPr>
            </w:pPr>
            <w:proofErr w:type="spellStart"/>
            <w:r w:rsidRPr="006D3D34">
              <w:rPr>
                <w:rFonts w:ascii="等线" w:eastAsia="等线" w:hAnsi="等线"/>
                <w:color w:val="000000"/>
                <w:sz w:val="22"/>
                <w:szCs w:val="22"/>
              </w:rPr>
              <w:t>saleable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_flag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196D608" w14:textId="3AABB892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tinyint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29DE69E" w14:textId="3EEB29B6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EA522F3" w14:textId="5EAC0255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103A9F52" w14:textId="59B43024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可销售标识</w:t>
            </w:r>
          </w:p>
        </w:tc>
      </w:tr>
      <w:tr w:rsidR="006D3D34" w14:paraId="53854DA1" w14:textId="77777777" w:rsidTr="009A7400">
        <w:trPr>
          <w:cantSplit/>
        </w:trPr>
        <w:tc>
          <w:tcPr>
            <w:tcW w:w="2410" w:type="dxa"/>
            <w:vAlign w:val="center"/>
          </w:tcPr>
          <w:p w14:paraId="4D5F76AE" w14:textId="49E57BCD" w:rsidR="006D3D34" w:rsidRDefault="006D3D34" w:rsidP="006D3D34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start_active_date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258C56E" w14:textId="2A194EC4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029AED19" w14:textId="2BE22F95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C868D49" w14:textId="77777777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20E6DBA7" w14:textId="3258B71C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生效起始时间</w:t>
            </w:r>
          </w:p>
        </w:tc>
      </w:tr>
      <w:tr w:rsidR="006D3D34" w14:paraId="5155E227" w14:textId="77777777" w:rsidTr="009A7400">
        <w:trPr>
          <w:cantSplit/>
        </w:trPr>
        <w:tc>
          <w:tcPr>
            <w:tcW w:w="2410" w:type="dxa"/>
            <w:vAlign w:val="center"/>
          </w:tcPr>
          <w:p w14:paraId="3BFFFE61" w14:textId="087B87BF" w:rsidR="006D3D34" w:rsidRDefault="006D3D34" w:rsidP="006D3D34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end_active_date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6CEAC26" w14:textId="31E7A33B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21AF10A3" w14:textId="791E5AFA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41E0718" w14:textId="77777777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1F03014E" w14:textId="228A0EF6" w:rsidR="006D3D3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生效结束时间</w:t>
            </w:r>
          </w:p>
        </w:tc>
      </w:tr>
      <w:tr w:rsidR="006D3D34" w14:paraId="28FDE14B" w14:textId="77777777" w:rsidTr="009A7400">
        <w:trPr>
          <w:cantSplit/>
        </w:trPr>
        <w:tc>
          <w:tcPr>
            <w:tcW w:w="2410" w:type="dxa"/>
            <w:vAlign w:val="center"/>
          </w:tcPr>
          <w:p w14:paraId="66D1E3AF" w14:textId="578DF881" w:rsidR="006D3D34" w:rsidRPr="0099009E" w:rsidRDefault="006D3D34" w:rsidP="006D3D34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enabled_flag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D189189" w14:textId="576C68D3" w:rsidR="006D3D34" w:rsidRPr="006E5064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tinyint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5293E9E5" w14:textId="5889F89E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F80C7B7" w14:textId="4D7A25B1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5A7A82EF" w14:textId="6E5C5DCC" w:rsidR="006D3D34" w:rsidRPr="00AF5D26" w:rsidRDefault="006D3D34" w:rsidP="006D3D34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启用标识</w:t>
            </w:r>
          </w:p>
        </w:tc>
      </w:tr>
      <w:tr w:rsidR="00987683" w14:paraId="19CC8243" w14:textId="77777777" w:rsidTr="009A7400">
        <w:trPr>
          <w:cantSplit/>
        </w:trPr>
        <w:tc>
          <w:tcPr>
            <w:tcW w:w="2410" w:type="dxa"/>
            <w:vAlign w:val="center"/>
          </w:tcPr>
          <w:p w14:paraId="2EB8C540" w14:textId="19257B22" w:rsidR="00987683" w:rsidRPr="00C41917" w:rsidRDefault="00987683" w:rsidP="0098768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173FB46" w14:textId="08556F0F" w:rsidR="00987683" w:rsidRPr="00C41917" w:rsidRDefault="00E849CD" w:rsidP="00987683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597B69CB" w14:textId="10B056DE" w:rsidR="00987683" w:rsidRPr="00C41917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E9687E1" w14:textId="58014C9A" w:rsidR="00987683" w:rsidRPr="00AF5D26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1FE7C710" w14:textId="1021C333" w:rsidR="00987683" w:rsidRPr="00AF5D26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创建者</w:t>
            </w:r>
          </w:p>
        </w:tc>
      </w:tr>
      <w:tr w:rsidR="00987683" w14:paraId="25233142" w14:textId="77777777" w:rsidTr="009A7400">
        <w:trPr>
          <w:cantSplit/>
        </w:trPr>
        <w:tc>
          <w:tcPr>
            <w:tcW w:w="2410" w:type="dxa"/>
            <w:vAlign w:val="center"/>
          </w:tcPr>
          <w:p w14:paraId="55AE08D3" w14:textId="0E94C186" w:rsidR="00987683" w:rsidRPr="00C41917" w:rsidRDefault="00987683" w:rsidP="0098768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creation_date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095613E" w14:textId="1ADF5F95" w:rsidR="00987683" w:rsidRPr="00C41917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4DC05227" w14:textId="0DC829D8" w:rsidR="00987683" w:rsidRPr="00C41917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61C78B5" w14:textId="52FA0C13" w:rsidR="00987683" w:rsidRPr="00AF5D26" w:rsidRDefault="00987683" w:rsidP="0098768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6D4FB016" w14:textId="7986C00C" w:rsidR="00987683" w:rsidRPr="00AF5D26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创建日期</w:t>
            </w:r>
          </w:p>
        </w:tc>
      </w:tr>
      <w:tr w:rsidR="00987683" w14:paraId="237071A2" w14:textId="77777777" w:rsidTr="009A7400">
        <w:trPr>
          <w:cantSplit/>
        </w:trPr>
        <w:tc>
          <w:tcPr>
            <w:tcW w:w="2410" w:type="dxa"/>
            <w:vAlign w:val="center"/>
          </w:tcPr>
          <w:p w14:paraId="52256ECB" w14:textId="452F867A" w:rsidR="00987683" w:rsidRPr="00C41917" w:rsidRDefault="00987683" w:rsidP="0098768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11835F8" w14:textId="6A28948A" w:rsidR="00987683" w:rsidRPr="00C41917" w:rsidRDefault="00E849CD" w:rsidP="00987683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8DB24DE" w14:textId="11541459" w:rsidR="00987683" w:rsidRPr="00C41917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A220DDA" w14:textId="619D5CB7" w:rsidR="00987683" w:rsidRPr="00AF5D26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777A21D2" w14:textId="6DF5C7A4" w:rsidR="00987683" w:rsidRPr="00AF5D26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更新者</w:t>
            </w:r>
          </w:p>
        </w:tc>
      </w:tr>
      <w:tr w:rsidR="00987683" w14:paraId="55471ADD" w14:textId="77777777" w:rsidTr="009A7400">
        <w:trPr>
          <w:cantSplit/>
        </w:trPr>
        <w:tc>
          <w:tcPr>
            <w:tcW w:w="2410" w:type="dxa"/>
            <w:vAlign w:val="center"/>
          </w:tcPr>
          <w:p w14:paraId="2BC42B25" w14:textId="4C768833" w:rsidR="00987683" w:rsidRPr="00C41917" w:rsidRDefault="00987683" w:rsidP="0098768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FB7F55F" w14:textId="7F5A9A16" w:rsidR="00987683" w:rsidRPr="00C41917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F4D0990" w14:textId="2070B4B1" w:rsidR="00987683" w:rsidRPr="00C41917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974C129" w14:textId="1ED0BA07" w:rsidR="00987683" w:rsidRPr="00AF5D26" w:rsidRDefault="00987683" w:rsidP="0098768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0F2338CF" w14:textId="0C4749E7" w:rsidR="00987683" w:rsidRPr="00AF5D26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更新日期</w:t>
            </w:r>
          </w:p>
        </w:tc>
      </w:tr>
      <w:tr w:rsidR="00987683" w14:paraId="10018B92" w14:textId="77777777" w:rsidTr="009A7400">
        <w:trPr>
          <w:cantSplit/>
        </w:trPr>
        <w:tc>
          <w:tcPr>
            <w:tcW w:w="2410" w:type="dxa"/>
            <w:vAlign w:val="center"/>
          </w:tcPr>
          <w:p w14:paraId="697672C0" w14:textId="3F5D5946" w:rsidR="00987683" w:rsidRPr="00C41917" w:rsidRDefault="00987683" w:rsidP="0098768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object_version_number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01D2518" w14:textId="7FD4B317" w:rsidR="00987683" w:rsidRPr="00C41917" w:rsidRDefault="00E849CD" w:rsidP="00987683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924A810" w14:textId="2861102D" w:rsidR="00987683" w:rsidRPr="00C41917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E505D50" w14:textId="249D0412" w:rsidR="00987683" w:rsidRPr="00AF5D26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C186C5A" w14:textId="642A4D67" w:rsidR="00987683" w:rsidRDefault="00987683" w:rsidP="0098768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版本号</w:t>
            </w:r>
          </w:p>
        </w:tc>
      </w:tr>
    </w:tbl>
    <w:p w14:paraId="2EE4CC2F" w14:textId="75971E4E" w:rsidR="0069589E" w:rsidRDefault="0069589E" w:rsidP="0069589E"/>
    <w:p w14:paraId="4164F330" w14:textId="793334B6" w:rsidR="0069589E" w:rsidRDefault="0069589E" w:rsidP="0069589E">
      <w:pPr>
        <w:pStyle w:val="BodyText"/>
      </w:pPr>
      <w:r>
        <w:rPr>
          <w:rFonts w:hint="eastAsia"/>
        </w:rPr>
        <w:t>索引</w:t>
      </w: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3827"/>
      </w:tblGrid>
      <w:tr w:rsidR="0069589E" w:rsidRPr="00AF5D26" w14:paraId="44F3D245" w14:textId="77777777" w:rsidTr="00E83886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8D25F50" w14:textId="77777777" w:rsidR="0069589E" w:rsidRPr="00AF5D26" w:rsidRDefault="0069589E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9F68F7" w14:textId="77777777" w:rsidR="0069589E" w:rsidRPr="00AF5D26" w:rsidRDefault="0069589E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38A8A99" w14:textId="77777777" w:rsidR="0069589E" w:rsidRPr="00AF5D26" w:rsidRDefault="0069589E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</w:tr>
      <w:tr w:rsidR="0069589E" w:rsidRPr="00AF5D26" w14:paraId="11BC5EDA" w14:textId="77777777" w:rsidTr="00E83886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58D66DDE" w14:textId="77777777" w:rsidR="0069589E" w:rsidRPr="00AF5D26" w:rsidRDefault="0069589E" w:rsidP="00E83886">
            <w:pPr>
              <w:pStyle w:val="TableHeading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14:paraId="3541BE75" w14:textId="77777777" w:rsidR="0069589E" w:rsidRPr="00AF5D26" w:rsidRDefault="0069589E" w:rsidP="00E83886">
            <w:pPr>
              <w:pStyle w:val="TableHeading"/>
              <w:rPr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auto" w:fill="auto"/>
          </w:tcPr>
          <w:p w14:paraId="36345C0E" w14:textId="77777777" w:rsidR="0069589E" w:rsidRPr="00AF5D26" w:rsidRDefault="0069589E" w:rsidP="00E83886">
            <w:pPr>
              <w:pStyle w:val="TableHeading"/>
              <w:rPr>
                <w:sz w:val="20"/>
              </w:rPr>
            </w:pPr>
          </w:p>
        </w:tc>
      </w:tr>
      <w:tr w:rsidR="0069589E" w:rsidRPr="00AF5D26" w14:paraId="6ACE68D1" w14:textId="77777777" w:rsidTr="00E83886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F9BE7" w14:textId="1FB67B86" w:rsidR="0069589E" w:rsidRPr="0099009E" w:rsidRDefault="00C05967" w:rsidP="00E83886">
            <w:pPr>
              <w:pStyle w:val="TableText"/>
              <w:rPr>
                <w:sz w:val="20"/>
              </w:rPr>
            </w:pPr>
            <w:r w:rsidRPr="00C05967">
              <w:rPr>
                <w:rFonts w:ascii="等线" w:eastAsia="等线" w:hAnsi="等线"/>
                <w:color w:val="000000"/>
                <w:sz w:val="22"/>
                <w:szCs w:val="22"/>
              </w:rPr>
              <w:t>hodr_item</w:t>
            </w:r>
            <w:r w:rsidR="0069589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</w:t>
            </w:r>
            <w:r w:rsidR="0069589E">
              <w:rPr>
                <w:rFonts w:ascii="等线" w:eastAsia="等线" w:hAnsi="等线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A410" w14:textId="77777777" w:rsidR="0069589E" w:rsidRPr="00C41917" w:rsidRDefault="0069589E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EE08" w14:textId="043529F9" w:rsidR="0069589E" w:rsidRPr="00AF5D26" w:rsidRDefault="00C05967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item_code</w:t>
            </w:r>
            <w:proofErr w:type="spellEnd"/>
          </w:p>
        </w:tc>
      </w:tr>
      <w:tr w:rsidR="0069589E" w14:paraId="1384CFF6" w14:textId="77777777" w:rsidTr="00E83886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817CF" w14:textId="2B490C01" w:rsidR="0069589E" w:rsidRPr="001C22C0" w:rsidRDefault="00C05967" w:rsidP="00E83886">
            <w:pPr>
              <w:pStyle w:val="TableTex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C05967">
              <w:rPr>
                <w:rFonts w:ascii="等线" w:eastAsia="等线" w:hAnsi="等线"/>
                <w:color w:val="000000"/>
                <w:sz w:val="22"/>
                <w:szCs w:val="22"/>
              </w:rPr>
              <w:t>hodr_item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_n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19AB" w14:textId="77777777" w:rsidR="0069589E" w:rsidRDefault="0069589E" w:rsidP="00E83886">
            <w:pPr>
              <w:pStyle w:val="TableText"/>
              <w:numPr>
                <w:ilvl w:val="12"/>
                <w:numId w:val="0"/>
              </w:num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普通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39B2D" w14:textId="68993D68" w:rsidR="0069589E" w:rsidRDefault="00C05967" w:rsidP="00E83886">
            <w:pPr>
              <w:pStyle w:val="TableText"/>
              <w:numPr>
                <w:ilvl w:val="12"/>
                <w:numId w:val="0"/>
              </w:num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item_description</w:t>
            </w:r>
            <w:proofErr w:type="spellEnd"/>
          </w:p>
        </w:tc>
      </w:tr>
    </w:tbl>
    <w:p w14:paraId="5EA49BEE" w14:textId="77777777" w:rsidR="0069589E" w:rsidRDefault="0069589E" w:rsidP="0069589E"/>
    <w:p w14:paraId="296B9ED6" w14:textId="5B1C1027" w:rsidR="0047109E" w:rsidRDefault="0054520F" w:rsidP="0047109E">
      <w:pPr>
        <w:pStyle w:val="Heading4"/>
      </w:pPr>
      <w:r>
        <w:rPr>
          <w:rFonts w:hint="eastAsia"/>
        </w:rPr>
        <w:t>业务</w:t>
      </w:r>
      <w:r w:rsidR="00EA7915">
        <w:rPr>
          <w:rFonts w:hint="eastAsia"/>
        </w:rPr>
        <w:t>数据</w:t>
      </w:r>
      <w:r>
        <w:rPr>
          <w:rFonts w:hint="eastAsia"/>
        </w:rPr>
        <w:t>表</w:t>
      </w:r>
    </w:p>
    <w:p w14:paraId="20B9528F" w14:textId="77777777" w:rsidR="0047109E" w:rsidRDefault="0047109E" w:rsidP="00606B84">
      <w:pPr>
        <w:pStyle w:val="BodyText"/>
      </w:pPr>
      <w:r>
        <w:rPr>
          <w:rFonts w:hint="eastAsia"/>
        </w:rPr>
        <w:t>程序开发所用到的业务表及脚本</w:t>
      </w:r>
    </w:p>
    <w:p w14:paraId="00A0F120" w14:textId="16E3AD94" w:rsidR="00606B84" w:rsidRDefault="008C4575" w:rsidP="00606B84">
      <w:pPr>
        <w:pStyle w:val="BodyText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3556DF">
        <w:t>hodr_so_header</w:t>
      </w:r>
      <w:proofErr w:type="spellEnd"/>
    </w:p>
    <w:p w14:paraId="26374E26" w14:textId="77777777" w:rsidR="00AF5D26" w:rsidRDefault="00AF5D26" w:rsidP="0026266E">
      <w:pPr>
        <w:pStyle w:val="BodyText"/>
      </w:pPr>
      <w:r>
        <w:rPr>
          <w:rFonts w:hint="eastAsia"/>
        </w:rPr>
        <w:t>用于存放</w:t>
      </w:r>
      <w:r w:rsidR="00601C58">
        <w:rPr>
          <w:rFonts w:hint="eastAsia"/>
        </w:rPr>
        <w:t>销售订单头</w:t>
      </w:r>
      <w:r>
        <w:rPr>
          <w:rFonts w:hint="eastAsia"/>
        </w:rPr>
        <w:t>信息。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1417"/>
        <w:gridCol w:w="851"/>
        <w:gridCol w:w="850"/>
        <w:gridCol w:w="2108"/>
      </w:tblGrid>
      <w:tr w:rsidR="003556DF" w14:paraId="267A014C" w14:textId="77777777" w:rsidTr="00CB4420">
        <w:trPr>
          <w:cantSplit/>
          <w:tblHeader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BDD79B" w14:textId="1287950E" w:rsidR="003556DF" w:rsidRPr="00AF5D26" w:rsidRDefault="003556DF" w:rsidP="003556D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80519F2" w14:textId="734AD2F4" w:rsidR="003556DF" w:rsidRPr="00AF5D26" w:rsidRDefault="003556DF" w:rsidP="003556D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C11B14" w14:textId="48576237" w:rsidR="003556DF" w:rsidRPr="00AF5D26" w:rsidRDefault="003556DF" w:rsidP="003556D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可空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93890A7" w14:textId="022FABB7" w:rsidR="003556DF" w:rsidRPr="00AF5D26" w:rsidRDefault="003556DF" w:rsidP="003556DF">
            <w:pPr>
              <w:pStyle w:val="TableHeading"/>
              <w:rPr>
                <w:sz w:val="20"/>
              </w:rPr>
            </w:pPr>
            <w:r w:rsidRPr="00AF5D26">
              <w:rPr>
                <w:rFonts w:hint="eastAsia"/>
                <w:sz w:val="20"/>
              </w:rPr>
              <w:t>默认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A122DF5" w14:textId="68FD0658" w:rsidR="003556DF" w:rsidRPr="00AF5D26" w:rsidRDefault="003556DF" w:rsidP="003556DF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说明</w:t>
            </w:r>
          </w:p>
        </w:tc>
      </w:tr>
      <w:tr w:rsidR="00263E78" w14:paraId="15514EB0" w14:textId="77777777" w:rsidTr="00CB4420">
        <w:trPr>
          <w:cantSplit/>
          <w:trHeight w:hRule="exact" w:val="60"/>
          <w:tblHeader/>
        </w:trPr>
        <w:tc>
          <w:tcPr>
            <w:tcW w:w="255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31908CAA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11711740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3A959C49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1899728A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51CBDFB0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</w:tr>
      <w:tr w:rsidR="003556DF" w14:paraId="51E60C98" w14:textId="77777777" w:rsidTr="003556DF">
        <w:trPr>
          <w:cantSplit/>
        </w:trPr>
        <w:tc>
          <w:tcPr>
            <w:tcW w:w="2550" w:type="dxa"/>
            <w:tcBorders>
              <w:top w:val="nil"/>
            </w:tcBorders>
            <w:vAlign w:val="center"/>
          </w:tcPr>
          <w:p w14:paraId="6B44710E" w14:textId="0EA784D8" w:rsidR="003556DF" w:rsidRPr="0099009E" w:rsidRDefault="009F62B0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so_</w:t>
            </w:r>
            <w:r w:rsidR="003556D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header_id</w:t>
            </w:r>
            <w:proofErr w:type="spellEnd"/>
          </w:p>
        </w:tc>
        <w:tc>
          <w:tcPr>
            <w:tcW w:w="1417" w:type="dxa"/>
            <w:tcBorders>
              <w:top w:val="nil"/>
              <w:right w:val="single" w:sz="4" w:space="0" w:color="auto"/>
            </w:tcBorders>
            <w:vAlign w:val="center"/>
          </w:tcPr>
          <w:p w14:paraId="3BB20BFD" w14:textId="62C0F676" w:rsidR="003556DF" w:rsidRPr="00C41917" w:rsidRDefault="00E849CD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3882C3F3" w14:textId="519DF210" w:rsidR="003556DF" w:rsidRPr="00AF5D26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right w:val="single" w:sz="4" w:space="0" w:color="auto"/>
            </w:tcBorders>
            <w:vAlign w:val="center"/>
          </w:tcPr>
          <w:p w14:paraId="0BA40F5B" w14:textId="335C39FD" w:rsidR="003556DF" w:rsidRPr="00AF5D26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108" w:type="dxa"/>
            <w:tcBorders>
              <w:top w:val="nil"/>
              <w:left w:val="single" w:sz="4" w:space="0" w:color="auto"/>
            </w:tcBorders>
            <w:vAlign w:val="center"/>
          </w:tcPr>
          <w:p w14:paraId="2FEDD3E0" w14:textId="63FD5A38" w:rsidR="003556DF" w:rsidRPr="00AF5D26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订单头ID</w:t>
            </w:r>
            <w:r w:rsidR="009F62B0"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r w:rsidR="009F62B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主键</w:t>
            </w:r>
            <w:r w:rsidR="009F62B0">
              <w:rPr>
                <w:rFonts w:ascii="等线" w:eastAsia="等线" w:hAnsi="等线"/>
                <w:color w:val="000000"/>
                <w:sz w:val="22"/>
                <w:szCs w:val="22"/>
              </w:rPr>
              <w:t>)</w:t>
            </w:r>
          </w:p>
        </w:tc>
      </w:tr>
      <w:tr w:rsidR="003556DF" w14:paraId="3DAB7D4E" w14:textId="77777777" w:rsidTr="003556DF">
        <w:trPr>
          <w:cantSplit/>
        </w:trPr>
        <w:tc>
          <w:tcPr>
            <w:tcW w:w="2550" w:type="dxa"/>
            <w:vAlign w:val="center"/>
          </w:tcPr>
          <w:p w14:paraId="017E035B" w14:textId="78AEC76C" w:rsidR="003556DF" w:rsidRPr="0099009E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order_number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A536F42" w14:textId="0AAC2579" w:rsidR="003556DF" w:rsidRPr="006E5064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DE00F78" w14:textId="1CE47C70" w:rsidR="003556DF" w:rsidRPr="00AF5D26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7BE4164" w14:textId="04869654" w:rsidR="003556DF" w:rsidRPr="00AF5D26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48DF6827" w14:textId="094EA530" w:rsidR="003556DF" w:rsidRPr="00AF5D26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订单编号</w:t>
            </w:r>
          </w:p>
        </w:tc>
      </w:tr>
      <w:tr w:rsidR="003556DF" w14:paraId="2A9AE971" w14:textId="77777777" w:rsidTr="003556DF">
        <w:trPr>
          <w:cantSplit/>
        </w:trPr>
        <w:tc>
          <w:tcPr>
            <w:tcW w:w="2550" w:type="dxa"/>
            <w:vAlign w:val="center"/>
          </w:tcPr>
          <w:p w14:paraId="76F2EAB4" w14:textId="61F15FBA" w:rsidR="003556DF" w:rsidRPr="0099009E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company_id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02305A2" w14:textId="23702181" w:rsidR="003556DF" w:rsidRPr="006E5064" w:rsidRDefault="00E849CD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A9BF6A3" w14:textId="32B97EB4" w:rsidR="003556DF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C519C71" w14:textId="113E96FC" w:rsidR="003556DF" w:rsidRPr="00AF5D26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31EB4AA2" w14:textId="24E0027B" w:rsidR="003556DF" w:rsidRDefault="003556DF" w:rsidP="003556DF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公司ID</w:t>
            </w:r>
          </w:p>
        </w:tc>
      </w:tr>
      <w:tr w:rsidR="003556DF" w14:paraId="32CFE739" w14:textId="77777777" w:rsidTr="003556DF">
        <w:trPr>
          <w:cantSplit/>
        </w:trPr>
        <w:tc>
          <w:tcPr>
            <w:tcW w:w="2550" w:type="dxa"/>
            <w:vAlign w:val="center"/>
          </w:tcPr>
          <w:p w14:paraId="13FA5D8F" w14:textId="6A1CE7CB" w:rsidR="003556DF" w:rsidRPr="0099009E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order_date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6E3F1B2" w14:textId="6AA86A5F" w:rsidR="003556DF" w:rsidRPr="006E5064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1BBFCB9" w14:textId="2755DC78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3DB34D9" w14:textId="23F7A21D" w:rsidR="003556DF" w:rsidRPr="00AF5D26" w:rsidRDefault="003556DF" w:rsidP="003556DF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1B875B8D" w14:textId="6B0279BA" w:rsidR="003556DF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订单日期</w:t>
            </w:r>
          </w:p>
        </w:tc>
      </w:tr>
      <w:tr w:rsidR="003556DF" w14:paraId="13EFFBFD" w14:textId="77777777" w:rsidTr="003556DF">
        <w:trPr>
          <w:cantSplit/>
        </w:trPr>
        <w:tc>
          <w:tcPr>
            <w:tcW w:w="2550" w:type="dxa"/>
            <w:vAlign w:val="center"/>
          </w:tcPr>
          <w:p w14:paraId="6CE6359E" w14:textId="27301B07" w:rsidR="003556DF" w:rsidRPr="0099009E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order_status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6A3EC47" w14:textId="688B159D" w:rsidR="003556DF" w:rsidRPr="0099009E" w:rsidRDefault="003556DF" w:rsidP="003556DF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9AC3FA0" w14:textId="6BB2C689" w:rsidR="003556DF" w:rsidRPr="00C41917" w:rsidRDefault="00E849CD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011C32E" w14:textId="584D8161" w:rsidR="003556DF" w:rsidRPr="00AF5D26" w:rsidRDefault="00E849CD" w:rsidP="003556DF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EW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14797E53" w14:textId="1B0238DE" w:rsidR="003556DF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订单状态</w:t>
            </w:r>
          </w:p>
        </w:tc>
      </w:tr>
      <w:tr w:rsidR="003556DF" w14:paraId="0A32EEF6" w14:textId="77777777" w:rsidTr="003556DF">
        <w:trPr>
          <w:cantSplit/>
        </w:trPr>
        <w:tc>
          <w:tcPr>
            <w:tcW w:w="2550" w:type="dxa"/>
            <w:vAlign w:val="center"/>
          </w:tcPr>
          <w:p w14:paraId="78A2D779" w14:textId="70C6E979" w:rsidR="003556DF" w:rsidRPr="0099009E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A313080" w14:textId="0C9AE155" w:rsidR="003556DF" w:rsidRPr="006E5064" w:rsidRDefault="00E849CD" w:rsidP="003556DF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C1E5592" w14:textId="4ACCDB7F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2C5AF48" w14:textId="300D6690" w:rsidR="003556DF" w:rsidRPr="00AF5D26" w:rsidRDefault="003556DF" w:rsidP="003556DF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54E25710" w14:textId="4915545C" w:rsidR="003556DF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3556DF" w14:paraId="38BFB7FD" w14:textId="77777777" w:rsidTr="003556DF">
        <w:trPr>
          <w:cantSplit/>
        </w:trPr>
        <w:tc>
          <w:tcPr>
            <w:tcW w:w="2550" w:type="dxa"/>
            <w:vAlign w:val="center"/>
          </w:tcPr>
          <w:p w14:paraId="217E0287" w14:textId="5EA4F45B" w:rsidR="003556DF" w:rsidRPr="00C41917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7A33AC56" w14:textId="3DBF06CE" w:rsidR="003556DF" w:rsidRPr="00C41917" w:rsidRDefault="00E849CD" w:rsidP="003556DF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B676165" w14:textId="309D92E5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81026CD" w14:textId="28193448" w:rsidR="003556DF" w:rsidRPr="00AF5D26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5EAD4868" w14:textId="57FDF53F" w:rsidR="003556DF" w:rsidRPr="00AF5D26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创建者</w:t>
            </w:r>
          </w:p>
        </w:tc>
      </w:tr>
      <w:tr w:rsidR="003556DF" w14:paraId="0E594980" w14:textId="77777777" w:rsidTr="003556DF">
        <w:trPr>
          <w:cantSplit/>
        </w:trPr>
        <w:tc>
          <w:tcPr>
            <w:tcW w:w="2550" w:type="dxa"/>
            <w:vAlign w:val="center"/>
          </w:tcPr>
          <w:p w14:paraId="2E024891" w14:textId="23F6688B" w:rsidR="003556DF" w:rsidRPr="00C41917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creation_date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28A6AC7B" w14:textId="2FB8347C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1D33C14E" w14:textId="5ECAE47A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58B7FE9" w14:textId="28ABFCD4" w:rsidR="003556DF" w:rsidRPr="00AF5D26" w:rsidRDefault="003556DF" w:rsidP="003556DF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33B6FECA" w14:textId="05A6E857" w:rsidR="003556DF" w:rsidRPr="00AF5D26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创建日期</w:t>
            </w:r>
          </w:p>
        </w:tc>
      </w:tr>
      <w:tr w:rsidR="003556DF" w14:paraId="536B81A9" w14:textId="77777777" w:rsidTr="003556DF">
        <w:trPr>
          <w:cantSplit/>
        </w:trPr>
        <w:tc>
          <w:tcPr>
            <w:tcW w:w="2550" w:type="dxa"/>
            <w:vAlign w:val="center"/>
          </w:tcPr>
          <w:p w14:paraId="12657D3C" w14:textId="044DA504" w:rsidR="003556DF" w:rsidRPr="00C41917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A821015" w14:textId="52CCD7A8" w:rsidR="003556DF" w:rsidRPr="00C41917" w:rsidRDefault="00E849CD" w:rsidP="003556DF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AAFD2B1" w14:textId="1D701038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6329AB4" w14:textId="6F2AF501" w:rsidR="003556DF" w:rsidRPr="00AF5D26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6E65D363" w14:textId="2BC167AA" w:rsidR="003556DF" w:rsidRPr="00AF5D26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更新者</w:t>
            </w:r>
          </w:p>
        </w:tc>
      </w:tr>
      <w:tr w:rsidR="003556DF" w14:paraId="139F7D9F" w14:textId="77777777" w:rsidTr="003556DF">
        <w:trPr>
          <w:cantSplit/>
        </w:trPr>
        <w:tc>
          <w:tcPr>
            <w:tcW w:w="2550" w:type="dxa"/>
            <w:vAlign w:val="center"/>
          </w:tcPr>
          <w:p w14:paraId="5E5A249B" w14:textId="2401F3DF" w:rsidR="003556DF" w:rsidRPr="00C41917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33B43F2" w14:textId="56FE15AD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53AA7B7F" w14:textId="47AC1C18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E509625" w14:textId="30BE8DC6" w:rsidR="003556DF" w:rsidRPr="00AF5D26" w:rsidRDefault="003556DF" w:rsidP="003556DF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049CEF93" w14:textId="70A2F6A4" w:rsidR="003556DF" w:rsidRPr="00AF5D26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更新日期</w:t>
            </w:r>
          </w:p>
        </w:tc>
      </w:tr>
      <w:tr w:rsidR="003556DF" w14:paraId="66FCD1C6" w14:textId="77777777" w:rsidTr="003556DF">
        <w:trPr>
          <w:cantSplit/>
        </w:trPr>
        <w:tc>
          <w:tcPr>
            <w:tcW w:w="2550" w:type="dxa"/>
            <w:vAlign w:val="center"/>
          </w:tcPr>
          <w:p w14:paraId="68A2FE79" w14:textId="5262D7CA" w:rsidR="003556DF" w:rsidRPr="00C41917" w:rsidRDefault="003556DF" w:rsidP="003556DF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object_version_number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0094D42" w14:textId="449C3DF1" w:rsidR="003556DF" w:rsidRPr="00C41917" w:rsidRDefault="00A701AD" w:rsidP="003556DF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0FE5CCFF" w14:textId="0B2311A6" w:rsidR="003556DF" w:rsidRPr="00C41917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DF61B50" w14:textId="5B68BE02" w:rsidR="003556DF" w:rsidRPr="00AF5D26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6582D39B" w14:textId="3E7243F3" w:rsidR="003556DF" w:rsidRPr="00AF5D26" w:rsidRDefault="003556DF" w:rsidP="003556DF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版本号</w:t>
            </w:r>
          </w:p>
        </w:tc>
      </w:tr>
    </w:tbl>
    <w:p w14:paraId="15D8D0B4" w14:textId="734B1927" w:rsidR="00AF5D26" w:rsidRDefault="00E23FA9" w:rsidP="0026266E">
      <w:pPr>
        <w:pStyle w:val="BodyText"/>
      </w:pPr>
      <w:r>
        <w:rPr>
          <w:rFonts w:hint="eastAsia"/>
        </w:rPr>
        <w:lastRenderedPageBreak/>
        <w:t>索引：</w:t>
      </w: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3827"/>
      </w:tblGrid>
      <w:tr w:rsidR="00CB4420" w:rsidRPr="00AF5D26" w14:paraId="4A3A2C64" w14:textId="77777777" w:rsidTr="00E83886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AC792A9" w14:textId="77777777" w:rsidR="00CB4420" w:rsidRPr="00AF5D26" w:rsidRDefault="00CB4420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525B47" w14:textId="77777777" w:rsidR="00CB4420" w:rsidRPr="00AF5D26" w:rsidRDefault="00CB4420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3846C43" w14:textId="77777777" w:rsidR="00CB4420" w:rsidRPr="00AF5D26" w:rsidRDefault="00CB4420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</w:tr>
      <w:tr w:rsidR="00CB4420" w:rsidRPr="00AF5D26" w14:paraId="41E43766" w14:textId="77777777" w:rsidTr="00E83886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34C5E14E" w14:textId="77777777" w:rsidR="00CB4420" w:rsidRPr="00AF5D26" w:rsidRDefault="00CB4420" w:rsidP="00E83886">
            <w:pPr>
              <w:pStyle w:val="TableHeading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14:paraId="2661332C" w14:textId="77777777" w:rsidR="00CB4420" w:rsidRPr="00AF5D26" w:rsidRDefault="00CB4420" w:rsidP="00E83886">
            <w:pPr>
              <w:pStyle w:val="TableHeading"/>
              <w:rPr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auto" w:fill="auto"/>
          </w:tcPr>
          <w:p w14:paraId="79F4DD8C" w14:textId="77777777" w:rsidR="00CB4420" w:rsidRPr="00AF5D26" w:rsidRDefault="00CB4420" w:rsidP="00E83886">
            <w:pPr>
              <w:pStyle w:val="TableHeading"/>
              <w:rPr>
                <w:sz w:val="20"/>
              </w:rPr>
            </w:pPr>
          </w:p>
        </w:tc>
      </w:tr>
      <w:tr w:rsidR="00CB4420" w:rsidRPr="00AF5D26" w14:paraId="7382828B" w14:textId="77777777" w:rsidTr="00E83886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217D" w14:textId="27946FA6" w:rsidR="00CB4420" w:rsidRPr="0099009E" w:rsidRDefault="00131BB2" w:rsidP="00E83886">
            <w:pPr>
              <w:pStyle w:val="TableText"/>
              <w:rPr>
                <w:sz w:val="20"/>
              </w:rPr>
            </w:pPr>
            <w:r w:rsidRPr="00131BB2">
              <w:rPr>
                <w:rFonts w:ascii="等线" w:eastAsia="等线" w:hAnsi="等线"/>
                <w:color w:val="000000"/>
                <w:sz w:val="22"/>
                <w:szCs w:val="22"/>
              </w:rPr>
              <w:t>hodr_so_header</w:t>
            </w:r>
            <w:r w:rsidR="00CB442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</w:t>
            </w:r>
            <w:r w:rsidR="00CB4420">
              <w:rPr>
                <w:rFonts w:ascii="等线" w:eastAsia="等线" w:hAnsi="等线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A5A7" w14:textId="77777777" w:rsidR="00CB4420" w:rsidRPr="00C41917" w:rsidRDefault="00CB4420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F193" w14:textId="1F2911D1" w:rsidR="00CB4420" w:rsidRPr="00AF5D26" w:rsidRDefault="00131BB2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,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order_numbe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r</w:t>
            </w:r>
            <w:proofErr w:type="spellEnd"/>
          </w:p>
        </w:tc>
      </w:tr>
      <w:tr w:rsidR="00CB4420" w14:paraId="1811287C" w14:textId="77777777" w:rsidTr="00E83886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0F4C" w14:textId="58A707DA" w:rsidR="00CB4420" w:rsidRPr="001C22C0" w:rsidRDefault="00131BB2" w:rsidP="00E83886">
            <w:pPr>
              <w:pStyle w:val="TableTex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31BB2">
              <w:rPr>
                <w:rFonts w:ascii="等线" w:eastAsia="等线" w:hAnsi="等线"/>
                <w:color w:val="000000"/>
                <w:sz w:val="22"/>
                <w:szCs w:val="22"/>
              </w:rPr>
              <w:t>hodr_so_header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_</w:t>
            </w:r>
            <w:r w:rsidR="00CB442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  <w:r w:rsidR="00CB4420">
              <w:rPr>
                <w:rFonts w:ascii="等线" w:eastAsia="等线" w:hAnsi="等线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B9BE" w14:textId="77777777" w:rsidR="00CB4420" w:rsidRDefault="00CB4420" w:rsidP="00E83886">
            <w:pPr>
              <w:pStyle w:val="TableText"/>
              <w:numPr>
                <w:ilvl w:val="12"/>
                <w:numId w:val="0"/>
              </w:num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普通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6D7D" w14:textId="4C858521" w:rsidR="00CB4420" w:rsidRDefault="00762E5A" w:rsidP="00E83886">
            <w:pPr>
              <w:pStyle w:val="TableText"/>
              <w:numPr>
                <w:ilvl w:val="12"/>
                <w:numId w:val="0"/>
              </w:num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company_id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,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E3EE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order_status</w:t>
            </w:r>
            <w:proofErr w:type="spellEnd"/>
          </w:p>
        </w:tc>
      </w:tr>
    </w:tbl>
    <w:p w14:paraId="71F7DB7B" w14:textId="77777777" w:rsidR="00E23FA9" w:rsidRDefault="00E23FA9" w:rsidP="0026266E">
      <w:pPr>
        <w:pStyle w:val="BodyText"/>
      </w:pPr>
    </w:p>
    <w:p w14:paraId="4CABE8D5" w14:textId="5FC1CDF3" w:rsidR="008C4575" w:rsidRDefault="008C4575" w:rsidP="008C4575">
      <w:pPr>
        <w:pStyle w:val="BodyText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="009F62B0">
        <w:t>hodr_so_line</w:t>
      </w:r>
      <w:proofErr w:type="spellEnd"/>
    </w:p>
    <w:p w14:paraId="5367FF92" w14:textId="77777777" w:rsidR="008C4575" w:rsidRDefault="008C4575" w:rsidP="008C4575">
      <w:pPr>
        <w:pStyle w:val="BodyText"/>
      </w:pPr>
      <w:r>
        <w:rPr>
          <w:rFonts w:hint="eastAsia"/>
        </w:rPr>
        <w:t>用于</w:t>
      </w:r>
      <w:r w:rsidR="00263E78">
        <w:rPr>
          <w:rFonts w:hint="eastAsia"/>
        </w:rPr>
        <w:t>销售订单行</w:t>
      </w:r>
      <w:r>
        <w:rPr>
          <w:rFonts w:hint="eastAsia"/>
        </w:rPr>
        <w:t>信息。</w:t>
      </w: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851"/>
        <w:gridCol w:w="850"/>
        <w:gridCol w:w="2108"/>
      </w:tblGrid>
      <w:tr w:rsidR="00EB4743" w14:paraId="6E4B9AA7" w14:textId="77777777" w:rsidTr="00EB4743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C453FD" w14:textId="5A031833" w:rsidR="00EB4743" w:rsidRPr="00AF5D26" w:rsidRDefault="00EB4743" w:rsidP="00EB474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1D6E37C" w14:textId="5DAAD4AD" w:rsidR="00EB4743" w:rsidRPr="00AF5D26" w:rsidRDefault="00EB4743" w:rsidP="00EB474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BE1C5F7" w14:textId="103CC87E" w:rsidR="00EB4743" w:rsidRPr="00AF5D26" w:rsidRDefault="00EB4743" w:rsidP="00EB474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可空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747E3B" w14:textId="7B9EA279" w:rsidR="00EB4743" w:rsidRPr="00AF5D26" w:rsidRDefault="00EB4743" w:rsidP="00EB4743">
            <w:pPr>
              <w:pStyle w:val="TableHeading"/>
              <w:rPr>
                <w:sz w:val="20"/>
              </w:rPr>
            </w:pPr>
            <w:r w:rsidRPr="00AF5D26">
              <w:rPr>
                <w:rFonts w:hint="eastAsia"/>
                <w:sz w:val="20"/>
              </w:rPr>
              <w:t>默认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31B6DAF" w14:textId="1E1453F9" w:rsidR="00EB4743" w:rsidRPr="00AF5D26" w:rsidRDefault="00EB4743" w:rsidP="00EB474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说明</w:t>
            </w:r>
          </w:p>
        </w:tc>
      </w:tr>
      <w:tr w:rsidR="00263E78" w14:paraId="0CC9F15D" w14:textId="77777777" w:rsidTr="00EB4743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14:paraId="6578EED4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6B6F2616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2215097D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14:paraId="1C19BEAE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pct50" w:color="auto" w:fill="auto"/>
          </w:tcPr>
          <w:p w14:paraId="22B4CA84" w14:textId="77777777" w:rsidR="00263E78" w:rsidRPr="00AF5D26" w:rsidRDefault="00263E78" w:rsidP="00495E1B">
            <w:pPr>
              <w:pStyle w:val="TableText"/>
              <w:rPr>
                <w:sz w:val="20"/>
              </w:rPr>
            </w:pPr>
          </w:p>
        </w:tc>
      </w:tr>
      <w:tr w:rsidR="00EB4743" w14:paraId="0528B114" w14:textId="77777777" w:rsidTr="00EB4743">
        <w:trPr>
          <w:cantSplit/>
        </w:trPr>
        <w:tc>
          <w:tcPr>
            <w:tcW w:w="2410" w:type="dxa"/>
            <w:tcBorders>
              <w:top w:val="nil"/>
            </w:tcBorders>
            <w:vAlign w:val="center"/>
          </w:tcPr>
          <w:p w14:paraId="3A3D343C" w14:textId="1ECDFE05" w:rsidR="00EB4743" w:rsidRPr="00F92AED" w:rsidRDefault="00C703CB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so_</w:t>
            </w:r>
            <w:r w:rsidR="00EB47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line_id</w:t>
            </w:r>
            <w:proofErr w:type="spellEnd"/>
          </w:p>
        </w:tc>
        <w:tc>
          <w:tcPr>
            <w:tcW w:w="1417" w:type="dxa"/>
            <w:tcBorders>
              <w:top w:val="nil"/>
              <w:right w:val="single" w:sz="4" w:space="0" w:color="auto"/>
            </w:tcBorders>
            <w:vAlign w:val="center"/>
          </w:tcPr>
          <w:p w14:paraId="5909A528" w14:textId="681832A8" w:rsidR="00EB4743" w:rsidRPr="00C41917" w:rsidRDefault="00A701AD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6211D4AF" w14:textId="06D5D823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right w:val="single" w:sz="4" w:space="0" w:color="auto"/>
            </w:tcBorders>
            <w:vAlign w:val="center"/>
          </w:tcPr>
          <w:p w14:paraId="61191FA7" w14:textId="77777777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108" w:type="dxa"/>
            <w:tcBorders>
              <w:top w:val="nil"/>
              <w:left w:val="single" w:sz="4" w:space="0" w:color="auto"/>
            </w:tcBorders>
            <w:vAlign w:val="center"/>
          </w:tcPr>
          <w:p w14:paraId="1BE040F5" w14:textId="09A7863A" w:rsidR="00EB4743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订单行ID</w:t>
            </w:r>
            <w:r w:rsidR="00C703CB"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r w:rsidR="00C703CB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主键</w:t>
            </w:r>
            <w:r w:rsidR="00C703CB">
              <w:rPr>
                <w:rFonts w:ascii="等线" w:eastAsia="等线" w:hAnsi="等线"/>
                <w:color w:val="000000"/>
                <w:sz w:val="22"/>
                <w:szCs w:val="22"/>
              </w:rPr>
              <w:t>)</w:t>
            </w:r>
          </w:p>
        </w:tc>
      </w:tr>
      <w:tr w:rsidR="00EB4743" w14:paraId="1C58ABDA" w14:textId="77777777" w:rsidTr="00EB4743">
        <w:trPr>
          <w:cantSplit/>
        </w:trPr>
        <w:tc>
          <w:tcPr>
            <w:tcW w:w="2410" w:type="dxa"/>
            <w:tcBorders>
              <w:top w:val="nil"/>
            </w:tcBorders>
            <w:vAlign w:val="center"/>
          </w:tcPr>
          <w:p w14:paraId="051DF6FB" w14:textId="299D2D34" w:rsidR="00EB4743" w:rsidRPr="0099009E" w:rsidRDefault="00C703CB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so_</w:t>
            </w:r>
            <w:r w:rsidR="00EB47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header_id</w:t>
            </w:r>
            <w:proofErr w:type="spellEnd"/>
          </w:p>
        </w:tc>
        <w:tc>
          <w:tcPr>
            <w:tcW w:w="1417" w:type="dxa"/>
            <w:tcBorders>
              <w:top w:val="nil"/>
              <w:right w:val="single" w:sz="4" w:space="0" w:color="auto"/>
            </w:tcBorders>
            <w:vAlign w:val="center"/>
          </w:tcPr>
          <w:p w14:paraId="69989CD3" w14:textId="0537AF56" w:rsidR="00EB4743" w:rsidRPr="00C41917" w:rsidRDefault="00A701AD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1EC539D9" w14:textId="37ADAAE5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right w:val="single" w:sz="4" w:space="0" w:color="auto"/>
            </w:tcBorders>
            <w:vAlign w:val="center"/>
          </w:tcPr>
          <w:p w14:paraId="0F490297" w14:textId="77777777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108" w:type="dxa"/>
            <w:tcBorders>
              <w:top w:val="nil"/>
              <w:left w:val="single" w:sz="4" w:space="0" w:color="auto"/>
            </w:tcBorders>
            <w:vAlign w:val="center"/>
          </w:tcPr>
          <w:p w14:paraId="7EF51CA4" w14:textId="3CA07DE9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订单头ID</w:t>
            </w:r>
          </w:p>
        </w:tc>
      </w:tr>
      <w:tr w:rsidR="00EB4743" w14:paraId="740EDC98" w14:textId="77777777" w:rsidTr="00EB4743">
        <w:trPr>
          <w:cantSplit/>
        </w:trPr>
        <w:tc>
          <w:tcPr>
            <w:tcW w:w="2410" w:type="dxa"/>
            <w:vAlign w:val="center"/>
          </w:tcPr>
          <w:p w14:paraId="10C58FCF" w14:textId="6AF6CA10" w:rsidR="00EB4743" w:rsidRPr="00F92AED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line_number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62AA1DD" w14:textId="4B3DDD05" w:rsidR="00EB4743" w:rsidRPr="006E5064" w:rsidRDefault="00A701AD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i</w:t>
            </w:r>
            <w:r w:rsidR="00C703CB">
              <w:rPr>
                <w:rFonts w:ascii="等线" w:eastAsia="等线" w:hAnsi="等线"/>
                <w:color w:val="000000"/>
                <w:sz w:val="22"/>
                <w:szCs w:val="22"/>
              </w:rPr>
              <w:t>nt(</w:t>
            </w:r>
            <w:proofErr w:type="gramEnd"/>
            <w:r w:rsidR="00C703CB">
              <w:rPr>
                <w:rFonts w:ascii="等线" w:eastAsia="等线" w:hAnsi="等线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C904E76" w14:textId="3C4E4295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71EE108" w14:textId="77777777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36ABB36B" w14:textId="0E6B7FEA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行号</w:t>
            </w:r>
          </w:p>
        </w:tc>
      </w:tr>
      <w:tr w:rsidR="00EB4743" w14:paraId="7CE9FFDB" w14:textId="77777777" w:rsidTr="00EB4743">
        <w:trPr>
          <w:cantSplit/>
        </w:trPr>
        <w:tc>
          <w:tcPr>
            <w:tcW w:w="2410" w:type="dxa"/>
            <w:vAlign w:val="center"/>
          </w:tcPr>
          <w:p w14:paraId="7931B36B" w14:textId="74D0BBC5" w:rsidR="00EB4743" w:rsidRPr="00F92AED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2BD07FC" w14:textId="009BCD58" w:rsidR="00EB4743" w:rsidRPr="006E5064" w:rsidRDefault="00A701AD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8E8089E" w14:textId="142BA98C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89F6679" w14:textId="77777777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462B0EF7" w14:textId="21D17DEA" w:rsidR="00EB4743" w:rsidRPr="00AF5D26" w:rsidRDefault="00EB4743" w:rsidP="00EB474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产品ID</w:t>
            </w:r>
          </w:p>
        </w:tc>
      </w:tr>
      <w:tr w:rsidR="00EB4743" w14:paraId="3DF93993" w14:textId="77777777" w:rsidTr="00EB4743">
        <w:trPr>
          <w:cantSplit/>
        </w:trPr>
        <w:tc>
          <w:tcPr>
            <w:tcW w:w="2410" w:type="dxa"/>
            <w:vAlign w:val="center"/>
          </w:tcPr>
          <w:p w14:paraId="38096481" w14:textId="0996AB5F" w:rsidR="00EB4743" w:rsidRPr="00F92AED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order_quantity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B616AB9" w14:textId="5ABBE980" w:rsidR="00EB4743" w:rsidRDefault="00CA44A2" w:rsidP="00EB4743">
            <w:pPr>
              <w:pStyle w:val="TableText"/>
              <w:rPr>
                <w:sz w:val="20"/>
              </w:rPr>
            </w:pPr>
            <w:proofErr w:type="gramStart"/>
            <w:r w:rsidRPr="00A701AD">
              <w:rPr>
                <w:rFonts w:ascii="等线" w:eastAsia="等线" w:hAnsi="等线"/>
                <w:color w:val="000000"/>
                <w:sz w:val="22"/>
                <w:szCs w:val="22"/>
              </w:rPr>
              <w:t>decimal(</w:t>
            </w:r>
            <w:proofErr w:type="gramEnd"/>
            <w:r w:rsidRPr="00A701AD">
              <w:rPr>
                <w:rFonts w:ascii="等线" w:eastAsia="等线" w:hAnsi="等线"/>
                <w:color w:val="000000"/>
                <w:sz w:val="22"/>
                <w:szCs w:val="22"/>
              </w:rPr>
              <w:t>20,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6</w:t>
            </w:r>
            <w:r w:rsidRPr="00A701AD">
              <w:rPr>
                <w:rFonts w:ascii="等线" w:eastAsia="等线" w:hAnsi="等线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3482E72" w14:textId="36C7C35D" w:rsidR="00EB4743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32AB331" w14:textId="77777777" w:rsidR="00EB4743" w:rsidRPr="00AF5D26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5829283B" w14:textId="6668841C" w:rsidR="00EB4743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数量</w:t>
            </w:r>
          </w:p>
        </w:tc>
      </w:tr>
      <w:tr w:rsidR="00EB4743" w14:paraId="2D6380DA" w14:textId="77777777" w:rsidTr="00EB4743">
        <w:trPr>
          <w:cantSplit/>
        </w:trPr>
        <w:tc>
          <w:tcPr>
            <w:tcW w:w="2410" w:type="dxa"/>
            <w:vAlign w:val="center"/>
          </w:tcPr>
          <w:p w14:paraId="1D228396" w14:textId="0698789C" w:rsidR="00EB4743" w:rsidRPr="0099009E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order_quantity_uom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01EDA66" w14:textId="55FC0B7E" w:rsidR="00EB4743" w:rsidRDefault="00EB4743" w:rsidP="00EB474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 w:rsidR="00A701AD">
              <w:rPr>
                <w:rFonts w:ascii="等线" w:eastAsia="等线" w:hAnsi="等线"/>
                <w:color w:val="000000"/>
                <w:sz w:val="22"/>
                <w:szCs w:val="22"/>
              </w:rPr>
              <w:t>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AAD4AC7" w14:textId="7301BCFC" w:rsidR="00EB4743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51A9852" w14:textId="77777777" w:rsidR="00EB4743" w:rsidRPr="00AF5D26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18526E70" w14:textId="5C67997F" w:rsidR="00EB4743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产品单位</w:t>
            </w:r>
          </w:p>
        </w:tc>
      </w:tr>
      <w:tr w:rsidR="00EB4743" w14:paraId="6B00781F" w14:textId="77777777" w:rsidTr="00EB4743">
        <w:trPr>
          <w:cantSplit/>
        </w:trPr>
        <w:tc>
          <w:tcPr>
            <w:tcW w:w="2410" w:type="dxa"/>
            <w:vAlign w:val="center"/>
          </w:tcPr>
          <w:p w14:paraId="5D52ED95" w14:textId="65199CB8" w:rsidR="00EB4743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unit_selling_price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171446B" w14:textId="21C665FB" w:rsidR="00EB4743" w:rsidRPr="00A701AD" w:rsidRDefault="00A701AD" w:rsidP="00EB4743">
            <w:pPr>
              <w:pStyle w:val="TableText"/>
              <w:rPr>
                <w:sz w:val="20"/>
              </w:rPr>
            </w:pPr>
            <w:proofErr w:type="gramStart"/>
            <w:r w:rsidRPr="00A701AD">
              <w:rPr>
                <w:rFonts w:ascii="等线" w:eastAsia="等线" w:hAnsi="等线"/>
                <w:color w:val="000000"/>
                <w:sz w:val="22"/>
                <w:szCs w:val="22"/>
              </w:rPr>
              <w:t>decimal(</w:t>
            </w:r>
            <w:proofErr w:type="gramEnd"/>
            <w:r w:rsidRPr="00A701AD">
              <w:rPr>
                <w:rFonts w:ascii="等线" w:eastAsia="等线" w:hAnsi="等线"/>
                <w:color w:val="000000"/>
                <w:sz w:val="22"/>
                <w:szCs w:val="22"/>
              </w:rPr>
              <w:t>20,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10</w:t>
            </w:r>
            <w:r w:rsidRPr="00A701AD">
              <w:rPr>
                <w:rFonts w:ascii="等线" w:eastAsia="等线" w:hAnsi="等线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015AAE2B" w14:textId="7E341D3A" w:rsidR="00EB4743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ED84D50" w14:textId="77777777" w:rsidR="00EB4743" w:rsidRPr="00AF5D26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1B1AB78E" w14:textId="5D504413" w:rsidR="00EB4743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销售单价</w:t>
            </w:r>
          </w:p>
        </w:tc>
      </w:tr>
      <w:tr w:rsidR="00EB4743" w14:paraId="51297F9C" w14:textId="77777777" w:rsidTr="00EB4743">
        <w:trPr>
          <w:cantSplit/>
        </w:trPr>
        <w:tc>
          <w:tcPr>
            <w:tcW w:w="2410" w:type="dxa"/>
            <w:vAlign w:val="center"/>
          </w:tcPr>
          <w:p w14:paraId="0C0D21EE" w14:textId="0925DA4F" w:rsidR="00EB4743" w:rsidRPr="0099009E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EDB6F77" w14:textId="5CAE2CD5" w:rsidR="00EB4743" w:rsidRPr="006E5064" w:rsidRDefault="00EB4743" w:rsidP="00EB474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350176C" w14:textId="4E8E561E" w:rsidR="00EB4743" w:rsidRPr="00C41917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29F795A" w14:textId="77777777" w:rsidR="00EB4743" w:rsidRPr="00AF5D26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1AFF59EC" w14:textId="74073CD3" w:rsidR="00EB4743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B4743" w14:paraId="06EA9E01" w14:textId="77777777" w:rsidTr="00EB4743">
        <w:trPr>
          <w:cantSplit/>
        </w:trPr>
        <w:tc>
          <w:tcPr>
            <w:tcW w:w="2410" w:type="dxa"/>
            <w:vAlign w:val="center"/>
          </w:tcPr>
          <w:p w14:paraId="72EE870B" w14:textId="4DDFB02B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addition1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3BFA117" w14:textId="68F082BC" w:rsidR="00EB4743" w:rsidRPr="00020F70" w:rsidRDefault="00EB4743" w:rsidP="00EB4743">
            <w:pPr>
              <w:pStyle w:val="TableText"/>
              <w:rPr>
                <w:sz w:val="20"/>
              </w:rPr>
            </w:pPr>
            <w:proofErr w:type="gramStart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993BF02" w14:textId="04B598FC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413666D" w14:textId="77777777" w:rsidR="00EB4743" w:rsidRPr="00020F70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174D2E01" w14:textId="233E68DB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附加信息1</w:t>
            </w:r>
          </w:p>
        </w:tc>
      </w:tr>
      <w:tr w:rsidR="00EB4743" w14:paraId="613741D6" w14:textId="77777777" w:rsidTr="00EB4743">
        <w:trPr>
          <w:cantSplit/>
        </w:trPr>
        <w:tc>
          <w:tcPr>
            <w:tcW w:w="2410" w:type="dxa"/>
            <w:vAlign w:val="center"/>
          </w:tcPr>
          <w:p w14:paraId="71BC4455" w14:textId="1858A7AE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addition2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E966504" w14:textId="631FC343" w:rsidR="00EB4743" w:rsidRPr="00020F70" w:rsidRDefault="00EB4743" w:rsidP="00EB4743">
            <w:pPr>
              <w:pStyle w:val="TableText"/>
              <w:rPr>
                <w:sz w:val="20"/>
              </w:rPr>
            </w:pPr>
            <w:proofErr w:type="gramStart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AAE3946" w14:textId="210EACBE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8D7FEB6" w14:textId="77777777" w:rsidR="00EB4743" w:rsidRPr="00020F70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31533C26" w14:textId="32C20C50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附加信息2</w:t>
            </w:r>
          </w:p>
        </w:tc>
      </w:tr>
      <w:tr w:rsidR="00EB4743" w14:paraId="3D933A7D" w14:textId="77777777" w:rsidTr="00EB4743">
        <w:trPr>
          <w:cantSplit/>
        </w:trPr>
        <w:tc>
          <w:tcPr>
            <w:tcW w:w="2410" w:type="dxa"/>
            <w:vAlign w:val="center"/>
          </w:tcPr>
          <w:p w14:paraId="1FE5AC40" w14:textId="30E37F9D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addition3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490DD03E" w14:textId="738E967F" w:rsidR="00EB4743" w:rsidRPr="00020F70" w:rsidRDefault="00EB4743" w:rsidP="00EB4743">
            <w:pPr>
              <w:pStyle w:val="TableText"/>
              <w:rPr>
                <w:sz w:val="20"/>
              </w:rPr>
            </w:pPr>
            <w:proofErr w:type="gramStart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1FAAED2" w14:textId="1E70E272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9116F06" w14:textId="77777777" w:rsidR="00EB4743" w:rsidRPr="00020F70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2CDD36FC" w14:textId="3C3A75DB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附加信息3</w:t>
            </w:r>
          </w:p>
        </w:tc>
      </w:tr>
      <w:tr w:rsidR="00EB4743" w14:paraId="48ED22EE" w14:textId="77777777" w:rsidTr="00EB4743">
        <w:trPr>
          <w:cantSplit/>
        </w:trPr>
        <w:tc>
          <w:tcPr>
            <w:tcW w:w="2410" w:type="dxa"/>
            <w:vAlign w:val="center"/>
          </w:tcPr>
          <w:p w14:paraId="54379830" w14:textId="7C373AEF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addition4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73D64DEA" w14:textId="4E6010E4" w:rsidR="00EB4743" w:rsidRPr="00020F70" w:rsidRDefault="00EB4743" w:rsidP="00EB4743">
            <w:pPr>
              <w:pStyle w:val="TableText"/>
              <w:rPr>
                <w:sz w:val="20"/>
              </w:rPr>
            </w:pPr>
            <w:proofErr w:type="gramStart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F77FA19" w14:textId="5E0C1364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8C28718" w14:textId="77777777" w:rsidR="00EB4743" w:rsidRPr="00020F70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19C580DB" w14:textId="06D750E1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附加信息4</w:t>
            </w:r>
          </w:p>
        </w:tc>
      </w:tr>
      <w:tr w:rsidR="00EB4743" w14:paraId="7E1453C0" w14:textId="77777777" w:rsidTr="00EB4743">
        <w:trPr>
          <w:cantSplit/>
        </w:trPr>
        <w:tc>
          <w:tcPr>
            <w:tcW w:w="2410" w:type="dxa"/>
            <w:vAlign w:val="center"/>
          </w:tcPr>
          <w:p w14:paraId="4C61E857" w14:textId="652DF06D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addition5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31B3050" w14:textId="35F011FB" w:rsidR="00EB4743" w:rsidRPr="00020F70" w:rsidRDefault="00EB4743" w:rsidP="00EB4743">
            <w:pPr>
              <w:pStyle w:val="TableText"/>
              <w:rPr>
                <w:sz w:val="20"/>
              </w:rPr>
            </w:pPr>
            <w:proofErr w:type="gramStart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</w:t>
            </w:r>
            <w:proofErr w:type="gramEnd"/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5195DAF" w14:textId="3C6B2AA2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92BB646" w14:textId="77777777" w:rsidR="00EB4743" w:rsidRPr="00020F70" w:rsidRDefault="00EB4743" w:rsidP="00EB4743">
            <w:pPr>
              <w:pStyle w:val="TableText"/>
              <w:rPr>
                <w:sz w:val="20"/>
              </w:rPr>
            </w:pP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7CFC8201" w14:textId="5BFA8F75" w:rsidR="00EB4743" w:rsidRPr="00020F70" w:rsidRDefault="00EB4743" w:rsidP="00EB4743">
            <w:pPr>
              <w:pStyle w:val="TableText"/>
              <w:rPr>
                <w:sz w:val="20"/>
              </w:rPr>
            </w:pPr>
            <w:r w:rsidRPr="00020F7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附加信息5</w:t>
            </w:r>
          </w:p>
        </w:tc>
      </w:tr>
      <w:tr w:rsidR="00EB4743" w14:paraId="7C587BBD" w14:textId="77777777" w:rsidTr="00EB4743">
        <w:trPr>
          <w:cantSplit/>
        </w:trPr>
        <w:tc>
          <w:tcPr>
            <w:tcW w:w="2410" w:type="dxa"/>
            <w:vAlign w:val="center"/>
          </w:tcPr>
          <w:p w14:paraId="53C141E5" w14:textId="4E1736B4" w:rsidR="00EB4743" w:rsidRPr="00C41917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3809C64F" w14:textId="0DD130B2" w:rsidR="00EB4743" w:rsidRPr="00C41917" w:rsidRDefault="00A701AD" w:rsidP="00EB4743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A098F8D" w14:textId="51E6C38F" w:rsidR="00EB4743" w:rsidRPr="00C41917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BD4FFAC" w14:textId="1CE91FD7" w:rsidR="00EB4743" w:rsidRPr="00AF5D26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05612F19" w14:textId="1728A5F3" w:rsidR="00EB4743" w:rsidRPr="00AF5D26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创建者</w:t>
            </w:r>
          </w:p>
        </w:tc>
      </w:tr>
      <w:tr w:rsidR="00EB4743" w14:paraId="1F49C659" w14:textId="77777777" w:rsidTr="00EB4743">
        <w:trPr>
          <w:cantSplit/>
        </w:trPr>
        <w:tc>
          <w:tcPr>
            <w:tcW w:w="2410" w:type="dxa"/>
            <w:vAlign w:val="center"/>
          </w:tcPr>
          <w:p w14:paraId="6990018F" w14:textId="11157EC8" w:rsidR="00EB4743" w:rsidRPr="00C41917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creation_date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498CD8C" w14:textId="19AFAC23" w:rsidR="00EB4743" w:rsidRPr="00C41917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051264B5" w14:textId="4DF02E22" w:rsidR="00EB4743" w:rsidRPr="00C41917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DAE15FF" w14:textId="1226B81E" w:rsidR="00EB4743" w:rsidRPr="00AF5D26" w:rsidRDefault="00EB4743" w:rsidP="00EB474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0A8EB1DB" w14:textId="1B5B3E2E" w:rsidR="00EB4743" w:rsidRPr="00AF5D26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创建日期</w:t>
            </w:r>
          </w:p>
        </w:tc>
      </w:tr>
      <w:tr w:rsidR="00EB4743" w14:paraId="02041350" w14:textId="77777777" w:rsidTr="00EB4743">
        <w:trPr>
          <w:cantSplit/>
        </w:trPr>
        <w:tc>
          <w:tcPr>
            <w:tcW w:w="2410" w:type="dxa"/>
            <w:vAlign w:val="center"/>
          </w:tcPr>
          <w:p w14:paraId="6C4B091D" w14:textId="750ED361" w:rsidR="00EB4743" w:rsidRPr="00C41917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last_updated_by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5A99400" w14:textId="338D3E93" w:rsidR="00EB4743" w:rsidRPr="00C41917" w:rsidRDefault="00A701AD" w:rsidP="00EB4743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59F7E39" w14:textId="688E799D" w:rsidR="00EB4743" w:rsidRPr="00C41917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2BA095A" w14:textId="3CDC6516" w:rsidR="00EB4743" w:rsidRPr="00AF5D26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6605A7D2" w14:textId="2E30518E" w:rsidR="00EB4743" w:rsidRPr="00AF5D26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更新者</w:t>
            </w:r>
          </w:p>
        </w:tc>
      </w:tr>
      <w:tr w:rsidR="00EB4743" w14:paraId="2E8EAC2E" w14:textId="77777777" w:rsidTr="00EB4743">
        <w:trPr>
          <w:cantSplit/>
        </w:trPr>
        <w:tc>
          <w:tcPr>
            <w:tcW w:w="2410" w:type="dxa"/>
            <w:vAlign w:val="center"/>
          </w:tcPr>
          <w:p w14:paraId="71658661" w14:textId="644E527A" w:rsidR="00EB4743" w:rsidRPr="00C41917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last_update_date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5EE1186C" w14:textId="59F1CA79" w:rsidR="00EB4743" w:rsidRPr="00C41917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C72C843" w14:textId="699BFF42" w:rsidR="00EB4743" w:rsidRPr="00C41917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A79BB28" w14:textId="209C6790" w:rsidR="00EB4743" w:rsidRPr="00AF5D26" w:rsidRDefault="00EB4743" w:rsidP="00EB474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0B0DE173" w14:textId="79C71821" w:rsidR="00EB4743" w:rsidRPr="00AF5D26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更新日期</w:t>
            </w:r>
          </w:p>
        </w:tc>
      </w:tr>
      <w:tr w:rsidR="00EB4743" w14:paraId="7266EA70" w14:textId="77777777" w:rsidTr="00EB4743">
        <w:trPr>
          <w:cantSplit/>
        </w:trPr>
        <w:tc>
          <w:tcPr>
            <w:tcW w:w="2410" w:type="dxa"/>
            <w:vAlign w:val="center"/>
          </w:tcPr>
          <w:p w14:paraId="32702B6A" w14:textId="1A1F27B0" w:rsidR="00EB4743" w:rsidRPr="00C41917" w:rsidRDefault="00EB4743" w:rsidP="00EB4743">
            <w:pPr>
              <w:pStyle w:val="TableText"/>
              <w:rPr>
                <w:sz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object_version_number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43E5F05" w14:textId="2F2E30C8" w:rsidR="00EB4743" w:rsidRPr="00C41917" w:rsidRDefault="00A701AD" w:rsidP="00EB4743">
            <w:pPr>
              <w:pStyle w:val="TableText"/>
              <w:rPr>
                <w:sz w:val="20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igint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7D010AB" w14:textId="77A77868" w:rsidR="00EB4743" w:rsidRPr="00C41917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41C3F65" w14:textId="6EC31B53" w:rsidR="00EB4743" w:rsidRPr="00AF5D26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08" w:type="dxa"/>
            <w:tcBorders>
              <w:left w:val="single" w:sz="4" w:space="0" w:color="auto"/>
            </w:tcBorders>
            <w:vAlign w:val="center"/>
          </w:tcPr>
          <w:p w14:paraId="0AB8E647" w14:textId="5E9374C6" w:rsidR="00EB4743" w:rsidRPr="00AF5D26" w:rsidRDefault="00EB4743" w:rsidP="00EB4743">
            <w:pPr>
              <w:pStyle w:val="TableText"/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版本号</w:t>
            </w:r>
          </w:p>
        </w:tc>
      </w:tr>
    </w:tbl>
    <w:p w14:paraId="421589ED" w14:textId="77777777" w:rsidR="008C4575" w:rsidRDefault="008C4575" w:rsidP="008C4575">
      <w:pPr>
        <w:pStyle w:val="BodyText"/>
      </w:pPr>
      <w:r>
        <w:rPr>
          <w:rFonts w:hint="eastAsia"/>
        </w:rPr>
        <w:t>创建索引：</w:t>
      </w: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17"/>
        <w:gridCol w:w="3827"/>
      </w:tblGrid>
      <w:tr w:rsidR="00C703CB" w:rsidRPr="00AF5D26" w14:paraId="36EB5CE9" w14:textId="77777777" w:rsidTr="00E83886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002FD6D" w14:textId="77777777" w:rsidR="00C703CB" w:rsidRPr="00AF5D26" w:rsidRDefault="00C703CB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DC12B78" w14:textId="77777777" w:rsidR="00C703CB" w:rsidRPr="00AF5D26" w:rsidRDefault="00C703CB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AD7196" w14:textId="77777777" w:rsidR="00C703CB" w:rsidRPr="00AF5D26" w:rsidRDefault="00C703CB" w:rsidP="00E83886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字段</w:t>
            </w:r>
          </w:p>
        </w:tc>
      </w:tr>
      <w:tr w:rsidR="00C703CB" w:rsidRPr="00AF5D26" w14:paraId="70BC150F" w14:textId="77777777" w:rsidTr="00E83886">
        <w:trPr>
          <w:cantSplit/>
          <w:trHeight w:hRule="exact" w:val="60"/>
          <w:tblHeader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7E58332D" w14:textId="77777777" w:rsidR="00C703CB" w:rsidRPr="00AF5D26" w:rsidRDefault="00C703CB" w:rsidP="00E83886">
            <w:pPr>
              <w:pStyle w:val="TableHeading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14:paraId="18B05211" w14:textId="77777777" w:rsidR="00C703CB" w:rsidRPr="00AF5D26" w:rsidRDefault="00C703CB" w:rsidP="00E83886">
            <w:pPr>
              <w:pStyle w:val="TableHeading"/>
              <w:rPr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auto" w:fill="auto"/>
          </w:tcPr>
          <w:p w14:paraId="3F490E73" w14:textId="77777777" w:rsidR="00C703CB" w:rsidRPr="00AF5D26" w:rsidRDefault="00C703CB" w:rsidP="00E83886">
            <w:pPr>
              <w:pStyle w:val="TableHeading"/>
              <w:rPr>
                <w:sz w:val="20"/>
              </w:rPr>
            </w:pPr>
          </w:p>
        </w:tc>
      </w:tr>
      <w:tr w:rsidR="00C703CB" w:rsidRPr="00AF5D26" w14:paraId="156C8C63" w14:textId="77777777" w:rsidTr="00E83886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E4FE" w14:textId="50BAE5E2" w:rsidR="00C703CB" w:rsidRPr="0099009E" w:rsidRDefault="00C703CB" w:rsidP="00E83886">
            <w:pPr>
              <w:pStyle w:val="TableText"/>
              <w:rPr>
                <w:sz w:val="20"/>
              </w:rPr>
            </w:pPr>
            <w:r w:rsidRPr="00C703CB">
              <w:rPr>
                <w:rFonts w:ascii="等线" w:eastAsia="等线" w:hAnsi="等线"/>
                <w:color w:val="000000"/>
                <w:sz w:val="22"/>
                <w:szCs w:val="22"/>
              </w:rPr>
              <w:t>hodr_so_line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_u1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F0EA" w14:textId="77777777" w:rsidR="00C703CB" w:rsidRPr="00C41917" w:rsidRDefault="00C703CB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0189A" w14:textId="6C80DA07" w:rsidR="00C703CB" w:rsidRPr="00AF5D26" w:rsidRDefault="00C703CB" w:rsidP="00E83886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so_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header_id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,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line_number</w:t>
            </w:r>
            <w:proofErr w:type="spellEnd"/>
          </w:p>
        </w:tc>
      </w:tr>
    </w:tbl>
    <w:p w14:paraId="4AB8DDFA" w14:textId="787A1E72" w:rsidR="00216CFB" w:rsidRDefault="00216CFB" w:rsidP="00FB3ACA"/>
    <w:p w14:paraId="3F26C53A" w14:textId="108F5868" w:rsidR="00722464" w:rsidRDefault="00722464" w:rsidP="003409C0"/>
    <w:p w14:paraId="4D692965" w14:textId="77777777" w:rsidR="009D3FAA" w:rsidRDefault="009D3FAA" w:rsidP="009D3FAA">
      <w:pPr>
        <w:pStyle w:val="Heading2"/>
      </w:pPr>
      <w:bookmarkStart w:id="13" w:name="_Toc40348031"/>
      <w:r>
        <w:rPr>
          <w:rFonts w:hint="eastAsia"/>
        </w:rPr>
        <w:lastRenderedPageBreak/>
        <w:t>销售订单汇总页面</w:t>
      </w:r>
      <w:bookmarkEnd w:id="13"/>
    </w:p>
    <w:p w14:paraId="5665F409" w14:textId="77777777" w:rsidR="0024381B" w:rsidRDefault="0024381B" w:rsidP="0024381B">
      <w:pPr>
        <w:pStyle w:val="BodyText"/>
      </w:pPr>
      <w:r>
        <w:rPr>
          <w:rFonts w:hint="eastAsia"/>
        </w:rPr>
        <w:t>此程序实现销售订单的</w:t>
      </w:r>
      <w:r w:rsidR="001D6B93">
        <w:rPr>
          <w:rFonts w:hint="eastAsia"/>
        </w:rPr>
        <w:t>汇总查询</w:t>
      </w:r>
    </w:p>
    <w:p w14:paraId="204FF023" w14:textId="77777777" w:rsidR="0024381B" w:rsidRDefault="0024381B" w:rsidP="0024381B">
      <w:pPr>
        <w:pStyle w:val="BodyText"/>
      </w:pPr>
      <w:r>
        <w:rPr>
          <w:rFonts w:hint="eastAsia"/>
        </w:rPr>
        <w:t>前提：</w:t>
      </w:r>
    </w:p>
    <w:p w14:paraId="35BC33A6" w14:textId="0F18C9ED" w:rsidR="00463FFD" w:rsidRDefault="00B21E3A" w:rsidP="0024381B">
      <w:pPr>
        <w:pStyle w:val="BodyText"/>
        <w:numPr>
          <w:ilvl w:val="0"/>
          <w:numId w:val="9"/>
        </w:numPr>
        <w:overflowPunct/>
        <w:autoSpaceDE/>
        <w:autoSpaceDN/>
        <w:adjustRightInd/>
        <w:textAlignment w:val="auto"/>
      </w:pPr>
      <w:r>
        <w:t>HZero</w:t>
      </w:r>
      <w:r w:rsidR="001D6C30">
        <w:rPr>
          <w:rFonts w:hint="eastAsia"/>
        </w:rPr>
        <w:t>环境</w:t>
      </w:r>
      <w:r w:rsidR="00D367F0">
        <w:rPr>
          <w:rFonts w:hint="eastAsia"/>
        </w:rPr>
        <w:t>已正常</w:t>
      </w:r>
      <w:r w:rsidR="005F05D8">
        <w:rPr>
          <w:rFonts w:hint="eastAsia"/>
        </w:rPr>
        <w:t>搭建</w:t>
      </w:r>
    </w:p>
    <w:p w14:paraId="10164558" w14:textId="77777777" w:rsidR="00FC2C7A" w:rsidRDefault="00FC2C7A" w:rsidP="00FC2C7A">
      <w:pPr>
        <w:pStyle w:val="BodyText"/>
        <w:numPr>
          <w:ilvl w:val="0"/>
          <w:numId w:val="9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数据对象已经创建</w:t>
      </w:r>
    </w:p>
    <w:p w14:paraId="416EF2DF" w14:textId="77777777" w:rsidR="00F0331C" w:rsidRDefault="00F0331C" w:rsidP="00FC2C7A">
      <w:pPr>
        <w:pStyle w:val="BodyText"/>
        <w:numPr>
          <w:ilvl w:val="0"/>
          <w:numId w:val="9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配置维护、代码等基础信息已维护</w:t>
      </w:r>
    </w:p>
    <w:p w14:paraId="58682DCD" w14:textId="77777777" w:rsidR="0024381B" w:rsidRDefault="0024381B" w:rsidP="0024381B">
      <w:pPr>
        <w:pStyle w:val="HeadingBar"/>
      </w:pPr>
    </w:p>
    <w:p w14:paraId="2FB1F4AE" w14:textId="77777777" w:rsidR="0024381B" w:rsidRDefault="0024381B" w:rsidP="0024381B">
      <w:pPr>
        <w:pStyle w:val="Heading3"/>
      </w:pPr>
      <w:bookmarkStart w:id="14" w:name="_Toc40348032"/>
      <w:r>
        <w:rPr>
          <w:rFonts w:hint="eastAsia"/>
        </w:rPr>
        <w:t>实现功能</w:t>
      </w:r>
      <w:bookmarkEnd w:id="14"/>
    </w:p>
    <w:p w14:paraId="312479B1" w14:textId="77777777" w:rsidR="00DF06C1" w:rsidRDefault="0024381B" w:rsidP="00DF06C1">
      <w:pPr>
        <w:pStyle w:val="BodyText"/>
        <w:numPr>
          <w:ilvl w:val="0"/>
          <w:numId w:val="34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实现</w:t>
      </w:r>
      <w:r w:rsidR="00196A06">
        <w:rPr>
          <w:rFonts w:hint="eastAsia"/>
        </w:rPr>
        <w:t>多条件查询销售订单</w:t>
      </w:r>
    </w:p>
    <w:p w14:paraId="6A2A111E" w14:textId="77777777" w:rsidR="00DF06C1" w:rsidRDefault="00196A06" w:rsidP="00DF06C1">
      <w:pPr>
        <w:pStyle w:val="BodyText"/>
        <w:numPr>
          <w:ilvl w:val="0"/>
          <w:numId w:val="34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通过订单编号点击查看或编辑销售订单</w:t>
      </w:r>
    </w:p>
    <w:p w14:paraId="74CBC422" w14:textId="7746975F" w:rsidR="00216B61" w:rsidRPr="0030675D" w:rsidRDefault="00021A2C" w:rsidP="00DF06C1">
      <w:pPr>
        <w:pStyle w:val="BodyText"/>
        <w:numPr>
          <w:ilvl w:val="0"/>
          <w:numId w:val="34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实现“新增”按钮跳转销售订单</w:t>
      </w:r>
      <w:r w:rsidR="00E872E1">
        <w:rPr>
          <w:rFonts w:hint="eastAsia"/>
        </w:rPr>
        <w:t>明细界面进行订单录入</w:t>
      </w:r>
    </w:p>
    <w:p w14:paraId="0C86B2D5" w14:textId="79FD6A33" w:rsidR="002A5A95" w:rsidRDefault="002A5A95" w:rsidP="00DF06C1">
      <w:pPr>
        <w:pStyle w:val="BodyText"/>
        <w:numPr>
          <w:ilvl w:val="0"/>
          <w:numId w:val="34"/>
        </w:numPr>
        <w:overflowPunct/>
        <w:autoSpaceDE/>
        <w:autoSpaceDN/>
        <w:adjustRightInd/>
        <w:textAlignment w:val="auto"/>
      </w:pPr>
      <w:r w:rsidRPr="00FE02B5">
        <w:rPr>
          <w:rFonts w:hint="eastAsia"/>
          <w:strike/>
        </w:rPr>
        <w:t>实现</w:t>
      </w:r>
      <w:r w:rsidR="00C27A02" w:rsidRPr="00FE02B5">
        <w:rPr>
          <w:rFonts w:hint="eastAsia"/>
          <w:strike/>
        </w:rPr>
        <w:t>Excel</w:t>
      </w:r>
      <w:r w:rsidR="00FE02B5" w:rsidRPr="00FE02B5">
        <w:rPr>
          <w:rFonts w:hint="eastAsia"/>
          <w:strike/>
        </w:rPr>
        <w:t>导出</w:t>
      </w:r>
      <w:r w:rsidR="00C27A02" w:rsidRPr="00FE02B5">
        <w:rPr>
          <w:rFonts w:hint="eastAsia"/>
          <w:strike/>
        </w:rPr>
        <w:t>销售订单数据</w:t>
      </w:r>
      <w:r w:rsidR="00FE02B5">
        <w:rPr>
          <w:rFonts w:hint="eastAsia"/>
        </w:rPr>
        <w:t>（</w:t>
      </w:r>
      <w:r w:rsidR="00FE02B5" w:rsidRPr="00FE02B5">
        <w:rPr>
          <w:rFonts w:hint="eastAsia"/>
          <w:b/>
        </w:rPr>
        <w:t>取消不做</w:t>
      </w:r>
      <w:r w:rsidR="00FE02B5">
        <w:rPr>
          <w:rFonts w:hint="eastAsia"/>
        </w:rPr>
        <w:t>）</w:t>
      </w:r>
    </w:p>
    <w:p w14:paraId="4830395F" w14:textId="77777777" w:rsidR="00216B61" w:rsidRPr="00DA374B" w:rsidRDefault="00216B61" w:rsidP="00845C01">
      <w:pPr>
        <w:pStyle w:val="Heading3"/>
      </w:pPr>
      <w:bookmarkStart w:id="15" w:name="_Toc40348033"/>
      <w:r>
        <w:rPr>
          <w:rFonts w:hint="eastAsia"/>
        </w:rPr>
        <w:t>界面设计及功能实现</w:t>
      </w:r>
      <w:bookmarkEnd w:id="15"/>
    </w:p>
    <w:p w14:paraId="7D15D670" w14:textId="6F0079B6" w:rsidR="00216B61" w:rsidRDefault="00216B61" w:rsidP="00871F84">
      <w:pPr>
        <w:pStyle w:val="Heading4"/>
      </w:pPr>
      <w:r w:rsidRPr="00871F84">
        <w:rPr>
          <w:rFonts w:hint="eastAsia"/>
        </w:rPr>
        <w:t>订单</w:t>
      </w:r>
      <w:r w:rsidR="005762E8" w:rsidRPr="00871F84">
        <w:rPr>
          <w:rFonts w:hint="eastAsia"/>
        </w:rPr>
        <w:t>汇总查询</w:t>
      </w:r>
      <w:r w:rsidR="00E32EF9">
        <w:rPr>
          <w:rFonts w:hint="eastAsia"/>
        </w:rPr>
        <w:t>界面</w:t>
      </w:r>
    </w:p>
    <w:p w14:paraId="1A01743D" w14:textId="227A0EE1" w:rsidR="004E5581" w:rsidRPr="004E5581" w:rsidRDefault="004E5581" w:rsidP="004E5581">
      <w:pPr>
        <w:pStyle w:val="BodyText"/>
      </w:pPr>
      <w:r w:rsidRPr="004E5581">
        <w:rPr>
          <w:rFonts w:hint="eastAsia"/>
          <w:highlight w:val="yellow"/>
        </w:rPr>
        <w:t>界面只作为参考</w:t>
      </w:r>
    </w:p>
    <w:p w14:paraId="49D07A3A" w14:textId="77777777" w:rsidR="00DD2BF8" w:rsidRDefault="00A60BFD" w:rsidP="00216B61">
      <w:pPr>
        <w:pStyle w:val="BodyText"/>
        <w:overflowPunct/>
        <w:autoSpaceDE/>
        <w:autoSpaceDN/>
        <w:adjustRightInd/>
        <w:textAlignment w:val="auto"/>
      </w:pPr>
      <w:r>
        <w:rPr>
          <w:noProof/>
        </w:rPr>
        <w:drawing>
          <wp:inline distT="0" distB="0" distL="0" distR="0" wp14:anchorId="5A869974" wp14:editId="5AB64232">
            <wp:extent cx="5166360" cy="2766060"/>
            <wp:effectExtent l="0" t="0" r="0" b="0"/>
            <wp:docPr id="21" name="图片 20" descr="QQ截图201608231917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Q截图2016082319172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E081" w14:textId="77777777" w:rsidR="00113F24" w:rsidRDefault="00A60F91" w:rsidP="00113F24">
      <w:pPr>
        <w:pStyle w:val="Heading5"/>
      </w:pPr>
      <w:r>
        <w:rPr>
          <w:rFonts w:hint="eastAsia"/>
        </w:rPr>
        <w:t>实现功能</w:t>
      </w:r>
    </w:p>
    <w:p w14:paraId="77D7EBA5" w14:textId="60C00A60" w:rsidR="004D72BD" w:rsidRPr="00E32EF9" w:rsidRDefault="00724668" w:rsidP="00E32EF9">
      <w:pPr>
        <w:pStyle w:val="BodyText"/>
        <w:overflowPunct/>
        <w:autoSpaceDE/>
        <w:autoSpaceDN/>
        <w:adjustRightInd/>
        <w:textAlignment w:val="auto"/>
        <w:rPr>
          <w:b/>
        </w:rPr>
      </w:pPr>
      <w:r w:rsidRPr="005A041C">
        <w:rPr>
          <w:rFonts w:hint="eastAsia"/>
          <w:b/>
        </w:rPr>
        <w:t>一、</w:t>
      </w:r>
      <w:r w:rsidR="00113F24" w:rsidRPr="005A041C">
        <w:rPr>
          <w:rFonts w:hint="eastAsia"/>
          <w:b/>
        </w:rPr>
        <w:t>基于查询</w:t>
      </w:r>
      <w:r w:rsidR="00DB159F" w:rsidRPr="005A041C">
        <w:rPr>
          <w:rFonts w:hint="eastAsia"/>
          <w:b/>
        </w:rPr>
        <w:t>公司、客户、销售订单号、订单状态查询销售订单数据</w:t>
      </w:r>
    </w:p>
    <w:p w14:paraId="2CF17C2F" w14:textId="17A89AEE" w:rsidR="00E32EF9" w:rsidRDefault="00E32EF9" w:rsidP="00E32EF9">
      <w:pPr>
        <w:pStyle w:val="BodyText"/>
        <w:overflowPunct/>
        <w:autoSpaceDE/>
        <w:autoSpaceDN/>
        <w:adjustRightInd/>
        <w:textAlignment w:val="auto"/>
        <w:rPr>
          <w:color w:val="FF0000"/>
        </w:rPr>
      </w:pPr>
    </w:p>
    <w:p w14:paraId="3BE5B276" w14:textId="1135034A" w:rsidR="00E32EF9" w:rsidRDefault="00E32EF9" w:rsidP="00E32EF9">
      <w:pPr>
        <w:pStyle w:val="Heading4"/>
      </w:pPr>
      <w:r w:rsidRPr="00871F84">
        <w:rPr>
          <w:rFonts w:hint="eastAsia"/>
        </w:rPr>
        <w:t>订单汇总查询</w:t>
      </w:r>
      <w:r w:rsidRPr="00871F84">
        <w:rPr>
          <w:rFonts w:hint="eastAsia"/>
        </w:rPr>
        <w:t>A</w:t>
      </w:r>
      <w:r w:rsidRPr="00871F84">
        <w:t>PI</w:t>
      </w:r>
    </w:p>
    <w:p w14:paraId="641B9EFD" w14:textId="77777777" w:rsidR="00E32EF9" w:rsidRDefault="00E32EF9" w:rsidP="00E32EF9">
      <w:pPr>
        <w:pStyle w:val="BodyText"/>
        <w:overflowPunct/>
        <w:autoSpaceDE/>
        <w:autoSpaceDN/>
        <w:adjustRightInd/>
        <w:textAlignment w:val="auto"/>
      </w:pPr>
      <w:r>
        <w:rPr>
          <w:rFonts w:hint="eastAsia"/>
        </w:rPr>
        <w:t>查询主对象</w:t>
      </w:r>
      <w:proofErr w:type="spellStart"/>
      <w:r w:rsidRPr="002967BC">
        <w:rPr>
          <w:highlight w:val="yellow"/>
        </w:rPr>
        <w:t>hodr_so_header</w:t>
      </w:r>
      <w:proofErr w:type="spellEnd"/>
    </w:p>
    <w:p w14:paraId="12AF3E22" w14:textId="77777777" w:rsidR="00E32EF9" w:rsidRDefault="00E32EF9" w:rsidP="00E32EF9">
      <w:pPr>
        <w:pStyle w:val="BodyText"/>
        <w:overflowPunct/>
        <w:autoSpaceDE/>
        <w:autoSpaceDN/>
        <w:adjustRightInd/>
        <w:textAlignment w:val="auto"/>
      </w:pPr>
      <w:r>
        <w:rPr>
          <w:rFonts w:hint="eastAsia"/>
        </w:rPr>
        <w:lastRenderedPageBreak/>
        <w:t>请求方法参数，为订单头</w:t>
      </w:r>
      <w:r>
        <w:rPr>
          <w:rFonts w:hint="eastAsia"/>
        </w:rPr>
        <w:t>entity</w:t>
      </w:r>
      <w:r>
        <w:rPr>
          <w:rFonts w:hint="eastAsia"/>
        </w:rPr>
        <w:t>，主要字段如下</w:t>
      </w:r>
    </w:p>
    <w:p w14:paraId="67EF593E" w14:textId="77777777" w:rsidR="00E32EF9" w:rsidRDefault="00E32EF9" w:rsidP="00E32EF9">
      <w:pPr>
        <w:pStyle w:val="BodyText"/>
        <w:numPr>
          <w:ilvl w:val="0"/>
          <w:numId w:val="22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公司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，精确查询。</w:t>
      </w:r>
    </w:p>
    <w:p w14:paraId="643F96E2" w14:textId="77777777" w:rsidR="00E32EF9" w:rsidRDefault="00E32EF9" w:rsidP="00E32EF9">
      <w:pPr>
        <w:pStyle w:val="BodyText"/>
        <w:numPr>
          <w:ilvl w:val="0"/>
          <w:numId w:val="22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客户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，精确查询。</w:t>
      </w:r>
    </w:p>
    <w:p w14:paraId="768C4380" w14:textId="77777777" w:rsidR="00E32EF9" w:rsidRDefault="00E32EF9" w:rsidP="00E32EF9">
      <w:pPr>
        <w:pStyle w:val="BodyText"/>
        <w:numPr>
          <w:ilvl w:val="0"/>
          <w:numId w:val="22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销售订单号，</w:t>
      </w:r>
      <w:r>
        <w:rPr>
          <w:rFonts w:hint="eastAsia"/>
        </w:rPr>
        <w:t>String</w:t>
      </w:r>
      <w:r>
        <w:rPr>
          <w:rFonts w:hint="eastAsia"/>
        </w:rPr>
        <w:t>，模糊查询。</w:t>
      </w:r>
    </w:p>
    <w:p w14:paraId="7E0678D0" w14:textId="77777777" w:rsidR="00E32EF9" w:rsidRDefault="00E32EF9" w:rsidP="00E32EF9">
      <w:pPr>
        <w:pStyle w:val="BodyText"/>
        <w:numPr>
          <w:ilvl w:val="0"/>
          <w:numId w:val="22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订单状态，</w:t>
      </w:r>
      <w:r>
        <w:rPr>
          <w:rFonts w:hint="eastAsia"/>
        </w:rPr>
        <w:t>String</w:t>
      </w:r>
      <w:r>
        <w:rPr>
          <w:rFonts w:hint="eastAsia"/>
        </w:rPr>
        <w:t>，精确查询</w:t>
      </w:r>
    </w:p>
    <w:p w14:paraId="5955B261" w14:textId="77777777" w:rsidR="00E32EF9" w:rsidRDefault="00E32EF9" w:rsidP="00E32EF9">
      <w:pPr>
        <w:pStyle w:val="BodyText"/>
        <w:overflowPunct/>
        <w:autoSpaceDE/>
        <w:autoSpaceDN/>
        <w:adjustRightInd/>
        <w:textAlignment w:val="auto"/>
      </w:pPr>
    </w:p>
    <w:p w14:paraId="47A925F4" w14:textId="77777777" w:rsidR="00E32EF9" w:rsidRDefault="00E32EF9" w:rsidP="00E32EF9">
      <w:pPr>
        <w:pStyle w:val="BodyText"/>
        <w:overflowPunct/>
        <w:autoSpaceDE/>
        <w:autoSpaceDN/>
        <w:adjustRightInd/>
        <w:textAlignment w:val="auto"/>
      </w:pPr>
      <w:r>
        <w:rPr>
          <w:rFonts w:hint="eastAsia"/>
        </w:rPr>
        <w:t>响应返回参数，为</w:t>
      </w:r>
      <w:r>
        <w:rPr>
          <w:rFonts w:hint="eastAsia"/>
        </w:rPr>
        <w:t>List</w:t>
      </w:r>
      <w:r>
        <w:t>&lt;</w:t>
      </w:r>
      <w:r>
        <w:rPr>
          <w:rFonts w:hint="eastAsia"/>
        </w:rPr>
        <w:t>订单头</w:t>
      </w:r>
      <w:r>
        <w:rPr>
          <w:rFonts w:hint="eastAsia"/>
        </w:rPr>
        <w:t>entity</w:t>
      </w:r>
      <w:r>
        <w:t>&gt;</w:t>
      </w:r>
      <w:r>
        <w:rPr>
          <w:rFonts w:hint="eastAsia"/>
        </w:rPr>
        <w:t>，需要分页返回以方便前端分页</w:t>
      </w:r>
    </w:p>
    <w:p w14:paraId="3F21DF00" w14:textId="77777777" w:rsidR="00E32EF9" w:rsidRPr="009143C1" w:rsidRDefault="00E32EF9" w:rsidP="00E32EF9">
      <w:pPr>
        <w:pStyle w:val="BodyText"/>
        <w:numPr>
          <w:ilvl w:val="0"/>
          <w:numId w:val="33"/>
        </w:numPr>
        <w:overflowPunct/>
        <w:autoSpaceDE/>
        <w:autoSpaceDN/>
        <w:adjustRightInd/>
        <w:textAlignment w:val="auto"/>
        <w:rPr>
          <w:color w:val="FF0000"/>
        </w:rPr>
      </w:pPr>
      <w:r>
        <w:rPr>
          <w:rFonts w:hint="eastAsia"/>
        </w:rPr>
        <w:t>根据选定的查询条件查询相关的订单信息，显示字段如图</w:t>
      </w:r>
      <w:r>
        <w:rPr>
          <w:rFonts w:hint="eastAsia"/>
        </w:rPr>
        <w:t>Grid</w:t>
      </w:r>
      <w:r>
        <w:rPr>
          <w:rFonts w:hint="eastAsia"/>
        </w:rPr>
        <w:t>所示，主要信息包括：销售订单号、公司名称、客户名称、订单日期、订单状态、订单金额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3409C0">
        <w:rPr>
          <w:rFonts w:hint="eastAsia"/>
          <w:color w:val="FF0000"/>
        </w:rPr>
        <w:t>结果数据需要</w:t>
      </w:r>
      <w:r>
        <w:rPr>
          <w:rFonts w:hint="eastAsia"/>
          <w:color w:val="FF0000"/>
        </w:rPr>
        <w:t>分页返回</w:t>
      </w:r>
    </w:p>
    <w:p w14:paraId="3A4C539C" w14:textId="77777777" w:rsidR="00E32EF9" w:rsidRPr="009143C1" w:rsidRDefault="00E32EF9" w:rsidP="00E32EF9">
      <w:pPr>
        <w:pStyle w:val="BodyText"/>
        <w:overflowPunct/>
        <w:autoSpaceDE/>
        <w:autoSpaceDN/>
        <w:adjustRightInd/>
        <w:textAlignment w:val="auto"/>
        <w:rPr>
          <w:color w:val="FF0000"/>
        </w:rPr>
      </w:pPr>
    </w:p>
    <w:p w14:paraId="56DF7CB8" w14:textId="5CB741DA" w:rsidR="00133A00" w:rsidRDefault="00102440" w:rsidP="00133A00">
      <w:pPr>
        <w:pStyle w:val="Heading2"/>
      </w:pPr>
      <w:bookmarkStart w:id="16" w:name="_Toc40348034"/>
      <w:r>
        <w:rPr>
          <w:rFonts w:hint="eastAsia"/>
        </w:rPr>
        <w:lastRenderedPageBreak/>
        <w:t>销售</w:t>
      </w:r>
      <w:r w:rsidR="00133A00">
        <w:rPr>
          <w:rFonts w:hint="eastAsia"/>
        </w:rPr>
        <w:t>订单</w:t>
      </w:r>
      <w:r w:rsidR="0087584E">
        <w:rPr>
          <w:rFonts w:hint="eastAsia"/>
        </w:rPr>
        <w:t>明细</w:t>
      </w:r>
      <w:r w:rsidR="00CD2BDE">
        <w:rPr>
          <w:rFonts w:hint="eastAsia"/>
        </w:rPr>
        <w:t>页面</w:t>
      </w:r>
      <w:bookmarkEnd w:id="16"/>
    </w:p>
    <w:p w14:paraId="56C07C6E" w14:textId="6D9AA696" w:rsidR="00A86797" w:rsidRDefault="005C04EF" w:rsidP="0026266E">
      <w:pPr>
        <w:pStyle w:val="BodyText"/>
      </w:pPr>
      <w:r>
        <w:rPr>
          <w:rFonts w:hint="eastAsia"/>
        </w:rPr>
        <w:t>此程序实现</w:t>
      </w:r>
      <w:r w:rsidR="00102440">
        <w:rPr>
          <w:rFonts w:hint="eastAsia"/>
        </w:rPr>
        <w:t>销售</w:t>
      </w:r>
      <w:r>
        <w:rPr>
          <w:rFonts w:hint="eastAsia"/>
        </w:rPr>
        <w:t>订单的</w:t>
      </w:r>
      <w:r w:rsidRPr="0087584E">
        <w:rPr>
          <w:rFonts w:hint="eastAsia"/>
          <w:b/>
        </w:rPr>
        <w:t>录入</w:t>
      </w:r>
      <w:r w:rsidR="0064480E" w:rsidRPr="0087584E">
        <w:rPr>
          <w:rFonts w:hint="eastAsia"/>
          <w:b/>
        </w:rPr>
        <w:t>、查看、编辑</w:t>
      </w:r>
      <w:r w:rsidR="00782903">
        <w:rPr>
          <w:rFonts w:hint="eastAsia"/>
          <w:b/>
        </w:rPr>
        <w:t>、删除</w:t>
      </w:r>
    </w:p>
    <w:p w14:paraId="31725CC8" w14:textId="77777777" w:rsidR="005E5981" w:rsidRDefault="005E5981" w:rsidP="005E5981">
      <w:pPr>
        <w:pStyle w:val="BodyText"/>
      </w:pPr>
      <w:r>
        <w:rPr>
          <w:rFonts w:hint="eastAsia"/>
        </w:rPr>
        <w:t>前提：</w:t>
      </w:r>
    </w:p>
    <w:p w14:paraId="0B5E2FD0" w14:textId="43F04AF3" w:rsidR="005E5981" w:rsidRDefault="00B21E3A" w:rsidP="00F0331C">
      <w:pPr>
        <w:pStyle w:val="BodyText"/>
        <w:numPr>
          <w:ilvl w:val="0"/>
          <w:numId w:val="27"/>
        </w:numPr>
        <w:overflowPunct/>
        <w:autoSpaceDE/>
        <w:autoSpaceDN/>
        <w:adjustRightInd/>
        <w:textAlignment w:val="auto"/>
      </w:pPr>
      <w:r>
        <w:t>HZero</w:t>
      </w:r>
      <w:r w:rsidR="005E5981">
        <w:rPr>
          <w:rFonts w:hint="eastAsia"/>
        </w:rPr>
        <w:t>框架已正常搭建</w:t>
      </w:r>
    </w:p>
    <w:p w14:paraId="375CF928" w14:textId="77777777" w:rsidR="005E5981" w:rsidRDefault="005E5981" w:rsidP="00F0331C">
      <w:pPr>
        <w:pStyle w:val="BodyText"/>
        <w:numPr>
          <w:ilvl w:val="0"/>
          <w:numId w:val="27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数据对象已经创建</w:t>
      </w:r>
    </w:p>
    <w:p w14:paraId="04CF4F06" w14:textId="77777777" w:rsidR="00F0331C" w:rsidRPr="005A384B" w:rsidRDefault="00F0331C" w:rsidP="00F0331C">
      <w:pPr>
        <w:pStyle w:val="BodyText"/>
        <w:numPr>
          <w:ilvl w:val="0"/>
          <w:numId w:val="27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配置维护、代码等基础信息已维护</w:t>
      </w:r>
    </w:p>
    <w:p w14:paraId="20174457" w14:textId="77777777" w:rsidR="00F32A10" w:rsidRDefault="00F32A10" w:rsidP="00F32A10">
      <w:pPr>
        <w:pStyle w:val="HeadingBar"/>
      </w:pPr>
    </w:p>
    <w:p w14:paraId="37A5890F" w14:textId="77777777" w:rsidR="00F32A10" w:rsidRDefault="00F32A10" w:rsidP="00F32A10">
      <w:pPr>
        <w:pStyle w:val="Heading3"/>
      </w:pPr>
      <w:bookmarkStart w:id="17" w:name="_Toc64712649"/>
      <w:bookmarkStart w:id="18" w:name="_Toc72035166"/>
      <w:bookmarkStart w:id="19" w:name="_Toc87008248"/>
      <w:bookmarkStart w:id="20" w:name="_Toc40348035"/>
      <w:r>
        <w:rPr>
          <w:rFonts w:hint="eastAsia"/>
        </w:rPr>
        <w:t>实现功能</w:t>
      </w:r>
      <w:bookmarkEnd w:id="17"/>
      <w:bookmarkEnd w:id="18"/>
      <w:bookmarkEnd w:id="19"/>
      <w:bookmarkEnd w:id="20"/>
    </w:p>
    <w:p w14:paraId="11AAB396" w14:textId="2C550D0D" w:rsidR="000D1DCC" w:rsidRPr="00DF06C1" w:rsidRDefault="00A60F0D" w:rsidP="00DF06C1">
      <w:pPr>
        <w:pStyle w:val="BodyText"/>
        <w:numPr>
          <w:ilvl w:val="0"/>
          <w:numId w:val="23"/>
        </w:numPr>
        <w:overflowPunct/>
        <w:autoSpaceDE/>
        <w:autoSpaceDN/>
        <w:adjustRightInd/>
        <w:textAlignment w:val="auto"/>
      </w:pPr>
      <w:r>
        <w:rPr>
          <w:rFonts w:hint="eastAsia"/>
        </w:rPr>
        <w:t>实现新增</w:t>
      </w:r>
      <w:r>
        <w:rPr>
          <w:rFonts w:hint="eastAsia"/>
        </w:rPr>
        <w:t>/</w:t>
      </w:r>
      <w:r>
        <w:rPr>
          <w:rFonts w:hint="eastAsia"/>
        </w:rPr>
        <w:t>更改</w:t>
      </w:r>
      <w:r w:rsidR="007678B0">
        <w:rPr>
          <w:rFonts w:hint="eastAsia"/>
        </w:rPr>
        <w:t>/</w:t>
      </w:r>
      <w:r w:rsidR="007678B0">
        <w:rPr>
          <w:rFonts w:hint="eastAsia"/>
        </w:rPr>
        <w:t>查看</w:t>
      </w:r>
      <w:r w:rsidR="000055C9">
        <w:rPr>
          <w:rFonts w:hint="eastAsia"/>
        </w:rPr>
        <w:t>销售</w:t>
      </w:r>
      <w:r>
        <w:rPr>
          <w:rFonts w:hint="eastAsia"/>
        </w:rPr>
        <w:t>订单</w:t>
      </w:r>
      <w:r w:rsidR="00F32A10">
        <w:rPr>
          <w:rFonts w:hint="eastAsia"/>
        </w:rPr>
        <w:t>，禁止</w:t>
      </w:r>
      <w:r w:rsidR="0069068D">
        <w:rPr>
          <w:rFonts w:hint="eastAsia"/>
        </w:rPr>
        <w:t>销售</w:t>
      </w:r>
      <w:r>
        <w:rPr>
          <w:rFonts w:hint="eastAsia"/>
        </w:rPr>
        <w:t>订单</w:t>
      </w:r>
      <w:r w:rsidR="00F32A10">
        <w:rPr>
          <w:rFonts w:hint="eastAsia"/>
        </w:rPr>
        <w:t>被删除</w:t>
      </w:r>
    </w:p>
    <w:p w14:paraId="5CB83498" w14:textId="77777777" w:rsidR="00B9677C" w:rsidRDefault="00B9677C" w:rsidP="00B9677C">
      <w:pPr>
        <w:pStyle w:val="HeadingBar"/>
      </w:pPr>
    </w:p>
    <w:p w14:paraId="21C6806A" w14:textId="4F92F566" w:rsidR="00B9677C" w:rsidRDefault="00B9677C" w:rsidP="00B9677C">
      <w:pPr>
        <w:pStyle w:val="Heading3"/>
      </w:pPr>
      <w:bookmarkStart w:id="21" w:name="_Toc72035167"/>
      <w:bookmarkStart w:id="22" w:name="_Toc87008249"/>
      <w:bookmarkStart w:id="23" w:name="_Toc40348036"/>
      <w:r>
        <w:rPr>
          <w:rFonts w:hint="eastAsia"/>
        </w:rPr>
        <w:t>界面设计</w:t>
      </w:r>
      <w:bookmarkEnd w:id="21"/>
      <w:bookmarkEnd w:id="22"/>
      <w:r w:rsidR="00B85D94">
        <w:rPr>
          <w:rFonts w:hint="eastAsia"/>
        </w:rPr>
        <w:t>及功能实现</w:t>
      </w:r>
      <w:bookmarkEnd w:id="23"/>
    </w:p>
    <w:p w14:paraId="17962421" w14:textId="152CA06B" w:rsidR="004E5581" w:rsidRDefault="004E5581" w:rsidP="004E5581">
      <w:pPr>
        <w:pStyle w:val="Heading4"/>
        <w:pBdr>
          <w:bottom w:val="single" w:sz="6" w:space="0" w:color="auto"/>
        </w:pBdr>
      </w:pPr>
      <w:r>
        <w:rPr>
          <w:rFonts w:hint="eastAsia"/>
        </w:rPr>
        <w:t>订单明细界面</w:t>
      </w:r>
    </w:p>
    <w:p w14:paraId="5507B04C" w14:textId="77777777" w:rsidR="004E5581" w:rsidRPr="004E5581" w:rsidRDefault="004E5581" w:rsidP="004E5581">
      <w:pPr>
        <w:pStyle w:val="BodyText"/>
      </w:pPr>
      <w:r w:rsidRPr="004E5581">
        <w:rPr>
          <w:rFonts w:hint="eastAsia"/>
          <w:highlight w:val="yellow"/>
        </w:rPr>
        <w:t>界面只作为参考</w:t>
      </w:r>
    </w:p>
    <w:p w14:paraId="23033099" w14:textId="77777777" w:rsidR="004E5581" w:rsidRDefault="004E5581" w:rsidP="004E5581">
      <w:pPr>
        <w:pStyle w:val="BodyText"/>
      </w:pPr>
      <w:r w:rsidRPr="00AB5455">
        <w:rPr>
          <w:rFonts w:hint="eastAsia"/>
          <w:highlight w:val="yellow"/>
        </w:rPr>
        <w:t>注意：以下界面中灰色字段为不可更新字段</w:t>
      </w:r>
      <w:r>
        <w:rPr>
          <w:rFonts w:hint="eastAsia"/>
          <w:highlight w:val="yellow"/>
        </w:rPr>
        <w:t>，黄色为必输字段</w:t>
      </w:r>
      <w:r w:rsidRPr="00AB5455">
        <w:rPr>
          <w:rFonts w:hint="eastAsia"/>
          <w:highlight w:val="yellow"/>
        </w:rPr>
        <w:t>。</w:t>
      </w:r>
    </w:p>
    <w:p w14:paraId="75F4B258" w14:textId="77777777" w:rsidR="004E5581" w:rsidRPr="003823B6" w:rsidRDefault="004E5581" w:rsidP="004E5581">
      <w:pPr>
        <w:pStyle w:val="BodyText"/>
      </w:pPr>
      <w:r w:rsidRPr="00B120CE">
        <w:rPr>
          <w:rFonts w:ascii="宋体" w:hAnsi="宋体" w:cs="宋体"/>
          <w:sz w:val="24"/>
          <w:szCs w:val="24"/>
        </w:rPr>
        <w:fldChar w:fldCharType="begin"/>
      </w:r>
      <w:r w:rsidRPr="00B120CE">
        <w:rPr>
          <w:rFonts w:ascii="宋体" w:hAnsi="宋体" w:cs="宋体"/>
          <w:sz w:val="24"/>
          <w:szCs w:val="24"/>
        </w:rPr>
        <w:instrText xml:space="preserve"> INCLUDEPICTURE "C:\\Users\\AndyChen\\Documents\\Tencent Files\\476526769\\Image\\C2C\\39TL4PNQEY)NBK5Z`()$@A0.png" \* MERGEFORMATINET </w:instrText>
      </w:r>
      <w:r w:rsidRPr="00B120CE"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"C:\\Users\\AndyChen\\Documents\\Tencent Files\\476526769\\Image\\C2C\\39TL4PNQEY)NBK5Z`()$@A0.png"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"C:\\Users\\AndyChen\\Documents\\Tencent Files\\476526769\\Image\\C2C\\39TL4PNQEY)NBK5Z`()$@A0.png"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"/Users/AndyChen/Documents/Tencent Files/476526769/Image/C2C/39TL4PNQEY)NBK5Z`()$@A0.png"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noProof/>
          <w:sz w:val="24"/>
          <w:szCs w:val="24"/>
        </w:rPr>
        <w:fldChar w:fldCharType="begin"/>
      </w:r>
      <w:r>
        <w:rPr>
          <w:rFonts w:ascii="宋体" w:hAnsi="宋体" w:cs="宋体"/>
          <w:noProof/>
          <w:sz w:val="24"/>
          <w:szCs w:val="24"/>
        </w:rPr>
        <w:instrText xml:space="preserve"> INCLUDEPICTURE  "/Users/eliuhy/hand/技术培训/2019年芜湖HZERO培训/AndyChen/Documents/Tencent Files/476526769/Image/C2C/39TL4PNQEY)NBK5Z`()$@A0.png" \* MERGEFORMATINET </w:instrText>
      </w:r>
      <w:r>
        <w:rPr>
          <w:rFonts w:ascii="宋体" w:hAnsi="宋体" w:cs="宋体"/>
          <w:noProof/>
          <w:sz w:val="24"/>
          <w:szCs w:val="24"/>
        </w:rPr>
        <w:fldChar w:fldCharType="separate"/>
      </w:r>
      <w:r w:rsidRPr="00A60BFD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44543461" wp14:editId="6D6A499F">
            <wp:extent cx="5120640" cy="2689860"/>
            <wp:effectExtent l="0" t="0" r="0" b="0"/>
            <wp:docPr id="16" name="图片 15" descr="39TL4PNQEY)NBK5Z`()$@A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9TL4PNQEY)NBK5Z`()$@A0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 w:rsidRPr="00B120CE">
        <w:rPr>
          <w:rFonts w:ascii="宋体" w:hAnsi="宋体" w:cs="宋体"/>
          <w:sz w:val="24"/>
          <w:szCs w:val="24"/>
        </w:rPr>
        <w:fldChar w:fldCharType="end"/>
      </w:r>
    </w:p>
    <w:p w14:paraId="476AC830" w14:textId="77777777" w:rsidR="004E5581" w:rsidRPr="001F0A85" w:rsidRDefault="004E5581" w:rsidP="004E5581">
      <w:pPr>
        <w:pStyle w:val="BodyText"/>
        <w:jc w:val="center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（图：订单明细界面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68EBAC4" w14:textId="77777777" w:rsidR="004E5581" w:rsidRPr="004708E5" w:rsidRDefault="004E5581" w:rsidP="004E5581">
      <w:pPr>
        <w:pStyle w:val="BodyText"/>
        <w:jc w:val="center"/>
      </w:pPr>
      <w:r w:rsidRPr="00A60BFD"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 wp14:anchorId="2197578B" wp14:editId="46062FDC">
            <wp:extent cx="5181600" cy="2019300"/>
            <wp:effectExtent l="0" t="0" r="0" b="0"/>
            <wp:docPr id="15" name="图片 14" descr="QQ截图201608241058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Q截图2016082410583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C1B">
        <w:rPr>
          <w:rFonts w:hint="eastAsia"/>
          <w:strike/>
        </w:rPr>
        <w:t>（图：订单明细界面</w:t>
      </w:r>
      <w:r w:rsidRPr="00352C1B">
        <w:rPr>
          <w:rFonts w:hint="eastAsia"/>
          <w:strike/>
        </w:rPr>
        <w:t>2</w:t>
      </w:r>
      <w:r w:rsidRPr="00352C1B">
        <w:rPr>
          <w:rFonts w:hint="eastAsia"/>
          <w:strike/>
        </w:rPr>
        <w:t>）</w:t>
      </w:r>
    </w:p>
    <w:p w14:paraId="6EB517AF" w14:textId="5A9FDC98" w:rsidR="004E5581" w:rsidRDefault="004E5581" w:rsidP="00E32EF9">
      <w:pPr>
        <w:pStyle w:val="BodyText"/>
      </w:pPr>
      <w:r>
        <w:rPr>
          <w:rFonts w:hint="eastAsia"/>
        </w:rPr>
        <w:t>该界面用于销售订单的录入、更新、查看等操作。主要信息包括：</w:t>
      </w:r>
    </w:p>
    <w:p w14:paraId="345A8844" w14:textId="77777777" w:rsidR="004E5581" w:rsidRDefault="004E5581" w:rsidP="004E5581">
      <w:pPr>
        <w:pStyle w:val="BodyText"/>
      </w:pPr>
      <w:r>
        <w:rPr>
          <w:rFonts w:hint="eastAsia"/>
        </w:rPr>
        <w:t>订单头信息：公司名称、客户名称、订单编号、订单日期、订单状态、订单总金额等。</w:t>
      </w:r>
    </w:p>
    <w:p w14:paraId="57392A23" w14:textId="5F6D79B3" w:rsidR="00223ACC" w:rsidRDefault="004E5581" w:rsidP="004E5581">
      <w:pPr>
        <w:pStyle w:val="BodyText"/>
      </w:pPr>
      <w:r>
        <w:rPr>
          <w:rFonts w:hint="eastAsia"/>
        </w:rPr>
        <w:t>订单行信息：行号、物料编号、物料描述、数量、单位、销售单价、金额、</w:t>
      </w:r>
      <w:r w:rsidRPr="00020F70">
        <w:rPr>
          <w:rFonts w:hint="eastAsia"/>
        </w:rPr>
        <w:t>附加信息</w:t>
      </w:r>
      <w:r w:rsidRPr="00020F70">
        <w:rPr>
          <w:rFonts w:hint="eastAsia"/>
        </w:rPr>
        <w:t>1.2</w:t>
      </w:r>
      <w:r w:rsidRPr="00020F70">
        <w:t>…</w:t>
      </w:r>
      <w:r w:rsidRPr="00020F70">
        <w:rPr>
          <w:rFonts w:hint="eastAsia"/>
        </w:rPr>
        <w:t>5</w:t>
      </w:r>
      <w:r>
        <w:rPr>
          <w:rFonts w:hint="eastAsia"/>
        </w:rPr>
        <w:t>等信息</w:t>
      </w:r>
    </w:p>
    <w:p w14:paraId="67A82361" w14:textId="77777777" w:rsidR="00920AF7" w:rsidRPr="00E8354E" w:rsidRDefault="00920AF7" w:rsidP="0026266E">
      <w:pPr>
        <w:pStyle w:val="BodyText"/>
      </w:pPr>
    </w:p>
    <w:p w14:paraId="62D58C9B" w14:textId="77777777" w:rsidR="003D1043" w:rsidRDefault="00061044" w:rsidP="00061044">
      <w:pPr>
        <w:pStyle w:val="Heading5"/>
      </w:pPr>
      <w:r>
        <w:rPr>
          <w:rFonts w:hint="eastAsia"/>
        </w:rPr>
        <w:t>实现功能</w:t>
      </w:r>
    </w:p>
    <w:p w14:paraId="61CB1D0B" w14:textId="070DD4B4" w:rsidR="00B13BEB" w:rsidRDefault="00CF4EE8" w:rsidP="009143C1">
      <w:pPr>
        <w:pStyle w:val="BodyText"/>
        <w:numPr>
          <w:ilvl w:val="0"/>
          <w:numId w:val="28"/>
        </w:numPr>
      </w:pPr>
      <w:r>
        <w:rPr>
          <w:rFonts w:hint="eastAsia"/>
        </w:rPr>
        <w:t>订单头</w:t>
      </w:r>
      <w:r w:rsidR="007158FF">
        <w:rPr>
          <w:rFonts w:hint="eastAsia"/>
        </w:rPr>
        <w:t>、行信息录入、查看、编辑</w:t>
      </w:r>
      <w:r w:rsidR="00352C1B">
        <w:rPr>
          <w:rFonts w:hint="eastAsia"/>
        </w:rPr>
        <w:t>、删除</w:t>
      </w:r>
    </w:p>
    <w:p w14:paraId="4478DADC" w14:textId="5400BC21" w:rsidR="00185E1C" w:rsidRPr="00BA1EDC" w:rsidRDefault="00BD2ED9" w:rsidP="00BA1EDC">
      <w:pPr>
        <w:pStyle w:val="BodyText"/>
        <w:numPr>
          <w:ilvl w:val="0"/>
          <w:numId w:val="28"/>
        </w:numPr>
      </w:pPr>
      <w:r>
        <w:rPr>
          <w:rFonts w:hint="eastAsia"/>
        </w:rPr>
        <w:t>新增订单</w:t>
      </w:r>
      <w:r w:rsidR="00CF4EE8">
        <w:rPr>
          <w:rFonts w:hint="eastAsia"/>
        </w:rPr>
        <w:t>时</w:t>
      </w:r>
      <w:r w:rsidR="009143C1">
        <w:rPr>
          <w:rFonts w:hint="eastAsia"/>
        </w:rPr>
        <w:t>，</w:t>
      </w:r>
      <w:r w:rsidR="00185E1C">
        <w:rPr>
          <w:rFonts w:hint="eastAsia"/>
        </w:rPr>
        <w:t>订单编码根据“编码规则”动态生成</w:t>
      </w:r>
    </w:p>
    <w:p w14:paraId="1E660EB4" w14:textId="1DFB354D" w:rsidR="00185E1C" w:rsidRPr="00E32EF9" w:rsidRDefault="00185E1C" w:rsidP="00B13BEB">
      <w:pPr>
        <w:pStyle w:val="BodyText"/>
        <w:numPr>
          <w:ilvl w:val="0"/>
          <w:numId w:val="28"/>
        </w:numPr>
      </w:pPr>
      <w:r w:rsidRPr="00E32EF9">
        <w:rPr>
          <w:rFonts w:hint="eastAsia"/>
        </w:rPr>
        <w:t>订单编号：订单编号仅在新增订单时生成，后面针对订单更新的过程中，不允许对订单编号进行修改。</w:t>
      </w:r>
      <w:r w:rsidR="00352C1B" w:rsidRPr="00E32EF9">
        <w:rPr>
          <w:rFonts w:hint="eastAsia"/>
        </w:rPr>
        <w:t>通过编码规则配置</w:t>
      </w:r>
    </w:p>
    <w:p w14:paraId="71085546" w14:textId="2F882F4C" w:rsidR="00E722D5" w:rsidRPr="00635266" w:rsidRDefault="00635266" w:rsidP="00BA1EDC">
      <w:pPr>
        <w:pStyle w:val="BodyText"/>
        <w:numPr>
          <w:ilvl w:val="0"/>
          <w:numId w:val="28"/>
        </w:numPr>
      </w:pPr>
      <w:r>
        <w:rPr>
          <w:rFonts w:hint="eastAsia"/>
        </w:rPr>
        <w:t>公司名称：必输字段，使用</w:t>
      </w:r>
      <w:r>
        <w:rPr>
          <w:rFonts w:hint="eastAsia"/>
        </w:rPr>
        <w:t>LOV</w:t>
      </w:r>
      <w:r>
        <w:rPr>
          <w:rFonts w:hint="eastAsia"/>
        </w:rPr>
        <w:t>，主要来源表</w:t>
      </w:r>
      <w:proofErr w:type="spellStart"/>
      <w:r w:rsidR="00C87CD0">
        <w:t>hodr_company</w:t>
      </w:r>
      <w:proofErr w:type="spellEnd"/>
      <w:r w:rsidR="00D236D3">
        <w:rPr>
          <w:rFonts w:hint="eastAsia"/>
        </w:rPr>
        <w:t>，</w:t>
      </w:r>
      <w:r w:rsidR="00352C1B" w:rsidRPr="00E32EF9">
        <w:rPr>
          <w:rFonts w:hint="eastAsia"/>
          <w:highlight w:val="yellow"/>
        </w:rPr>
        <w:t>需要创建</w:t>
      </w:r>
      <w:r w:rsidR="00352C1B" w:rsidRPr="00E32EF9">
        <w:rPr>
          <w:rFonts w:hint="eastAsia"/>
          <w:highlight w:val="yellow"/>
        </w:rPr>
        <w:t>L</w:t>
      </w:r>
      <w:r w:rsidR="00352C1B" w:rsidRPr="00E32EF9">
        <w:rPr>
          <w:highlight w:val="yellow"/>
        </w:rPr>
        <w:t>OV</w:t>
      </w:r>
      <w:r w:rsidR="00352C1B">
        <w:rPr>
          <w:rFonts w:hint="eastAsia"/>
        </w:rPr>
        <w:t>。</w:t>
      </w:r>
    </w:p>
    <w:p w14:paraId="04C16928" w14:textId="6655DEE4" w:rsidR="00906BDB" w:rsidRDefault="003D428A" w:rsidP="00352C1B">
      <w:pPr>
        <w:pStyle w:val="BodyText"/>
        <w:numPr>
          <w:ilvl w:val="0"/>
          <w:numId w:val="28"/>
        </w:numPr>
      </w:pPr>
      <w:r>
        <w:rPr>
          <w:rFonts w:hint="eastAsia"/>
        </w:rPr>
        <w:t>客户名称</w:t>
      </w:r>
      <w:r w:rsidR="00D3327E">
        <w:rPr>
          <w:rFonts w:hint="eastAsia"/>
        </w:rPr>
        <w:t>：</w:t>
      </w:r>
      <w:r w:rsidR="00BD28E0">
        <w:rPr>
          <w:rFonts w:hint="eastAsia"/>
        </w:rPr>
        <w:t>必输字段，</w:t>
      </w:r>
      <w:r w:rsidR="00D3327E">
        <w:rPr>
          <w:rFonts w:hint="eastAsia"/>
        </w:rPr>
        <w:t>使用</w:t>
      </w:r>
      <w:r w:rsidR="00D3327E">
        <w:rPr>
          <w:rFonts w:hint="eastAsia"/>
        </w:rPr>
        <w:t>LOV</w:t>
      </w:r>
      <w:r w:rsidR="00D3327E">
        <w:rPr>
          <w:rFonts w:hint="eastAsia"/>
        </w:rPr>
        <w:t>，</w:t>
      </w:r>
      <w:r w:rsidR="00B42335">
        <w:rPr>
          <w:rFonts w:hint="eastAsia"/>
        </w:rPr>
        <w:t>主要</w:t>
      </w:r>
      <w:r w:rsidR="00D3327E">
        <w:rPr>
          <w:rFonts w:hint="eastAsia"/>
        </w:rPr>
        <w:t>来源表</w:t>
      </w:r>
      <w:proofErr w:type="spellStart"/>
      <w:r w:rsidR="00C87CD0">
        <w:t>hodr_</w:t>
      </w:r>
      <w:r w:rsidR="00C87CD0">
        <w:rPr>
          <w:rFonts w:hint="eastAsia"/>
        </w:rPr>
        <w:t>customer</w:t>
      </w:r>
      <w:proofErr w:type="spellEnd"/>
      <w:r w:rsidR="005B7DEB">
        <w:rPr>
          <w:rFonts w:hint="eastAsia"/>
        </w:rPr>
        <w:t>，</w:t>
      </w:r>
      <w:r w:rsidR="00352C1B" w:rsidRPr="00E32EF9">
        <w:rPr>
          <w:rFonts w:hint="eastAsia"/>
          <w:highlight w:val="yellow"/>
        </w:rPr>
        <w:t>需要创建</w:t>
      </w:r>
      <w:r w:rsidR="00352C1B" w:rsidRPr="00E32EF9">
        <w:rPr>
          <w:rFonts w:hint="eastAsia"/>
          <w:highlight w:val="yellow"/>
        </w:rPr>
        <w:t>L</w:t>
      </w:r>
      <w:r w:rsidR="00352C1B" w:rsidRPr="00E32EF9">
        <w:rPr>
          <w:highlight w:val="yellow"/>
        </w:rPr>
        <w:t>OV</w:t>
      </w:r>
      <w:r w:rsidR="00352C1B">
        <w:rPr>
          <w:rFonts w:hint="eastAsia"/>
        </w:rPr>
        <w:t>。</w:t>
      </w:r>
    </w:p>
    <w:p w14:paraId="16CF0071" w14:textId="0FE7A286" w:rsidR="00D3327E" w:rsidRDefault="00D3327E" w:rsidP="00B13BEB">
      <w:pPr>
        <w:pStyle w:val="BodyText"/>
        <w:numPr>
          <w:ilvl w:val="0"/>
          <w:numId w:val="28"/>
        </w:numPr>
      </w:pPr>
      <w:r>
        <w:rPr>
          <w:rFonts w:hint="eastAsia"/>
        </w:rPr>
        <w:t>订单状态：</w:t>
      </w:r>
      <w:r w:rsidR="0050727D">
        <w:rPr>
          <w:rFonts w:hint="eastAsia"/>
        </w:rPr>
        <w:t>通过</w:t>
      </w:r>
      <w:r w:rsidR="003F3738">
        <w:rPr>
          <w:rFonts w:hint="eastAsia"/>
        </w:rPr>
        <w:t>相关</w:t>
      </w:r>
      <w:r w:rsidR="00CC1EEE">
        <w:rPr>
          <w:rFonts w:hint="eastAsia"/>
        </w:rPr>
        <w:t>x</w:t>
      </w:r>
      <w:r w:rsidR="0050727D">
        <w:rPr>
          <w:rFonts w:hint="eastAsia"/>
        </w:rPr>
        <w:t>按钮来</w:t>
      </w:r>
      <w:r w:rsidR="007F0B96">
        <w:rPr>
          <w:rFonts w:hint="eastAsia"/>
        </w:rPr>
        <w:t>控制对应的状态，值有</w:t>
      </w:r>
      <w:r>
        <w:rPr>
          <w:rFonts w:hint="eastAsia"/>
        </w:rPr>
        <w:t>：</w:t>
      </w:r>
    </w:p>
    <w:p w14:paraId="1E50AC58" w14:textId="77777777" w:rsidR="00C2432A" w:rsidRDefault="00026F6C" w:rsidP="00C2432A">
      <w:pPr>
        <w:pStyle w:val="BodyText"/>
        <w:ind w:left="2880"/>
      </w:pPr>
      <w:r>
        <w:t>NEW</w:t>
      </w:r>
      <w:r w:rsidR="00C2432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</w:p>
    <w:p w14:paraId="17F075C7" w14:textId="77777777" w:rsidR="00D3327E" w:rsidRDefault="00CC5435" w:rsidP="007B4528">
      <w:pPr>
        <w:pStyle w:val="BodyText"/>
        <w:ind w:left="2880"/>
      </w:pPr>
      <w:bookmarkStart w:id="24" w:name="OLE_LINK3"/>
      <w:bookmarkStart w:id="25" w:name="OLE_LINK4"/>
      <w:r>
        <w:rPr>
          <w:rFonts w:hint="eastAsia"/>
        </w:rPr>
        <w:t>SUBMITED</w:t>
      </w:r>
      <w:bookmarkEnd w:id="24"/>
      <w:bookmarkEnd w:id="25"/>
      <w:r w:rsidR="00966548">
        <w:rPr>
          <w:rFonts w:hint="eastAsia"/>
        </w:rPr>
        <w:tab/>
      </w:r>
      <w:r w:rsidR="00966548">
        <w:rPr>
          <w:rFonts w:hint="eastAsia"/>
        </w:rPr>
        <w:t>已</w:t>
      </w:r>
      <w:r>
        <w:rPr>
          <w:rFonts w:hint="eastAsia"/>
        </w:rPr>
        <w:t>提交</w:t>
      </w:r>
    </w:p>
    <w:p w14:paraId="7EE3038B" w14:textId="77777777" w:rsidR="00231B85" w:rsidRDefault="00231B85" w:rsidP="007B4528">
      <w:pPr>
        <w:pStyle w:val="BodyText"/>
        <w:ind w:left="2880"/>
      </w:pPr>
      <w:r w:rsidRPr="009D68E6">
        <w:t>APPROVED</w:t>
      </w:r>
      <w:r>
        <w:rPr>
          <w:rFonts w:hint="eastAsia"/>
        </w:rPr>
        <w:tab/>
      </w:r>
      <w:r>
        <w:rPr>
          <w:rFonts w:hint="eastAsia"/>
        </w:rPr>
        <w:t>已审批</w:t>
      </w:r>
    </w:p>
    <w:p w14:paraId="660BEACC" w14:textId="6722D4C3" w:rsidR="005E7F47" w:rsidRDefault="00061E0C" w:rsidP="007B4528">
      <w:pPr>
        <w:pStyle w:val="BodyText"/>
        <w:ind w:left="2880"/>
      </w:pPr>
      <w:r w:rsidRPr="00D03881">
        <w:t>REJECTED</w:t>
      </w:r>
      <w:r>
        <w:rPr>
          <w:rFonts w:hint="eastAsia"/>
        </w:rPr>
        <w:tab/>
      </w:r>
      <w:r>
        <w:rPr>
          <w:rFonts w:hint="eastAsia"/>
        </w:rPr>
        <w:t>已拒绝</w:t>
      </w:r>
    </w:p>
    <w:p w14:paraId="723B8553" w14:textId="62098B9B" w:rsidR="00D3327E" w:rsidRPr="00DF06C1" w:rsidRDefault="00964A71" w:rsidP="00DF06C1">
      <w:pPr>
        <w:pStyle w:val="BodyText"/>
        <w:ind w:left="2880"/>
      </w:pPr>
      <w:r>
        <w:t xml:space="preserve">CLOSED                       </w:t>
      </w:r>
      <w:r>
        <w:rPr>
          <w:rFonts w:hint="eastAsia"/>
        </w:rPr>
        <w:t>已关闭</w:t>
      </w:r>
    </w:p>
    <w:p w14:paraId="7076AC99" w14:textId="0A4D22F2" w:rsidR="00D3327E" w:rsidRDefault="00CC4D0C" w:rsidP="00B13BEB">
      <w:pPr>
        <w:pStyle w:val="BodyText"/>
        <w:numPr>
          <w:ilvl w:val="0"/>
          <w:numId w:val="28"/>
        </w:numPr>
        <w:ind w:left="2694" w:hanging="174"/>
      </w:pPr>
      <w:r>
        <w:rPr>
          <w:rFonts w:hint="eastAsia"/>
        </w:rPr>
        <w:t>行号：</w:t>
      </w:r>
      <w:r w:rsidR="0009290A" w:rsidRPr="005E5304">
        <w:rPr>
          <w:rFonts w:hint="eastAsia"/>
          <w:color w:val="FF0000"/>
        </w:rPr>
        <w:t>但必须保证输入的序号是唯一的</w:t>
      </w:r>
    </w:p>
    <w:p w14:paraId="1CE7D866" w14:textId="36CC9967" w:rsidR="00A80E38" w:rsidRPr="00020F70" w:rsidRDefault="002873F7" w:rsidP="00020F70">
      <w:pPr>
        <w:pStyle w:val="BodyText"/>
        <w:numPr>
          <w:ilvl w:val="0"/>
          <w:numId w:val="28"/>
        </w:numPr>
        <w:ind w:left="2694" w:hanging="174"/>
      </w:pPr>
      <w:r>
        <w:rPr>
          <w:rFonts w:hint="eastAsia"/>
        </w:rPr>
        <w:t>物料编码</w:t>
      </w:r>
      <w:r w:rsidR="00BD28E0">
        <w:rPr>
          <w:rFonts w:hint="eastAsia"/>
        </w:rPr>
        <w:t>：必输字段，使用</w:t>
      </w:r>
      <w:r w:rsidR="00BD28E0">
        <w:rPr>
          <w:rFonts w:hint="eastAsia"/>
        </w:rPr>
        <w:t>LOV</w:t>
      </w:r>
      <w:r w:rsidR="00BD28E0">
        <w:rPr>
          <w:rFonts w:hint="eastAsia"/>
        </w:rPr>
        <w:t>，来源表</w:t>
      </w:r>
      <w:proofErr w:type="spellStart"/>
      <w:r w:rsidR="007971CB">
        <w:t>hodr_item</w:t>
      </w:r>
      <w:proofErr w:type="spellEnd"/>
      <w:r w:rsidR="00B33BD5">
        <w:t>，</w:t>
      </w:r>
      <w:r w:rsidR="00352C1B" w:rsidRPr="00E32EF9">
        <w:rPr>
          <w:rFonts w:hint="eastAsia"/>
          <w:highlight w:val="yellow"/>
        </w:rPr>
        <w:t>需要创建</w:t>
      </w:r>
      <w:r w:rsidR="00352C1B" w:rsidRPr="00E32EF9">
        <w:rPr>
          <w:rFonts w:hint="eastAsia"/>
          <w:highlight w:val="yellow"/>
        </w:rPr>
        <w:t>L</w:t>
      </w:r>
      <w:r w:rsidR="00352C1B" w:rsidRPr="00E32EF9">
        <w:rPr>
          <w:highlight w:val="yellow"/>
        </w:rPr>
        <w:t>OV</w:t>
      </w:r>
      <w:r w:rsidR="00352C1B">
        <w:rPr>
          <w:rFonts w:hint="eastAsia"/>
        </w:rPr>
        <w:t>。</w:t>
      </w:r>
    </w:p>
    <w:p w14:paraId="474CD23A" w14:textId="77777777" w:rsidR="00352C1B" w:rsidRDefault="00352C1B" w:rsidP="00352C1B">
      <w:pPr>
        <w:pStyle w:val="Heading4"/>
        <w:pBdr>
          <w:bottom w:val="single" w:sz="6" w:space="0" w:color="auto"/>
        </w:pBdr>
      </w:pPr>
      <w:r>
        <w:rPr>
          <w:rFonts w:hint="eastAsia"/>
        </w:rPr>
        <w:t>订单头查询</w:t>
      </w:r>
      <w:r>
        <w:rPr>
          <w:rFonts w:hint="eastAsia"/>
        </w:rPr>
        <w:t>A</w:t>
      </w:r>
      <w:r>
        <w:t>PI</w:t>
      </w:r>
    </w:p>
    <w:p w14:paraId="6929D49C" w14:textId="5579F9D3" w:rsidR="00352C1B" w:rsidRPr="004E5581" w:rsidRDefault="00352C1B" w:rsidP="00352C1B">
      <w:pPr>
        <w:pStyle w:val="BodyText"/>
      </w:pPr>
      <w:r>
        <w:rPr>
          <w:rFonts w:hint="eastAsia"/>
        </w:rPr>
        <w:t>主要为了根据头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查询头数据</w:t>
      </w:r>
      <w:proofErr w:type="spellStart"/>
      <w:r>
        <w:t>hodr_so_header</w:t>
      </w:r>
      <w:proofErr w:type="spellEnd"/>
      <w:r>
        <w:rPr>
          <w:rFonts w:hint="eastAsia"/>
        </w:rPr>
        <w:t>展示到头详细表单</w:t>
      </w:r>
      <w:r w:rsidR="00E32EF9">
        <w:rPr>
          <w:rFonts w:hint="eastAsia"/>
        </w:rPr>
        <w:t>，对象</w:t>
      </w:r>
      <w:proofErr w:type="spellStart"/>
      <w:r w:rsidR="00E32EF9" w:rsidRPr="002967BC">
        <w:rPr>
          <w:highlight w:val="yellow"/>
        </w:rPr>
        <w:t>hodr_so_header</w:t>
      </w:r>
      <w:proofErr w:type="spellEnd"/>
    </w:p>
    <w:p w14:paraId="04CE40D6" w14:textId="3CBA7CDB" w:rsidR="00352C1B" w:rsidRDefault="00352C1B" w:rsidP="00352C1B">
      <w:pPr>
        <w:pStyle w:val="BodyText"/>
      </w:pPr>
      <w:r>
        <w:rPr>
          <w:rFonts w:hint="eastAsia"/>
        </w:rPr>
        <w:t>请求参数，对象为头</w:t>
      </w:r>
      <w:r>
        <w:rPr>
          <w:rFonts w:hint="eastAsia"/>
        </w:rPr>
        <w:t>I</w:t>
      </w:r>
      <w:r>
        <w:t>D</w:t>
      </w:r>
    </w:p>
    <w:p w14:paraId="779A1540" w14:textId="6A8DF678" w:rsidR="00352C1B" w:rsidRDefault="00352C1B" w:rsidP="00352C1B">
      <w:pPr>
        <w:pStyle w:val="BodyText"/>
      </w:pPr>
      <w:r>
        <w:rPr>
          <w:rFonts w:hint="eastAsia"/>
        </w:rPr>
        <w:lastRenderedPageBreak/>
        <w:t>响应参数，对象为订单头</w:t>
      </w:r>
      <w:r>
        <w:rPr>
          <w:rFonts w:hint="eastAsia"/>
        </w:rPr>
        <w:t>entity</w:t>
      </w:r>
    </w:p>
    <w:p w14:paraId="6D2E2B56" w14:textId="77777777" w:rsidR="00352C1B" w:rsidRDefault="00352C1B" w:rsidP="00352C1B">
      <w:pPr>
        <w:pStyle w:val="BodyText"/>
      </w:pPr>
    </w:p>
    <w:p w14:paraId="1F418272" w14:textId="77777777" w:rsidR="00352C1B" w:rsidRDefault="00352C1B" w:rsidP="00352C1B">
      <w:pPr>
        <w:pStyle w:val="Heading4"/>
        <w:pBdr>
          <w:bottom w:val="single" w:sz="6" w:space="0" w:color="auto"/>
        </w:pBdr>
      </w:pPr>
      <w:r>
        <w:rPr>
          <w:rFonts w:hint="eastAsia"/>
        </w:rPr>
        <w:t>订单状态</w:t>
      </w:r>
      <w:r>
        <w:rPr>
          <w:rFonts w:hint="eastAsia"/>
        </w:rPr>
        <w:t>A</w:t>
      </w:r>
      <w:r>
        <w:t>PI</w:t>
      </w:r>
    </w:p>
    <w:p w14:paraId="2F36212A" w14:textId="77777777" w:rsidR="00352C1B" w:rsidRDefault="00352C1B" w:rsidP="00352C1B">
      <w:pPr>
        <w:pStyle w:val="BodyText"/>
      </w:pPr>
      <w:r>
        <w:rPr>
          <w:rFonts w:hint="eastAsia"/>
        </w:rPr>
        <w:t>主要为了根据头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对单据进行提交、审批、拒绝</w:t>
      </w:r>
    </w:p>
    <w:p w14:paraId="3A625883" w14:textId="37F5AC39" w:rsidR="00352C1B" w:rsidRDefault="00352C1B" w:rsidP="00352C1B">
      <w:pPr>
        <w:pStyle w:val="BodyText"/>
      </w:pPr>
      <w:r>
        <w:rPr>
          <w:rFonts w:hint="eastAsia"/>
        </w:rPr>
        <w:t>请求参数，对象为头</w:t>
      </w:r>
      <w:r>
        <w:rPr>
          <w:rFonts w:hint="eastAsia"/>
        </w:rPr>
        <w:t>entity+</w:t>
      </w:r>
      <w:r>
        <w:rPr>
          <w:rFonts w:hint="eastAsia"/>
        </w:rPr>
        <w:t>动作状态编码</w:t>
      </w:r>
      <w:r>
        <w:rPr>
          <w:rFonts w:hint="eastAsia"/>
        </w:rPr>
        <w:t>(</w:t>
      </w:r>
      <w:bookmarkStart w:id="26" w:name="OLE_LINK5"/>
      <w:bookmarkStart w:id="27" w:name="OLE_LINK6"/>
      <w:r>
        <w:t>SUBMITED</w:t>
      </w:r>
      <w:bookmarkEnd w:id="26"/>
      <w:bookmarkEnd w:id="27"/>
      <w:r>
        <w:t>/APPROVED/REJECTED)</w:t>
      </w:r>
    </w:p>
    <w:p w14:paraId="69EA7BD2" w14:textId="5D0257C7" w:rsidR="00352C1B" w:rsidRDefault="00352C1B" w:rsidP="00352C1B">
      <w:pPr>
        <w:pStyle w:val="BodyText"/>
        <w:rPr>
          <w:rFonts w:hint="eastAsia"/>
        </w:rPr>
      </w:pPr>
      <w:r>
        <w:rPr>
          <w:rFonts w:hint="eastAsia"/>
        </w:rPr>
        <w:t>响应参数，</w:t>
      </w:r>
      <w:r>
        <w:rPr>
          <w:rFonts w:hint="eastAsia"/>
        </w:rPr>
        <w:t>void</w:t>
      </w:r>
    </w:p>
    <w:p w14:paraId="41AFCEB0" w14:textId="397800DC" w:rsidR="00352C1B" w:rsidRDefault="00352C1B" w:rsidP="00352C1B">
      <w:pPr>
        <w:pStyle w:val="BodyText"/>
      </w:pPr>
      <w:r>
        <w:rPr>
          <w:rFonts w:hint="eastAsia"/>
        </w:rPr>
        <w:t>校验：</w:t>
      </w:r>
      <w:r w:rsidR="00CA7958">
        <w:rPr>
          <w:rFonts w:hint="eastAsia"/>
        </w:rPr>
        <w:t>根据头</w:t>
      </w:r>
      <w:r w:rsidR="00CA7958">
        <w:rPr>
          <w:rFonts w:hint="eastAsia"/>
        </w:rPr>
        <w:t>I</w:t>
      </w:r>
      <w:r w:rsidR="00CA7958">
        <w:t>D</w:t>
      </w:r>
      <w:r w:rsidR="00CA7958">
        <w:rPr>
          <w:rFonts w:hint="eastAsia"/>
        </w:rPr>
        <w:t>查询数据</w:t>
      </w:r>
    </w:p>
    <w:p w14:paraId="3933F99E" w14:textId="6B609128" w:rsidR="00352C1B" w:rsidRDefault="00CA7958" w:rsidP="00352C1B">
      <w:pPr>
        <w:pStyle w:val="BodyText"/>
        <w:numPr>
          <w:ilvl w:val="0"/>
          <w:numId w:val="35"/>
        </w:numPr>
      </w:pPr>
      <w:r>
        <w:rPr>
          <w:rFonts w:hint="eastAsia"/>
        </w:rPr>
        <w:t>动作为</w:t>
      </w:r>
      <w:r w:rsidR="00352C1B">
        <w:rPr>
          <w:rFonts w:hint="eastAsia"/>
        </w:rPr>
        <w:t>提交状态时：</w:t>
      </w:r>
    </w:p>
    <w:p w14:paraId="5C0EDAA2" w14:textId="51EC6A5D" w:rsidR="00352C1B" w:rsidRDefault="00C9497A" w:rsidP="00352C1B">
      <w:pPr>
        <w:pStyle w:val="BodyText"/>
        <w:numPr>
          <w:ilvl w:val="0"/>
          <w:numId w:val="36"/>
        </w:numPr>
      </w:pPr>
      <w:r>
        <w:rPr>
          <w:rFonts w:hint="eastAsia"/>
        </w:rPr>
        <w:t>校验当前订单是否存在，不存在报错</w:t>
      </w:r>
    </w:p>
    <w:p w14:paraId="75B9524A" w14:textId="435AF4E6" w:rsidR="00972723" w:rsidRDefault="00972723" w:rsidP="00352C1B">
      <w:pPr>
        <w:pStyle w:val="BodyText"/>
        <w:numPr>
          <w:ilvl w:val="0"/>
          <w:numId w:val="36"/>
        </w:numPr>
      </w:pPr>
      <w:r>
        <w:rPr>
          <w:rFonts w:hint="eastAsia"/>
        </w:rPr>
        <w:t>校验当前用户是否与单据创建人一致，不一致报错</w:t>
      </w:r>
    </w:p>
    <w:p w14:paraId="4069AF03" w14:textId="3D8F519F" w:rsidR="00C9497A" w:rsidRDefault="00C9497A" w:rsidP="00C9497A">
      <w:pPr>
        <w:pStyle w:val="BodyText"/>
        <w:numPr>
          <w:ilvl w:val="0"/>
          <w:numId w:val="36"/>
        </w:numPr>
      </w:pPr>
      <w:r>
        <w:rPr>
          <w:rFonts w:hint="eastAsia"/>
        </w:rPr>
        <w:t>校验当前单据数据库状态是否为</w:t>
      </w:r>
      <w:r>
        <w:rPr>
          <w:rFonts w:hint="eastAsia"/>
        </w:rPr>
        <w:t>N</w:t>
      </w:r>
      <w:r>
        <w:t>EW/REJECTED</w:t>
      </w:r>
      <w:r>
        <w:rPr>
          <w:rFonts w:hint="eastAsia"/>
        </w:rPr>
        <w:t>，否则报错</w:t>
      </w:r>
    </w:p>
    <w:p w14:paraId="67770EE3" w14:textId="215E981B" w:rsidR="00352C1B" w:rsidRDefault="00CA7958" w:rsidP="00352C1B">
      <w:pPr>
        <w:pStyle w:val="BodyText"/>
        <w:numPr>
          <w:ilvl w:val="0"/>
          <w:numId w:val="35"/>
        </w:numPr>
      </w:pPr>
      <w:r>
        <w:rPr>
          <w:rFonts w:hint="eastAsia"/>
        </w:rPr>
        <w:t>动作为</w:t>
      </w:r>
      <w:r w:rsidR="00352C1B">
        <w:rPr>
          <w:rFonts w:hint="eastAsia"/>
        </w:rPr>
        <w:t>审批状态时：</w:t>
      </w:r>
    </w:p>
    <w:p w14:paraId="08C7B021" w14:textId="7C68BD8C" w:rsidR="00C9497A" w:rsidRDefault="00C9497A" w:rsidP="00C9497A">
      <w:pPr>
        <w:pStyle w:val="BodyText"/>
        <w:numPr>
          <w:ilvl w:val="0"/>
          <w:numId w:val="36"/>
        </w:numPr>
      </w:pPr>
      <w:r>
        <w:rPr>
          <w:rFonts w:hint="eastAsia"/>
        </w:rPr>
        <w:t>校验当前订单是否存在，不存在报错</w:t>
      </w:r>
    </w:p>
    <w:p w14:paraId="593CAA0E" w14:textId="100A4137" w:rsidR="00972723" w:rsidRDefault="00972723" w:rsidP="00C9497A">
      <w:pPr>
        <w:pStyle w:val="BodyText"/>
        <w:numPr>
          <w:ilvl w:val="0"/>
          <w:numId w:val="36"/>
        </w:numPr>
      </w:pPr>
      <w:r>
        <w:rPr>
          <w:rFonts w:hint="eastAsia"/>
        </w:rPr>
        <w:t>校验当前用户角色是否为</w:t>
      </w:r>
      <w:proofErr w:type="spellStart"/>
      <w:r>
        <w:rPr>
          <w:rFonts w:hint="eastAsia"/>
        </w:rPr>
        <w:t>S</w:t>
      </w:r>
      <w:r>
        <w:t>ALE_MANAGER</w:t>
      </w:r>
      <w:r w:rsidR="00645880">
        <w:rPr>
          <w:rFonts w:hint="eastAsia"/>
        </w:rPr>
        <w:t>_</w:t>
      </w:r>
      <w:r w:rsidR="00645880">
        <w:t>xxx</w:t>
      </w:r>
      <w:proofErr w:type="spellEnd"/>
      <w:r>
        <w:rPr>
          <w:rFonts w:hint="eastAsia"/>
        </w:rPr>
        <w:t>，否则报错</w:t>
      </w:r>
    </w:p>
    <w:p w14:paraId="2FC541BE" w14:textId="6AEE4AED" w:rsidR="00C9497A" w:rsidRDefault="00C9497A" w:rsidP="00C9497A">
      <w:pPr>
        <w:pStyle w:val="BodyText"/>
        <w:numPr>
          <w:ilvl w:val="0"/>
          <w:numId w:val="36"/>
        </w:numPr>
      </w:pPr>
      <w:r>
        <w:rPr>
          <w:rFonts w:hint="eastAsia"/>
        </w:rPr>
        <w:t>校验当前单据数据库状态是否为</w:t>
      </w:r>
      <w:r>
        <w:t>SUBMITED</w:t>
      </w:r>
      <w:r>
        <w:rPr>
          <w:rFonts w:hint="eastAsia"/>
        </w:rPr>
        <w:t>，否则报错</w:t>
      </w:r>
    </w:p>
    <w:p w14:paraId="6AD264AB" w14:textId="5FEE5226" w:rsidR="00352C1B" w:rsidRDefault="00CA7958" w:rsidP="00352C1B">
      <w:pPr>
        <w:pStyle w:val="BodyText"/>
        <w:numPr>
          <w:ilvl w:val="0"/>
          <w:numId w:val="35"/>
        </w:numPr>
      </w:pPr>
      <w:r>
        <w:rPr>
          <w:rFonts w:hint="eastAsia"/>
        </w:rPr>
        <w:t>动作为</w:t>
      </w:r>
      <w:r w:rsidR="00352C1B">
        <w:rPr>
          <w:rFonts w:hint="eastAsia"/>
        </w:rPr>
        <w:t>拒绝状态时：</w:t>
      </w:r>
    </w:p>
    <w:p w14:paraId="64457130" w14:textId="1C45C55F" w:rsidR="00C9497A" w:rsidRDefault="00C9497A" w:rsidP="00C9497A">
      <w:pPr>
        <w:pStyle w:val="BodyText"/>
        <w:numPr>
          <w:ilvl w:val="0"/>
          <w:numId w:val="36"/>
        </w:numPr>
      </w:pPr>
      <w:r>
        <w:rPr>
          <w:rFonts w:hint="eastAsia"/>
        </w:rPr>
        <w:t>校验当前订单是否存在，不存在报错</w:t>
      </w:r>
    </w:p>
    <w:p w14:paraId="3BB19F42" w14:textId="4C364BA9" w:rsidR="00972723" w:rsidRDefault="00972723" w:rsidP="00972723">
      <w:pPr>
        <w:pStyle w:val="BodyText"/>
        <w:numPr>
          <w:ilvl w:val="0"/>
          <w:numId w:val="36"/>
        </w:numPr>
      </w:pPr>
      <w:r>
        <w:rPr>
          <w:rFonts w:hint="eastAsia"/>
        </w:rPr>
        <w:t>校验当前用户角色是否为</w:t>
      </w:r>
      <w:proofErr w:type="spellStart"/>
      <w:r>
        <w:rPr>
          <w:rFonts w:hint="eastAsia"/>
        </w:rPr>
        <w:t>S</w:t>
      </w:r>
      <w:r>
        <w:t>ALE_MANAGER</w:t>
      </w:r>
      <w:r w:rsidR="00645880">
        <w:rPr>
          <w:rFonts w:hint="eastAsia"/>
        </w:rPr>
        <w:t>_</w:t>
      </w:r>
      <w:r w:rsidR="00645880">
        <w:t>xxx</w:t>
      </w:r>
      <w:proofErr w:type="spellEnd"/>
      <w:r>
        <w:rPr>
          <w:rFonts w:hint="eastAsia"/>
        </w:rPr>
        <w:t>，否则报错</w:t>
      </w:r>
    </w:p>
    <w:p w14:paraId="7CF4A13A" w14:textId="6BCF37A7" w:rsidR="00C9497A" w:rsidRDefault="00C9497A" w:rsidP="00C9497A">
      <w:pPr>
        <w:pStyle w:val="BodyText"/>
        <w:numPr>
          <w:ilvl w:val="0"/>
          <w:numId w:val="36"/>
        </w:numPr>
      </w:pPr>
      <w:r>
        <w:rPr>
          <w:rFonts w:hint="eastAsia"/>
        </w:rPr>
        <w:t>校验当前单据数据库状态是否为</w:t>
      </w:r>
      <w:r>
        <w:t>SUBMITED</w:t>
      </w:r>
      <w:r>
        <w:rPr>
          <w:rFonts w:hint="eastAsia"/>
        </w:rPr>
        <w:t>，否则报错</w:t>
      </w:r>
    </w:p>
    <w:p w14:paraId="5348D307" w14:textId="42B960FB" w:rsidR="00352C1B" w:rsidRDefault="00CA7958" w:rsidP="00352C1B">
      <w:pPr>
        <w:pStyle w:val="BodyText"/>
      </w:pPr>
      <w:r>
        <w:rPr>
          <w:rFonts w:hint="eastAsia"/>
        </w:rPr>
        <w:t>最后</w:t>
      </w:r>
      <w:r w:rsidR="0058433B">
        <w:rPr>
          <w:rFonts w:hint="eastAsia"/>
        </w:rPr>
        <w:t>修改当前单据状态为动作状态</w:t>
      </w:r>
      <w:r>
        <w:rPr>
          <w:rFonts w:hint="eastAsia"/>
        </w:rPr>
        <w:t>，条件为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(</w:t>
      </w:r>
      <w:r>
        <w:rPr>
          <w:rFonts w:hint="eastAsia"/>
        </w:rPr>
        <w:t>必需</w:t>
      </w:r>
      <w:r>
        <w:t>)</w:t>
      </w:r>
    </w:p>
    <w:p w14:paraId="5CCA4437" w14:textId="762122FA" w:rsidR="003313FE" w:rsidRPr="003313FE" w:rsidRDefault="003313FE" w:rsidP="00352C1B">
      <w:pPr>
        <w:pStyle w:val="BodyText"/>
      </w:pPr>
      <w:r>
        <w:rPr>
          <w:rFonts w:hint="eastAsia"/>
        </w:rPr>
        <w:t>以上一个事务</w:t>
      </w:r>
    </w:p>
    <w:p w14:paraId="451D948D" w14:textId="3E1A1022" w:rsidR="00352C1B" w:rsidRDefault="00352C1B" w:rsidP="00352C1B">
      <w:pPr>
        <w:pStyle w:val="BodyText"/>
      </w:pPr>
    </w:p>
    <w:p w14:paraId="08E9BBC0" w14:textId="7B69642C" w:rsidR="00CA7958" w:rsidRDefault="00CA7958" w:rsidP="00CA7958">
      <w:pPr>
        <w:pStyle w:val="Heading4"/>
        <w:pBdr>
          <w:bottom w:val="single" w:sz="6" w:space="0" w:color="auto"/>
        </w:pBdr>
      </w:pPr>
      <w:r>
        <w:rPr>
          <w:rFonts w:hint="eastAsia"/>
        </w:rPr>
        <w:t>订单删除</w:t>
      </w:r>
      <w:r>
        <w:rPr>
          <w:rFonts w:hint="eastAsia"/>
        </w:rPr>
        <w:t>A</w:t>
      </w:r>
      <w:r>
        <w:t>PI</w:t>
      </w:r>
    </w:p>
    <w:p w14:paraId="409EF7C9" w14:textId="4F628C1F" w:rsidR="00CA7958" w:rsidRDefault="00CA7958" w:rsidP="00CA7958">
      <w:pPr>
        <w:pStyle w:val="BodyText"/>
      </w:pPr>
      <w:r>
        <w:rPr>
          <w:rFonts w:hint="eastAsia"/>
        </w:rPr>
        <w:t>主要为了根据头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对单据进行单据删除</w:t>
      </w:r>
    </w:p>
    <w:p w14:paraId="2D94B2A9" w14:textId="5D8A9D47" w:rsidR="00CA7958" w:rsidRDefault="00CA7958" w:rsidP="00CA7958">
      <w:pPr>
        <w:pStyle w:val="BodyText"/>
      </w:pPr>
      <w:r>
        <w:rPr>
          <w:rFonts w:hint="eastAsia"/>
        </w:rPr>
        <w:t>请求参数，对象为头</w:t>
      </w:r>
      <w:r>
        <w:rPr>
          <w:rFonts w:hint="eastAsia"/>
        </w:rPr>
        <w:t>entity</w:t>
      </w:r>
    </w:p>
    <w:p w14:paraId="1534E765" w14:textId="48F84C35" w:rsidR="00CA7958" w:rsidRDefault="00CA7958" w:rsidP="00CA7958">
      <w:pPr>
        <w:pStyle w:val="BodyText"/>
      </w:pPr>
      <w:r>
        <w:rPr>
          <w:rFonts w:hint="eastAsia"/>
        </w:rPr>
        <w:t>响应参数，</w:t>
      </w:r>
      <w:r>
        <w:rPr>
          <w:rFonts w:hint="eastAsia"/>
        </w:rPr>
        <w:t>void</w:t>
      </w:r>
    </w:p>
    <w:p w14:paraId="4BB1C9C5" w14:textId="20805D6B" w:rsidR="00CA7958" w:rsidRDefault="00CA7958" w:rsidP="00CA7958">
      <w:pPr>
        <w:pStyle w:val="BodyText"/>
      </w:pPr>
      <w:r>
        <w:rPr>
          <w:rFonts w:hint="eastAsia"/>
        </w:rPr>
        <w:t>校验：</w:t>
      </w:r>
      <w:r w:rsidR="00CD7B86">
        <w:rPr>
          <w:rFonts w:hint="eastAsia"/>
        </w:rPr>
        <w:t>根据头</w:t>
      </w:r>
      <w:r w:rsidR="00CD7B86">
        <w:rPr>
          <w:rFonts w:hint="eastAsia"/>
        </w:rPr>
        <w:t>I</w:t>
      </w:r>
      <w:r w:rsidR="00CD7B86">
        <w:t>D</w:t>
      </w:r>
      <w:r w:rsidR="00CD7B86">
        <w:rPr>
          <w:rFonts w:hint="eastAsia"/>
        </w:rPr>
        <w:t>查询数据</w:t>
      </w:r>
    </w:p>
    <w:p w14:paraId="6516DFC9" w14:textId="1D6E3B17" w:rsidR="00CA7958" w:rsidRDefault="00CA7958" w:rsidP="00CA7958">
      <w:pPr>
        <w:pStyle w:val="BodyText"/>
        <w:numPr>
          <w:ilvl w:val="0"/>
          <w:numId w:val="35"/>
        </w:numPr>
      </w:pPr>
      <w:r>
        <w:rPr>
          <w:rFonts w:hint="eastAsia"/>
        </w:rPr>
        <w:t>校验当前单据是否存在，不存在报错</w:t>
      </w:r>
    </w:p>
    <w:p w14:paraId="28DDA3AB" w14:textId="173EF000" w:rsidR="00D522A9" w:rsidRDefault="00D522A9" w:rsidP="00CA7958">
      <w:pPr>
        <w:pStyle w:val="BodyText"/>
        <w:numPr>
          <w:ilvl w:val="0"/>
          <w:numId w:val="35"/>
        </w:numPr>
      </w:pPr>
      <w:r>
        <w:rPr>
          <w:rFonts w:hint="eastAsia"/>
        </w:rPr>
        <w:t>校验当前用户是否与单据创建人一致，不一致报错</w:t>
      </w:r>
    </w:p>
    <w:p w14:paraId="09A1D189" w14:textId="44203B1C" w:rsidR="00CA7958" w:rsidRDefault="00CA7958" w:rsidP="00CA7958">
      <w:pPr>
        <w:pStyle w:val="BodyText"/>
        <w:numPr>
          <w:ilvl w:val="0"/>
          <w:numId w:val="35"/>
        </w:numPr>
      </w:pPr>
      <w:r>
        <w:rPr>
          <w:rFonts w:hint="eastAsia"/>
        </w:rPr>
        <w:t>校验当前单据数据库状态是否为</w:t>
      </w:r>
      <w:r>
        <w:rPr>
          <w:rFonts w:hint="eastAsia"/>
        </w:rPr>
        <w:t>N</w:t>
      </w:r>
      <w:r>
        <w:t>EW/REJECTED</w:t>
      </w:r>
      <w:r>
        <w:rPr>
          <w:rFonts w:hint="eastAsia"/>
        </w:rPr>
        <w:t>，否则报错</w:t>
      </w:r>
    </w:p>
    <w:p w14:paraId="2388686E" w14:textId="5EE8B642" w:rsidR="00CA7958" w:rsidRDefault="00CA7958" w:rsidP="00CA7958">
      <w:pPr>
        <w:pStyle w:val="BodyText"/>
      </w:pPr>
      <w:r>
        <w:rPr>
          <w:rFonts w:hint="eastAsia"/>
        </w:rPr>
        <w:lastRenderedPageBreak/>
        <w:t>最后删除行，条件为头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(</w:t>
      </w:r>
      <w:r>
        <w:rPr>
          <w:rFonts w:hint="eastAsia"/>
        </w:rPr>
        <w:t>必需</w:t>
      </w:r>
      <w:r>
        <w:t>)</w:t>
      </w:r>
      <w:r>
        <w:rPr>
          <w:rFonts w:hint="eastAsia"/>
        </w:rPr>
        <w:t>；删除头，条件为头</w:t>
      </w:r>
      <w:r>
        <w:rPr>
          <w:rFonts w:hint="eastAsia"/>
        </w:rPr>
        <w:t>I</w:t>
      </w:r>
      <w:r>
        <w:t>D(</w:t>
      </w:r>
      <w:r>
        <w:rPr>
          <w:rFonts w:hint="eastAsia"/>
        </w:rPr>
        <w:t>必需</w:t>
      </w:r>
      <w:r>
        <w:t>)</w:t>
      </w:r>
    </w:p>
    <w:p w14:paraId="20A4DDD7" w14:textId="465C092B" w:rsidR="003313FE" w:rsidRPr="00CA7958" w:rsidRDefault="003313FE" w:rsidP="00CA7958">
      <w:pPr>
        <w:pStyle w:val="BodyText"/>
        <w:rPr>
          <w:rFonts w:hint="eastAsia"/>
        </w:rPr>
      </w:pPr>
      <w:r>
        <w:rPr>
          <w:rFonts w:hint="eastAsia"/>
        </w:rPr>
        <w:t>以上一个事务</w:t>
      </w:r>
      <w:r w:rsidR="00B07622">
        <w:tab/>
      </w:r>
    </w:p>
    <w:p w14:paraId="63E6F3FA" w14:textId="77777777" w:rsidR="00CA7958" w:rsidRDefault="00CA7958" w:rsidP="00352C1B">
      <w:pPr>
        <w:pStyle w:val="BodyText"/>
      </w:pPr>
    </w:p>
    <w:p w14:paraId="6A9A41B7" w14:textId="77777777" w:rsidR="00352C1B" w:rsidRDefault="00352C1B" w:rsidP="00352C1B">
      <w:pPr>
        <w:pStyle w:val="Heading4"/>
        <w:pBdr>
          <w:bottom w:val="single" w:sz="6" w:space="0" w:color="auto"/>
        </w:pBdr>
      </w:pPr>
      <w:r>
        <w:rPr>
          <w:rFonts w:hint="eastAsia"/>
        </w:rPr>
        <w:t>订单保存</w:t>
      </w:r>
      <w:r>
        <w:rPr>
          <w:rFonts w:hint="eastAsia"/>
        </w:rPr>
        <w:t>A</w:t>
      </w:r>
      <w:r>
        <w:t>PI</w:t>
      </w:r>
    </w:p>
    <w:p w14:paraId="3AD7FBF9" w14:textId="77777777" w:rsidR="00352C1B" w:rsidRPr="00352C1B" w:rsidRDefault="00352C1B" w:rsidP="00352C1B">
      <w:pPr>
        <w:pStyle w:val="BodyText"/>
      </w:pPr>
      <w:r>
        <w:rPr>
          <w:rFonts w:hint="eastAsia"/>
        </w:rPr>
        <w:t>主要为了保存订单头行结构</w:t>
      </w:r>
    </w:p>
    <w:p w14:paraId="7CCF9CBD" w14:textId="5096DF8C" w:rsidR="00D522A9" w:rsidRDefault="00D522A9" w:rsidP="00D522A9">
      <w:pPr>
        <w:pStyle w:val="BodyText"/>
      </w:pPr>
      <w:r>
        <w:rPr>
          <w:rFonts w:hint="eastAsia"/>
        </w:rPr>
        <w:t>请求方法参数，对象为头</w:t>
      </w:r>
      <w:proofErr w:type="spellStart"/>
      <w:r>
        <w:rPr>
          <w:rFonts w:hint="eastAsia"/>
        </w:rPr>
        <w:t>entity</w:t>
      </w:r>
      <w:r>
        <w:t>V</w:t>
      </w:r>
      <w:r>
        <w:rPr>
          <w:rFonts w:hint="eastAsia"/>
        </w:rPr>
        <w:t>o</w:t>
      </w:r>
      <w:proofErr w:type="spellEnd"/>
      <w:r>
        <w:rPr>
          <w:rFonts w:hint="eastAsia"/>
        </w:rPr>
        <w:t>，头对象里包含</w:t>
      </w:r>
      <w:r>
        <w:t>L</w:t>
      </w:r>
      <w:r>
        <w:rPr>
          <w:rFonts w:hint="eastAsia"/>
        </w:rPr>
        <w:t>ist</w:t>
      </w:r>
      <w:r>
        <w:t>&lt;</w:t>
      </w:r>
      <w:r>
        <w:rPr>
          <w:rFonts w:hint="eastAsia"/>
        </w:rPr>
        <w:t>行</w:t>
      </w:r>
      <w:r>
        <w:rPr>
          <w:rFonts w:hint="eastAsia"/>
        </w:rPr>
        <w:t>entity</w:t>
      </w:r>
      <w:r>
        <w:t>&gt;</w:t>
      </w:r>
    </w:p>
    <w:p w14:paraId="7E59A76B" w14:textId="798B50AE" w:rsidR="00352C1B" w:rsidRDefault="00D522A9" w:rsidP="00D522A9">
      <w:pPr>
        <w:pStyle w:val="BodyText"/>
      </w:pPr>
      <w:r>
        <w:rPr>
          <w:rFonts w:hint="eastAsia"/>
        </w:rPr>
        <w:t>响应返回参数，对象为头</w:t>
      </w:r>
      <w:proofErr w:type="spellStart"/>
      <w:r>
        <w:rPr>
          <w:rFonts w:hint="eastAsia"/>
        </w:rPr>
        <w:t>entity</w:t>
      </w:r>
      <w:r>
        <w:t>V</w:t>
      </w:r>
      <w:r>
        <w:rPr>
          <w:rFonts w:hint="eastAsia"/>
        </w:rPr>
        <w:t>o</w:t>
      </w:r>
      <w:proofErr w:type="spellEnd"/>
      <w:r>
        <w:rPr>
          <w:rFonts w:hint="eastAsia"/>
        </w:rPr>
        <w:t>，头对象里包含</w:t>
      </w:r>
      <w:r>
        <w:t>L</w:t>
      </w:r>
      <w:r>
        <w:rPr>
          <w:rFonts w:hint="eastAsia"/>
        </w:rPr>
        <w:t>ist</w:t>
      </w:r>
      <w:r>
        <w:t>&lt;</w:t>
      </w:r>
      <w:r>
        <w:rPr>
          <w:rFonts w:hint="eastAsia"/>
        </w:rPr>
        <w:t>行</w:t>
      </w:r>
      <w:r>
        <w:rPr>
          <w:rFonts w:hint="eastAsia"/>
        </w:rPr>
        <w:t>entity</w:t>
      </w:r>
      <w:r>
        <w:t>&gt;</w:t>
      </w:r>
    </w:p>
    <w:p w14:paraId="70A32B21" w14:textId="1E9B9FA8" w:rsidR="000E1E27" w:rsidRDefault="000E1E27" w:rsidP="00D522A9">
      <w:pPr>
        <w:pStyle w:val="BodyText"/>
      </w:pPr>
      <w:r>
        <w:rPr>
          <w:rFonts w:hint="eastAsia"/>
        </w:rPr>
        <w:t>头新增与更新：</w:t>
      </w:r>
    </w:p>
    <w:p w14:paraId="544AC520" w14:textId="408470EC" w:rsidR="000E1E27" w:rsidRDefault="000E1E27" w:rsidP="000E1E27">
      <w:pPr>
        <w:pStyle w:val="BodyText"/>
        <w:numPr>
          <w:ilvl w:val="0"/>
          <w:numId w:val="37"/>
        </w:numPr>
      </w:pPr>
      <w:r>
        <w:rPr>
          <w:rFonts w:hint="eastAsia"/>
        </w:rPr>
        <w:t>新增：头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为空</w:t>
      </w:r>
    </w:p>
    <w:p w14:paraId="33ECE9BF" w14:textId="1BEC7529" w:rsidR="008E64A5" w:rsidRDefault="008E64A5" w:rsidP="008E64A5">
      <w:pPr>
        <w:pStyle w:val="BodyText"/>
        <w:ind w:left="2940"/>
      </w:pPr>
      <w:r>
        <w:rPr>
          <w:rFonts w:hint="eastAsia"/>
        </w:rPr>
        <w:t>校验：订单日期是否大于</w:t>
      </w:r>
      <w:r>
        <w:rPr>
          <w:rFonts w:hint="eastAsia"/>
        </w:rPr>
        <w:t>2</w:t>
      </w:r>
      <w:r>
        <w:t>019</w:t>
      </w:r>
      <w:r>
        <w:t>年</w:t>
      </w:r>
    </w:p>
    <w:p w14:paraId="69C3EFF1" w14:textId="6BCEA256" w:rsidR="000E1E27" w:rsidRDefault="000E1E27" w:rsidP="000E1E27">
      <w:pPr>
        <w:pStyle w:val="BodyText"/>
        <w:ind w:left="294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为自增序列号</w:t>
      </w:r>
    </w:p>
    <w:p w14:paraId="49C2A8DD" w14:textId="516C0810" w:rsidR="000E1E27" w:rsidRDefault="000E1E27" w:rsidP="008E64A5">
      <w:pPr>
        <w:pStyle w:val="BodyText"/>
        <w:ind w:left="2940"/>
      </w:pPr>
      <w:r>
        <w:rPr>
          <w:rFonts w:hint="eastAsia"/>
        </w:rPr>
        <w:t>订单号来自于编码规则生成</w:t>
      </w:r>
    </w:p>
    <w:p w14:paraId="72DC4025" w14:textId="21B9420E" w:rsidR="000E1E27" w:rsidRDefault="000E1E27" w:rsidP="000E1E27">
      <w:pPr>
        <w:pStyle w:val="BodyText"/>
        <w:ind w:left="2940"/>
      </w:pPr>
      <w:r>
        <w:rPr>
          <w:rFonts w:hint="eastAsia"/>
        </w:rPr>
        <w:t>订单状态默认</w:t>
      </w:r>
      <w:r>
        <w:rPr>
          <w:rFonts w:hint="eastAsia"/>
        </w:rPr>
        <w:t>N</w:t>
      </w:r>
      <w:r>
        <w:t>EW</w:t>
      </w:r>
    </w:p>
    <w:p w14:paraId="01643304" w14:textId="5768E473" w:rsidR="000E1E27" w:rsidRDefault="000E1E27" w:rsidP="000E1E27">
      <w:pPr>
        <w:pStyle w:val="BodyText"/>
        <w:ind w:left="2940"/>
      </w:pPr>
      <w:r>
        <w:rPr>
          <w:rFonts w:hint="eastAsia"/>
        </w:rPr>
        <w:t>其他业务字段来源于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请求参数</w:t>
      </w:r>
      <w:r w:rsidR="00F60EE2">
        <w:rPr>
          <w:rFonts w:hint="eastAsia"/>
        </w:rPr>
        <w:t>的头</w:t>
      </w:r>
      <w:r>
        <w:rPr>
          <w:rFonts w:hint="eastAsia"/>
        </w:rPr>
        <w:t>，系统字段由系统生成</w:t>
      </w:r>
    </w:p>
    <w:p w14:paraId="4560A86E" w14:textId="13220B4D" w:rsidR="000E1E27" w:rsidRDefault="000E1E27" w:rsidP="000E1E27">
      <w:pPr>
        <w:pStyle w:val="BodyText"/>
        <w:numPr>
          <w:ilvl w:val="0"/>
          <w:numId w:val="37"/>
        </w:numPr>
      </w:pPr>
      <w:r>
        <w:rPr>
          <w:rFonts w:hint="eastAsia"/>
        </w:rPr>
        <w:t>更改：头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不为空，根据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修改数据并需要带版本号</w:t>
      </w:r>
      <w:r w:rsidR="00020F70">
        <w:rPr>
          <w:rFonts w:hint="eastAsia"/>
        </w:rPr>
        <w:t xml:space="preserve"> </w:t>
      </w:r>
      <w:proofErr w:type="spellStart"/>
      <w:r w:rsidR="00020F70">
        <w:rPr>
          <w:rFonts w:hint="eastAsia"/>
        </w:rPr>
        <w:t>object_version_number</w:t>
      </w:r>
      <w:proofErr w:type="spellEnd"/>
    </w:p>
    <w:p w14:paraId="6F8056B4" w14:textId="6770D9DA" w:rsidR="000E1E27" w:rsidRDefault="000E1E27" w:rsidP="000E1E27">
      <w:pPr>
        <w:pStyle w:val="BodyText"/>
        <w:ind w:left="2940"/>
      </w:pPr>
      <w:r>
        <w:rPr>
          <w:rFonts w:hint="eastAsia"/>
        </w:rPr>
        <w:t>校验：当前单据数据库状态需为</w:t>
      </w:r>
      <w:r>
        <w:rPr>
          <w:rFonts w:hint="eastAsia"/>
        </w:rPr>
        <w:t>N</w:t>
      </w:r>
      <w:r>
        <w:t>EW/REJECTED</w:t>
      </w:r>
      <w:r>
        <w:rPr>
          <w:rFonts w:hint="eastAsia"/>
        </w:rPr>
        <w:t>；当前创建人需为当前用户</w:t>
      </w:r>
    </w:p>
    <w:p w14:paraId="1BCD11B5" w14:textId="39CE14FC" w:rsidR="000E1E27" w:rsidRDefault="000E1E27" w:rsidP="000E1E27">
      <w:pPr>
        <w:pStyle w:val="BodyText"/>
        <w:ind w:left="2940"/>
      </w:pPr>
      <w:r>
        <w:rPr>
          <w:rFonts w:hint="eastAsia"/>
        </w:rPr>
        <w:t>数据修改：</w:t>
      </w:r>
      <w:r w:rsidR="008E64A5">
        <w:rPr>
          <w:rFonts w:hint="eastAsia"/>
        </w:rPr>
        <w:t>订单日期、公司、客</w:t>
      </w:r>
      <w:r>
        <w:rPr>
          <w:rFonts w:hint="eastAsia"/>
        </w:rPr>
        <w:t>户</w:t>
      </w:r>
    </w:p>
    <w:p w14:paraId="124F30D8" w14:textId="3EECE9CE" w:rsidR="000E1E27" w:rsidRDefault="000E1E27" w:rsidP="000E1E27">
      <w:pPr>
        <w:pStyle w:val="BodyText"/>
      </w:pPr>
    </w:p>
    <w:p w14:paraId="21D2489F" w14:textId="3C90724E" w:rsidR="000E1E27" w:rsidRDefault="000E1E27" w:rsidP="000E1E27">
      <w:pPr>
        <w:pStyle w:val="BodyText"/>
      </w:pPr>
      <w:r>
        <w:rPr>
          <w:rFonts w:hint="eastAsia"/>
        </w:rPr>
        <w:t>行新增与更改：</w:t>
      </w:r>
      <w:r w:rsidR="00F60EE2">
        <w:rPr>
          <w:rFonts w:hint="eastAsia"/>
        </w:rPr>
        <w:t>循环进行新增更改</w:t>
      </w:r>
    </w:p>
    <w:p w14:paraId="1D5382C8" w14:textId="53BEAE4B" w:rsidR="000E1E27" w:rsidRDefault="000E1E27" w:rsidP="000E1E27">
      <w:pPr>
        <w:pStyle w:val="BodyText"/>
        <w:numPr>
          <w:ilvl w:val="0"/>
          <w:numId w:val="37"/>
        </w:numPr>
      </w:pPr>
      <w:r>
        <w:rPr>
          <w:rFonts w:hint="eastAsia"/>
        </w:rPr>
        <w:t>新增：</w:t>
      </w:r>
      <w:r w:rsidR="00F60EE2">
        <w:rPr>
          <w:rFonts w:hint="eastAsia"/>
        </w:rPr>
        <w:t>行</w:t>
      </w:r>
      <w:r w:rsidR="00F60EE2">
        <w:rPr>
          <w:rFonts w:hint="eastAsia"/>
        </w:rPr>
        <w:t>I</w:t>
      </w:r>
      <w:r w:rsidR="00F60EE2">
        <w:t>D</w:t>
      </w:r>
      <w:r w:rsidR="00F60EE2">
        <w:rPr>
          <w:rFonts w:hint="eastAsia"/>
        </w:rPr>
        <w:t>为空</w:t>
      </w:r>
    </w:p>
    <w:p w14:paraId="553142F8" w14:textId="182FC2C7" w:rsidR="00C1738C" w:rsidRDefault="00C1738C" w:rsidP="00C1738C">
      <w:pPr>
        <w:pStyle w:val="BodyText"/>
        <w:ind w:left="2940"/>
      </w:pPr>
      <w:r>
        <w:rPr>
          <w:rFonts w:hint="eastAsia"/>
        </w:rPr>
        <w:t>校验：当前单据数据库状态需为</w:t>
      </w:r>
      <w:r>
        <w:rPr>
          <w:rFonts w:hint="eastAsia"/>
        </w:rPr>
        <w:t>N</w:t>
      </w:r>
      <w:r>
        <w:t>EW/REJECTED</w:t>
      </w:r>
      <w:r>
        <w:rPr>
          <w:rFonts w:hint="eastAsia"/>
        </w:rPr>
        <w:t>；当前单据创建人需为当前用户</w:t>
      </w:r>
    </w:p>
    <w:p w14:paraId="6659E526" w14:textId="31579C14" w:rsidR="000E1E27" w:rsidRDefault="000E1E27" w:rsidP="000E1E27">
      <w:pPr>
        <w:pStyle w:val="BodyText"/>
        <w:ind w:left="294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为自增序列号</w:t>
      </w:r>
    </w:p>
    <w:p w14:paraId="090B6B68" w14:textId="479DDA12" w:rsidR="000E1E27" w:rsidRDefault="000E1E27" w:rsidP="000E1E27">
      <w:pPr>
        <w:pStyle w:val="BodyText"/>
        <w:ind w:left="2940"/>
      </w:pPr>
      <w:r>
        <w:rPr>
          <w:rFonts w:hint="eastAsia"/>
        </w:rPr>
        <w:t>H</w:t>
      </w:r>
      <w:r>
        <w:t xml:space="preserve"> ID</w:t>
      </w:r>
      <w:r>
        <w:rPr>
          <w:rFonts w:hint="eastAsia"/>
        </w:rPr>
        <w:t>来自与头</w:t>
      </w:r>
      <w:r>
        <w:rPr>
          <w:rFonts w:hint="eastAsia"/>
        </w:rPr>
        <w:t>I</w:t>
      </w:r>
      <w:r>
        <w:t>D</w:t>
      </w:r>
    </w:p>
    <w:p w14:paraId="0DC3BC95" w14:textId="07C91C74" w:rsidR="000E1E27" w:rsidRDefault="00F60EE2" w:rsidP="000E1E27">
      <w:pPr>
        <w:pStyle w:val="BodyText"/>
        <w:ind w:left="2940"/>
      </w:pPr>
      <w:r>
        <w:rPr>
          <w:rFonts w:hint="eastAsia"/>
        </w:rPr>
        <w:t>其他业务字段来源于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请求参数的行，系统字段由系统生成</w:t>
      </w:r>
    </w:p>
    <w:p w14:paraId="2BE8A339" w14:textId="601C7653" w:rsidR="000E1E27" w:rsidRDefault="000E1E27" w:rsidP="000E1E27">
      <w:pPr>
        <w:pStyle w:val="BodyText"/>
        <w:numPr>
          <w:ilvl w:val="0"/>
          <w:numId w:val="37"/>
        </w:numPr>
      </w:pPr>
      <w:r>
        <w:rPr>
          <w:rFonts w:hint="eastAsia"/>
        </w:rPr>
        <w:t>更改：</w:t>
      </w:r>
      <w:r w:rsidR="00F60EE2">
        <w:rPr>
          <w:rFonts w:hint="eastAsia"/>
        </w:rPr>
        <w:t>行</w:t>
      </w:r>
      <w:r w:rsidR="00F60EE2">
        <w:rPr>
          <w:rFonts w:hint="eastAsia"/>
        </w:rPr>
        <w:t>I</w:t>
      </w:r>
      <w:r w:rsidR="00F60EE2">
        <w:t>D</w:t>
      </w:r>
      <w:r w:rsidR="00F60EE2">
        <w:rPr>
          <w:rFonts w:hint="eastAsia"/>
        </w:rPr>
        <w:t>不为空，根据</w:t>
      </w:r>
      <w:r w:rsidR="00F60EE2">
        <w:rPr>
          <w:rFonts w:hint="eastAsia"/>
        </w:rPr>
        <w:t>I</w:t>
      </w:r>
      <w:r w:rsidR="00F60EE2">
        <w:t>D</w:t>
      </w:r>
      <w:r w:rsidR="00F60EE2">
        <w:rPr>
          <w:rFonts w:hint="eastAsia"/>
        </w:rPr>
        <w:t>修改数据并需要带版本号</w:t>
      </w:r>
      <w:r w:rsidR="00020F70">
        <w:rPr>
          <w:rFonts w:hint="eastAsia"/>
        </w:rPr>
        <w:t xml:space="preserve"> </w:t>
      </w:r>
      <w:proofErr w:type="spellStart"/>
      <w:r w:rsidR="00020F70">
        <w:rPr>
          <w:rFonts w:hint="eastAsia"/>
        </w:rPr>
        <w:t>object_version_number</w:t>
      </w:r>
      <w:proofErr w:type="spellEnd"/>
    </w:p>
    <w:p w14:paraId="37AD9D49" w14:textId="344BFCF5" w:rsidR="00F60EE2" w:rsidRDefault="00F60EE2" w:rsidP="00F60EE2">
      <w:pPr>
        <w:pStyle w:val="BodyText"/>
        <w:ind w:left="2940"/>
      </w:pPr>
      <w:r>
        <w:rPr>
          <w:rFonts w:hint="eastAsia"/>
        </w:rPr>
        <w:t>校验：当前单据数据库状态需为</w:t>
      </w:r>
      <w:r>
        <w:rPr>
          <w:rFonts w:hint="eastAsia"/>
        </w:rPr>
        <w:t>N</w:t>
      </w:r>
      <w:r>
        <w:t>EW/REJECTED</w:t>
      </w:r>
      <w:r>
        <w:rPr>
          <w:rFonts w:hint="eastAsia"/>
        </w:rPr>
        <w:t>；当前单据创建人需为当前用户</w:t>
      </w:r>
    </w:p>
    <w:p w14:paraId="1A77C07B" w14:textId="48E7E559" w:rsidR="00F60EE2" w:rsidRDefault="00F60EE2" w:rsidP="00F60EE2">
      <w:pPr>
        <w:pStyle w:val="BodyText"/>
        <w:ind w:left="2940"/>
      </w:pPr>
      <w:r>
        <w:rPr>
          <w:rFonts w:hint="eastAsia"/>
        </w:rPr>
        <w:t>数据修改：行号、产品、数量、产品单位、销售单价、备注</w:t>
      </w:r>
    </w:p>
    <w:p w14:paraId="0D5FCCC7" w14:textId="707032FF" w:rsidR="00F60EE2" w:rsidRPr="000E1E27" w:rsidRDefault="00F60EE2" w:rsidP="00F60EE2">
      <w:pPr>
        <w:pStyle w:val="BodyText"/>
      </w:pPr>
      <w:r>
        <w:rPr>
          <w:rFonts w:hint="eastAsia"/>
        </w:rPr>
        <w:t>以上一个事务</w:t>
      </w:r>
    </w:p>
    <w:p w14:paraId="3F1E492E" w14:textId="77777777" w:rsidR="00D522A9" w:rsidRPr="000E1E27" w:rsidRDefault="00D522A9" w:rsidP="00D522A9">
      <w:pPr>
        <w:pStyle w:val="BodyText"/>
      </w:pPr>
    </w:p>
    <w:p w14:paraId="58D5A849" w14:textId="77777777" w:rsidR="00352C1B" w:rsidRDefault="00352C1B" w:rsidP="00352C1B">
      <w:pPr>
        <w:pStyle w:val="Heading4"/>
        <w:pBdr>
          <w:bottom w:val="single" w:sz="6" w:space="0" w:color="auto"/>
        </w:pBdr>
      </w:pPr>
      <w:r>
        <w:rPr>
          <w:rFonts w:hint="eastAsia"/>
        </w:rPr>
        <w:lastRenderedPageBreak/>
        <w:t>订单行查询</w:t>
      </w:r>
      <w:r>
        <w:rPr>
          <w:rFonts w:hint="eastAsia"/>
        </w:rPr>
        <w:t>A</w:t>
      </w:r>
      <w:r>
        <w:t>PI</w:t>
      </w:r>
    </w:p>
    <w:p w14:paraId="17A5CEEA" w14:textId="733D6A0F" w:rsidR="00352C1B" w:rsidRPr="004E5581" w:rsidRDefault="00352C1B" w:rsidP="00352C1B">
      <w:pPr>
        <w:pStyle w:val="BodyText"/>
      </w:pPr>
      <w:r>
        <w:rPr>
          <w:rFonts w:hint="eastAsia"/>
        </w:rPr>
        <w:t>主要为了根据头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查询行数据</w:t>
      </w:r>
      <w:proofErr w:type="spellStart"/>
      <w:r>
        <w:t>hodr_so_</w:t>
      </w:r>
      <w:r>
        <w:rPr>
          <w:rFonts w:hint="eastAsia"/>
        </w:rPr>
        <w:t>line</w:t>
      </w:r>
      <w:proofErr w:type="spellEnd"/>
      <w:r>
        <w:rPr>
          <w:rFonts w:hint="eastAsia"/>
        </w:rPr>
        <w:t>展示到行表格</w:t>
      </w:r>
      <w:r w:rsidR="00E32EF9">
        <w:rPr>
          <w:rFonts w:hint="eastAsia"/>
        </w:rPr>
        <w:t>，对象</w:t>
      </w:r>
      <w:proofErr w:type="spellStart"/>
      <w:r w:rsidR="00E32EF9" w:rsidRPr="002967BC">
        <w:rPr>
          <w:highlight w:val="yellow"/>
        </w:rPr>
        <w:t>hodr_so_</w:t>
      </w:r>
      <w:r w:rsidR="00E32EF9">
        <w:rPr>
          <w:rFonts w:hint="eastAsia"/>
          <w:highlight w:val="yellow"/>
        </w:rPr>
        <w:t>line</w:t>
      </w:r>
      <w:proofErr w:type="spellEnd"/>
    </w:p>
    <w:p w14:paraId="4EFFAB0B" w14:textId="1AD2B8CF" w:rsidR="00352C1B" w:rsidRDefault="00352C1B" w:rsidP="00352C1B">
      <w:pPr>
        <w:pStyle w:val="BodyText"/>
      </w:pPr>
      <w:r>
        <w:rPr>
          <w:rFonts w:hint="eastAsia"/>
        </w:rPr>
        <w:t>请求方法参数，对象为头</w:t>
      </w:r>
      <w:r>
        <w:rPr>
          <w:rFonts w:hint="eastAsia"/>
        </w:rPr>
        <w:t>I</w:t>
      </w:r>
      <w:r>
        <w:t>D</w:t>
      </w:r>
    </w:p>
    <w:p w14:paraId="41519C23" w14:textId="5DB94362" w:rsidR="00352C1B" w:rsidRDefault="00352C1B" w:rsidP="00352C1B">
      <w:pPr>
        <w:pStyle w:val="BodyText"/>
      </w:pPr>
      <w:r>
        <w:rPr>
          <w:rFonts w:hint="eastAsia"/>
        </w:rPr>
        <w:t>响应返回参数，对象为订单行</w:t>
      </w:r>
      <w:r>
        <w:rPr>
          <w:rFonts w:hint="eastAsia"/>
        </w:rPr>
        <w:t>List</w:t>
      </w:r>
      <w:r>
        <w:t>&lt;</w:t>
      </w:r>
      <w:r>
        <w:rPr>
          <w:rFonts w:hint="eastAsia"/>
        </w:rPr>
        <w:t>行</w:t>
      </w:r>
      <w:r>
        <w:rPr>
          <w:rFonts w:hint="eastAsia"/>
        </w:rPr>
        <w:t>entity</w:t>
      </w:r>
      <w:r>
        <w:t>&gt;</w:t>
      </w:r>
      <w:r>
        <w:rPr>
          <w:rFonts w:hint="eastAsia"/>
        </w:rPr>
        <w:t>，需要分页</w:t>
      </w:r>
    </w:p>
    <w:p w14:paraId="773E3C49" w14:textId="092D243F" w:rsidR="00CD7B86" w:rsidRDefault="00CD7B86" w:rsidP="00352C1B">
      <w:pPr>
        <w:pStyle w:val="BodyText"/>
      </w:pPr>
    </w:p>
    <w:p w14:paraId="23D439F0" w14:textId="249704FB" w:rsidR="00CD7B86" w:rsidRDefault="00CD7B86" w:rsidP="00CD7B86">
      <w:pPr>
        <w:pStyle w:val="Heading4"/>
        <w:pBdr>
          <w:bottom w:val="single" w:sz="6" w:space="0" w:color="auto"/>
        </w:pBdr>
      </w:pPr>
      <w:r>
        <w:rPr>
          <w:rFonts w:hint="eastAsia"/>
        </w:rPr>
        <w:t>订单行删除</w:t>
      </w:r>
      <w:r>
        <w:rPr>
          <w:rFonts w:hint="eastAsia"/>
        </w:rPr>
        <w:t>A</w:t>
      </w:r>
      <w:r>
        <w:t>PI</w:t>
      </w:r>
    </w:p>
    <w:p w14:paraId="23A88EBB" w14:textId="6DC8447F" w:rsidR="00CD7B86" w:rsidRDefault="00CD7B86" w:rsidP="00CD7B86">
      <w:pPr>
        <w:pStyle w:val="BodyText"/>
      </w:pPr>
      <w:r>
        <w:rPr>
          <w:rFonts w:hint="eastAsia"/>
        </w:rPr>
        <w:t>主要为了根据行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对单据进行单据删除</w:t>
      </w:r>
    </w:p>
    <w:p w14:paraId="1478570E" w14:textId="1A47455F" w:rsidR="00CD7B86" w:rsidRDefault="00CD7B86" w:rsidP="00CD7B86">
      <w:pPr>
        <w:pStyle w:val="BodyText"/>
      </w:pPr>
      <w:r>
        <w:rPr>
          <w:rFonts w:hint="eastAsia"/>
        </w:rPr>
        <w:t>请求参数，对象为行</w:t>
      </w:r>
      <w:r>
        <w:rPr>
          <w:rFonts w:hint="eastAsia"/>
        </w:rPr>
        <w:t>I</w:t>
      </w:r>
      <w:r>
        <w:t>D</w:t>
      </w:r>
    </w:p>
    <w:p w14:paraId="67B0739F" w14:textId="7CA6F738" w:rsidR="00CD7B86" w:rsidRDefault="00CD7B86" w:rsidP="00CD7B86">
      <w:pPr>
        <w:pStyle w:val="BodyText"/>
      </w:pPr>
      <w:r>
        <w:rPr>
          <w:rFonts w:hint="eastAsia"/>
        </w:rPr>
        <w:t>响应参数，</w:t>
      </w:r>
      <w:r>
        <w:rPr>
          <w:rFonts w:hint="eastAsia"/>
        </w:rPr>
        <w:t>void</w:t>
      </w:r>
    </w:p>
    <w:p w14:paraId="77509C29" w14:textId="77777777" w:rsidR="00CD7B86" w:rsidRDefault="00CD7B86" w:rsidP="00CD7B86">
      <w:pPr>
        <w:pStyle w:val="BodyText"/>
      </w:pPr>
      <w:r>
        <w:rPr>
          <w:rFonts w:hint="eastAsia"/>
        </w:rPr>
        <w:t>校验：</w:t>
      </w:r>
    </w:p>
    <w:p w14:paraId="6A83C555" w14:textId="3BDDBF68" w:rsidR="00CD7B86" w:rsidRDefault="00CD7B86" w:rsidP="00CD7B86">
      <w:pPr>
        <w:pStyle w:val="BodyText"/>
        <w:numPr>
          <w:ilvl w:val="0"/>
          <w:numId w:val="35"/>
        </w:numPr>
      </w:pPr>
      <w:r>
        <w:rPr>
          <w:rFonts w:hint="eastAsia"/>
        </w:rPr>
        <w:t>校验当前单据</w:t>
      </w:r>
      <w:r w:rsidR="00C149E9">
        <w:rPr>
          <w:rFonts w:hint="eastAsia"/>
        </w:rPr>
        <w:t>行</w:t>
      </w:r>
      <w:r>
        <w:rPr>
          <w:rFonts w:hint="eastAsia"/>
        </w:rPr>
        <w:t>是否存在，不存在报错</w:t>
      </w:r>
    </w:p>
    <w:p w14:paraId="4504B9F8" w14:textId="726467B7" w:rsidR="00D522A9" w:rsidRDefault="00D522A9" w:rsidP="00CD7B86">
      <w:pPr>
        <w:pStyle w:val="BodyText"/>
        <w:numPr>
          <w:ilvl w:val="0"/>
          <w:numId w:val="35"/>
        </w:numPr>
      </w:pPr>
      <w:r>
        <w:rPr>
          <w:rFonts w:hint="eastAsia"/>
        </w:rPr>
        <w:t>校验当前用户是否与单据行创建人一致，不一致报错</w:t>
      </w:r>
    </w:p>
    <w:p w14:paraId="5C363235" w14:textId="77777777" w:rsidR="00CD7B86" w:rsidRDefault="00CD7B86" w:rsidP="00CD7B86">
      <w:pPr>
        <w:pStyle w:val="BodyText"/>
        <w:numPr>
          <w:ilvl w:val="0"/>
          <w:numId w:val="35"/>
        </w:numPr>
      </w:pPr>
      <w:r>
        <w:rPr>
          <w:rFonts w:hint="eastAsia"/>
        </w:rPr>
        <w:t>校验当前单据数据库状态是否为</w:t>
      </w:r>
      <w:r>
        <w:rPr>
          <w:rFonts w:hint="eastAsia"/>
        </w:rPr>
        <w:t>N</w:t>
      </w:r>
      <w:r>
        <w:t>EW/</w:t>
      </w:r>
      <w:bookmarkStart w:id="28" w:name="OLE_LINK7"/>
      <w:bookmarkStart w:id="29" w:name="OLE_LINK8"/>
      <w:r>
        <w:t>REJECTED</w:t>
      </w:r>
      <w:bookmarkEnd w:id="28"/>
      <w:bookmarkEnd w:id="29"/>
      <w:r>
        <w:rPr>
          <w:rFonts w:hint="eastAsia"/>
        </w:rPr>
        <w:t>，否则报错</w:t>
      </w:r>
    </w:p>
    <w:p w14:paraId="508DB10E" w14:textId="6C7ADCF2" w:rsidR="00FC3CC4" w:rsidRPr="00DA374B" w:rsidRDefault="00CD7B86" w:rsidP="00CD7B86">
      <w:pPr>
        <w:pStyle w:val="BodyText"/>
      </w:pPr>
      <w:r>
        <w:rPr>
          <w:rFonts w:hint="eastAsia"/>
        </w:rPr>
        <w:t>最后删除行，条件为</w:t>
      </w:r>
      <w:r w:rsidR="00C149E9">
        <w:rPr>
          <w:rFonts w:hint="eastAsia"/>
        </w:rPr>
        <w:t>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(</w:t>
      </w:r>
      <w:r>
        <w:rPr>
          <w:rFonts w:hint="eastAsia"/>
        </w:rPr>
        <w:t>必需</w:t>
      </w:r>
      <w:r>
        <w:t>)</w:t>
      </w:r>
      <w:r>
        <w:rPr>
          <w:rFonts w:hint="eastAsia"/>
        </w:rPr>
        <w:t>。</w:t>
      </w:r>
      <w:r w:rsidR="00692C50" w:rsidRPr="00DF06C1">
        <w:rPr>
          <w:rFonts w:ascii="宋体" w:hAnsi="宋体" w:cs="宋体"/>
          <w:sz w:val="24"/>
          <w:szCs w:val="24"/>
        </w:rPr>
        <w:fldChar w:fldCharType="begin"/>
      </w:r>
      <w:r w:rsidR="00692C50" w:rsidRPr="00DF06C1">
        <w:rPr>
          <w:rFonts w:ascii="宋体" w:hAnsi="宋体" w:cs="宋体"/>
          <w:sz w:val="24"/>
          <w:szCs w:val="24"/>
        </w:rPr>
        <w:instrText xml:space="preserve"> INCLUDEPICTURE "C:\\Users\\AndyChen\\Documents\\Tencent Files\\476526769\\Image\\C2C\\[)J~NV$1H1`F}6`Z82H88_O.png" \* MERGEFORMATINET </w:instrText>
      </w:r>
      <w:r w:rsidR="00692C50" w:rsidRPr="00DF06C1">
        <w:rPr>
          <w:rFonts w:ascii="宋体" w:hAnsi="宋体" w:cs="宋体"/>
          <w:sz w:val="24"/>
          <w:szCs w:val="24"/>
        </w:rPr>
        <w:fldChar w:fldCharType="separate"/>
      </w:r>
      <w:r w:rsidR="00B91245" w:rsidRPr="00DF06C1">
        <w:rPr>
          <w:rFonts w:ascii="宋体" w:hAnsi="宋体" w:cs="宋体"/>
          <w:sz w:val="24"/>
          <w:szCs w:val="24"/>
        </w:rPr>
        <w:fldChar w:fldCharType="begin"/>
      </w:r>
      <w:r w:rsidR="00B91245" w:rsidRPr="00DF06C1">
        <w:rPr>
          <w:rFonts w:ascii="宋体" w:hAnsi="宋体" w:cs="宋体"/>
          <w:sz w:val="24"/>
          <w:szCs w:val="24"/>
        </w:rPr>
        <w:instrText xml:space="preserve"> INCLUDEPICTURE  "C:\\Users\\AndyChen\\Documents\\Tencent Files\\476526769\\Image\\C2C\\[)J~NV$1H1`F}6`Z82H88_O.png" \* MERGEFORMATINET </w:instrText>
      </w:r>
      <w:r w:rsidR="00B91245" w:rsidRPr="00DF06C1">
        <w:rPr>
          <w:rFonts w:ascii="宋体" w:hAnsi="宋体" w:cs="宋体"/>
          <w:sz w:val="24"/>
          <w:szCs w:val="24"/>
        </w:rPr>
        <w:fldChar w:fldCharType="separate"/>
      </w:r>
      <w:r w:rsidR="00C07553" w:rsidRPr="00DF06C1">
        <w:rPr>
          <w:rFonts w:ascii="宋体" w:hAnsi="宋体" w:cs="宋体"/>
          <w:sz w:val="24"/>
          <w:szCs w:val="24"/>
        </w:rPr>
        <w:fldChar w:fldCharType="begin"/>
      </w:r>
      <w:r w:rsidR="00C07553" w:rsidRPr="00DF06C1">
        <w:rPr>
          <w:rFonts w:ascii="宋体" w:hAnsi="宋体" w:cs="宋体"/>
          <w:sz w:val="24"/>
          <w:szCs w:val="24"/>
        </w:rPr>
        <w:instrText xml:space="preserve"> INCLUDEPICTURE  "C:\\Users\\AndyChen\\Documents\\Tencent Files\\476526769\\Image\\C2C\\[)J~NV$1H1`F}6`Z82H88_O.png" \* MERGEFORMATINET </w:instrText>
      </w:r>
      <w:r w:rsidR="00C07553" w:rsidRPr="00DF06C1">
        <w:rPr>
          <w:rFonts w:ascii="宋体" w:hAnsi="宋体" w:cs="宋体"/>
          <w:sz w:val="24"/>
          <w:szCs w:val="24"/>
        </w:rPr>
        <w:fldChar w:fldCharType="end"/>
      </w:r>
      <w:r w:rsidR="00B91245" w:rsidRPr="00DF06C1">
        <w:rPr>
          <w:rFonts w:ascii="宋体" w:hAnsi="宋体" w:cs="宋体"/>
          <w:sz w:val="24"/>
          <w:szCs w:val="24"/>
        </w:rPr>
        <w:fldChar w:fldCharType="end"/>
      </w:r>
      <w:r w:rsidR="00692C50" w:rsidRPr="00DF06C1">
        <w:rPr>
          <w:rFonts w:ascii="宋体" w:hAnsi="宋体" w:cs="宋体"/>
          <w:sz w:val="24"/>
          <w:szCs w:val="24"/>
        </w:rPr>
        <w:fldChar w:fldCharType="end"/>
      </w:r>
    </w:p>
    <w:sectPr w:rsidR="00FC3CC4" w:rsidRPr="00DA374B" w:rsidSect="00206397">
      <w:footerReference w:type="even" r:id="rId18"/>
      <w:footerReference w:type="first" r:id="rId19"/>
      <w:type w:val="continuous"/>
      <w:pgSz w:w="11907" w:h="16840" w:code="9"/>
      <w:pgMar w:top="720" w:right="720" w:bottom="1077" w:left="613" w:header="431" w:footer="431" w:gutter="38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67541" w14:textId="77777777" w:rsidR="00CF3E01" w:rsidRDefault="00CF3E01">
      <w:r>
        <w:separator/>
      </w:r>
    </w:p>
  </w:endnote>
  <w:endnote w:type="continuationSeparator" w:id="0">
    <w:p w14:paraId="5FF509D0" w14:textId="77777777" w:rsidR="00CF3E01" w:rsidRDefault="00CF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733CE" w14:textId="77777777" w:rsidR="00B35376" w:rsidRDefault="00B353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B2AD8" w14:textId="77777777" w:rsidR="00B35376" w:rsidRDefault="00B353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84719" w14:textId="77777777" w:rsidR="00B35376" w:rsidRDefault="00B353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14:paraId="6E6C899C" w14:textId="3B80683C" w:rsidR="00B35376" w:rsidRPr="00D6337B" w:rsidRDefault="00B35376" w:rsidP="00C27D9A">
    <w:pPr>
      <w:pStyle w:val="Footer"/>
      <w:framePr w:hSpace="187" w:wrap="around" w:vAnchor="text" w:hAnchor="margin" w:xAlign="right" w:y="1"/>
      <w:tabs>
        <w:tab w:val="right" w:pos="9900"/>
        <w:tab w:val="right" w:pos="10440"/>
      </w:tabs>
    </w:pPr>
    <w:r>
      <w:fldChar w:fldCharType="begin"/>
    </w:r>
    <w:r w:rsidRPr="00D6337B">
      <w:instrText xml:space="preserve"> STYLEREF HD2 \* MERGEFORMAT </w:instrText>
    </w:r>
    <w:r>
      <w:fldChar w:fldCharType="separate"/>
    </w:r>
    <w:r w:rsidR="009D1254">
      <w:rPr>
        <w:rFonts w:hint="eastAsia"/>
        <w:noProof/>
      </w:rPr>
      <w:t>销售订单明细页面</w:t>
    </w:r>
    <w:r>
      <w:fldChar w:fldCharType="end"/>
    </w:r>
    <w:r w:rsidRPr="00D6337B">
      <w:t xml:space="preserve">     </w:t>
    </w:r>
    <w:r>
      <w:fldChar w:fldCharType="begin"/>
    </w:r>
    <w:r w:rsidRPr="00D6337B">
      <w:instrText xml:space="preserve"> If </w:instrText>
    </w:r>
    <w:r>
      <w:fldChar w:fldCharType="begin"/>
    </w:r>
    <w:r w:rsidRPr="00D6337B">
      <w:instrText xml:space="preserve"> Section </w:instrText>
    </w:r>
    <w:r>
      <w:fldChar w:fldCharType="separate"/>
    </w:r>
    <w:r w:rsidR="009D1254">
      <w:instrText>2</w:instrText>
    </w:r>
    <w:r>
      <w:fldChar w:fldCharType="end"/>
    </w:r>
    <w:r w:rsidRPr="00D6337B">
      <w:instrText xml:space="preserve"> &gt; 1 “</w:instrText>
    </w:r>
    <w:r>
      <w:fldChar w:fldCharType="begin"/>
    </w:r>
    <w:r w:rsidRPr="00D6337B">
      <w:instrText xml:space="preserve">PAGE </w:instrText>
    </w:r>
    <w:r>
      <w:fldChar w:fldCharType="separate"/>
    </w:r>
    <w:r w:rsidR="009D1254">
      <w:rPr>
        <w:noProof/>
      </w:rPr>
      <w:instrText>11</w:instrText>
    </w:r>
    <w:r>
      <w:fldChar w:fldCharType="end"/>
    </w:r>
    <w:r w:rsidRPr="00D6337B">
      <w:instrText xml:space="preserve"> of </w:instrText>
    </w:r>
    <w:r>
      <w:fldChar w:fldCharType="begin"/>
    </w:r>
    <w:r w:rsidRPr="00D6337B">
      <w:instrText xml:space="preserve"> =  </w:instrText>
    </w:r>
    <w:r>
      <w:fldChar w:fldCharType="begin"/>
    </w:r>
    <w:r w:rsidRPr="00D6337B">
      <w:instrText xml:space="preserve"> NUMPAGES </w:instrText>
    </w:r>
    <w:r>
      <w:fldChar w:fldCharType="separate"/>
    </w:r>
    <w:r w:rsidR="009D1254">
      <w:rPr>
        <w:noProof/>
      </w:rPr>
      <w:instrText>15</w:instrText>
    </w:r>
    <w:r>
      <w:fldChar w:fldCharType="end"/>
    </w:r>
    <w:r w:rsidRPr="00D6337B">
      <w:instrText xml:space="preserve"> - Sec1  </w:instrText>
    </w:r>
    <w:r>
      <w:fldChar w:fldCharType="separate"/>
    </w:r>
    <w:r w:rsidR="009D1254">
      <w:rPr>
        <w:noProof/>
      </w:rPr>
      <w:instrText>12</w:instrText>
    </w:r>
    <w:r>
      <w:fldChar w:fldCharType="end"/>
    </w:r>
    <w:r w:rsidRPr="00D6337B">
      <w:instrText>” “</w:instrText>
    </w:r>
    <w:r>
      <w:fldChar w:fldCharType="begin"/>
    </w:r>
    <w:r w:rsidRPr="00D6337B">
      <w:instrText xml:space="preserve"> PAGE </w:instrText>
    </w:r>
    <w:r>
      <w:fldChar w:fldCharType="separate"/>
    </w:r>
    <w:r w:rsidR="009D1254">
      <w:rPr>
        <w:noProof/>
      </w:rPr>
      <w:instrText>iii</w:instrText>
    </w:r>
    <w:r>
      <w:fldChar w:fldCharType="end"/>
    </w:r>
    <w:r w:rsidRPr="00D6337B">
      <w:instrText xml:space="preserve">” </w:instrText>
    </w:r>
    <w:r>
      <w:fldChar w:fldCharType="separate"/>
    </w:r>
    <w:r w:rsidR="009D1254">
      <w:rPr>
        <w:noProof/>
      </w:rPr>
      <w:t>11</w:t>
    </w:r>
    <w:r w:rsidR="009D1254" w:rsidRPr="00D6337B">
      <w:rPr>
        <w:noProof/>
      </w:rPr>
      <w:t xml:space="preserve"> of </w:t>
    </w:r>
    <w:r w:rsidR="009D1254">
      <w:rPr>
        <w:noProof/>
      </w:rPr>
      <w:t>12</w:t>
    </w:r>
    <w:r>
      <w:fldChar w:fldCharType="end"/>
    </w:r>
  </w:p>
  <w:p w14:paraId="60420574" w14:textId="5D23142B" w:rsidR="00B35376" w:rsidRPr="00514CFE" w:rsidRDefault="00B35376" w:rsidP="00514CFE">
    <w:pPr>
      <w:pStyle w:val="Header"/>
    </w:pPr>
    <w:r>
      <w:t>HZero</w:t>
    </w:r>
    <w:r w:rsidRPr="001F715C">
      <w:rPr>
        <w:rFonts w:hint="eastAsia"/>
      </w:rPr>
      <w:t>考核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0D8DA" w14:textId="77777777" w:rsidR="00B35376" w:rsidRDefault="00B35376">
    <w:pPr>
      <w:pStyle w:val="Footer"/>
      <w:tabs>
        <w:tab w:val="right" w:pos="104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93B71" w14:textId="77777777" w:rsidR="00B35376" w:rsidRDefault="00B353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>J</w:t>
    </w:r>
    <w:r>
      <w:rPr>
        <w:rStyle w:val="PageNumber"/>
        <w:rFonts w:hint="eastAsia"/>
      </w:rPr>
      <w:t>AVA</w:t>
    </w:r>
  </w:p>
  <w:p w14:paraId="6C6A551C" w14:textId="77777777" w:rsidR="00B35376" w:rsidRDefault="00B35376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F1440" w14:textId="77777777" w:rsidR="00B35376" w:rsidRDefault="00B35376">
    <w:pPr>
      <w:pStyle w:val="Footer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3040A" w14:textId="77777777" w:rsidR="00CF3E01" w:rsidRDefault="00CF3E01">
      <w:r>
        <w:separator/>
      </w:r>
    </w:p>
  </w:footnote>
  <w:footnote w:type="continuationSeparator" w:id="0">
    <w:p w14:paraId="02B6107F" w14:textId="77777777" w:rsidR="00CF3E01" w:rsidRDefault="00CF3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4AEB" w14:textId="77777777" w:rsidR="00B35376" w:rsidRPr="00BD1336" w:rsidRDefault="00B35376" w:rsidP="00BD1336">
    <w:pPr>
      <w:pStyle w:val="Header"/>
    </w:pPr>
  </w:p>
  <w:p w14:paraId="7810020B" w14:textId="77777777" w:rsidR="00B35376" w:rsidRDefault="00B35376" w:rsidP="00BD1336">
    <w:pPr>
      <w:pStyle w:val="Header"/>
      <w:framePr w:hSpace="187" w:wrap="around" w:vAnchor="text" w:hAnchor="margin" w:xAlign="right" w:y="1"/>
      <w:ind w:firstLine="965"/>
    </w:pPr>
    <w:fldSimple w:instr=" REF LastDate \* MERGEFORMAT ">
      <w:r>
        <w:t>August 12, 2015</w:t>
      </w:r>
    </w:fldSimple>
  </w:p>
  <w:p w14:paraId="192B56AF" w14:textId="77777777" w:rsidR="00B35376" w:rsidRDefault="00B3537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462"/>
    <w:multiLevelType w:val="hybridMultilevel"/>
    <w:tmpl w:val="EDC8AFE2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" w15:restartNumberingAfterBreak="0">
    <w:nsid w:val="08930F18"/>
    <w:multiLevelType w:val="hybridMultilevel"/>
    <w:tmpl w:val="D6C023B4"/>
    <w:lvl w:ilvl="0" w:tplc="7F344A62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" w15:restartNumberingAfterBreak="0">
    <w:nsid w:val="0DF770C2"/>
    <w:multiLevelType w:val="hybridMultilevel"/>
    <w:tmpl w:val="3468F288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3" w15:restartNumberingAfterBreak="0">
    <w:nsid w:val="0FA15333"/>
    <w:multiLevelType w:val="hybridMultilevel"/>
    <w:tmpl w:val="B18CCE84"/>
    <w:lvl w:ilvl="0" w:tplc="B7F01CEA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4" w15:restartNumberingAfterBreak="0">
    <w:nsid w:val="14C1561A"/>
    <w:multiLevelType w:val="singleLevel"/>
    <w:tmpl w:val="A2C6066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 w15:restartNumberingAfterBreak="0">
    <w:nsid w:val="19712C1C"/>
    <w:multiLevelType w:val="hybridMultilevel"/>
    <w:tmpl w:val="B80ACD2A"/>
    <w:lvl w:ilvl="0" w:tplc="1A86DC7C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39E47230">
      <w:start w:val="1"/>
      <w:numFmt w:val="decimal"/>
      <w:lvlText w:val="%2．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6" w15:restartNumberingAfterBreak="0">
    <w:nsid w:val="1F344FDC"/>
    <w:multiLevelType w:val="hybridMultilevel"/>
    <w:tmpl w:val="F3A0F8CE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7" w15:restartNumberingAfterBreak="0">
    <w:nsid w:val="21B139CD"/>
    <w:multiLevelType w:val="hybridMultilevel"/>
    <w:tmpl w:val="5A6EA890"/>
    <w:lvl w:ilvl="0" w:tplc="7F344A62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2165BA6"/>
    <w:multiLevelType w:val="hybridMultilevel"/>
    <w:tmpl w:val="D9BEF482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9" w15:restartNumberingAfterBreak="0">
    <w:nsid w:val="26AC4231"/>
    <w:multiLevelType w:val="hybridMultilevel"/>
    <w:tmpl w:val="267CE84E"/>
    <w:lvl w:ilvl="0" w:tplc="1A86DC7C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406D22"/>
    <w:multiLevelType w:val="hybridMultilevel"/>
    <w:tmpl w:val="A7E459D8"/>
    <w:lvl w:ilvl="0" w:tplc="0409000F">
      <w:start w:val="1"/>
      <w:numFmt w:val="decimal"/>
      <w:lvlText w:val="%1.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1" w15:restartNumberingAfterBreak="0">
    <w:nsid w:val="2D111C5F"/>
    <w:multiLevelType w:val="hybridMultilevel"/>
    <w:tmpl w:val="DB328E6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2" w15:restartNumberingAfterBreak="0">
    <w:nsid w:val="39F2396E"/>
    <w:multiLevelType w:val="singleLevel"/>
    <w:tmpl w:val="A2C6066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3" w15:restartNumberingAfterBreak="0">
    <w:nsid w:val="3FBD7465"/>
    <w:multiLevelType w:val="hybridMultilevel"/>
    <w:tmpl w:val="28C689E0"/>
    <w:lvl w:ilvl="0" w:tplc="D3A02C62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4" w15:restartNumberingAfterBreak="0">
    <w:nsid w:val="416620E8"/>
    <w:multiLevelType w:val="hybridMultilevel"/>
    <w:tmpl w:val="DB328E6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5" w15:restartNumberingAfterBreak="0">
    <w:nsid w:val="462F3282"/>
    <w:multiLevelType w:val="hybridMultilevel"/>
    <w:tmpl w:val="D9BEF482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6" w15:restartNumberingAfterBreak="0">
    <w:nsid w:val="4B0A7DBE"/>
    <w:multiLevelType w:val="hybridMultilevel"/>
    <w:tmpl w:val="9A24BF22"/>
    <w:lvl w:ilvl="0" w:tplc="76BA1A7E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39E47230">
      <w:start w:val="1"/>
      <w:numFmt w:val="decimal"/>
      <w:lvlText w:val="%2．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7" w15:restartNumberingAfterBreak="0">
    <w:nsid w:val="4D9C3003"/>
    <w:multiLevelType w:val="hybridMultilevel"/>
    <w:tmpl w:val="D406A7C6"/>
    <w:lvl w:ilvl="0" w:tplc="3CD885E2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8" w15:restartNumberingAfterBreak="0">
    <w:nsid w:val="4E9F71E4"/>
    <w:multiLevelType w:val="hybridMultilevel"/>
    <w:tmpl w:val="C2B8810C"/>
    <w:lvl w:ilvl="0" w:tplc="591A9626">
      <w:start w:val="1"/>
      <w:numFmt w:val="decimal"/>
      <w:lvlText w:val="%1."/>
      <w:lvlJc w:val="left"/>
      <w:pPr>
        <w:ind w:left="2900" w:hanging="3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9" w15:restartNumberingAfterBreak="0">
    <w:nsid w:val="4FE418BE"/>
    <w:multiLevelType w:val="hybridMultilevel"/>
    <w:tmpl w:val="D9BEF482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0" w15:restartNumberingAfterBreak="0">
    <w:nsid w:val="54CD7C25"/>
    <w:multiLevelType w:val="hybridMultilevel"/>
    <w:tmpl w:val="4884746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 w15:restartNumberingAfterBreak="0">
    <w:nsid w:val="56D15673"/>
    <w:multiLevelType w:val="hybridMultilevel"/>
    <w:tmpl w:val="361AD51C"/>
    <w:lvl w:ilvl="0" w:tplc="7F344A62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2" w15:restartNumberingAfterBreak="0">
    <w:nsid w:val="58C1335E"/>
    <w:multiLevelType w:val="hybridMultilevel"/>
    <w:tmpl w:val="A7E459D8"/>
    <w:lvl w:ilvl="0" w:tplc="0409000F">
      <w:start w:val="1"/>
      <w:numFmt w:val="decimal"/>
      <w:lvlText w:val="%1.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3" w15:restartNumberingAfterBreak="0">
    <w:nsid w:val="5A971E98"/>
    <w:multiLevelType w:val="hybridMultilevel"/>
    <w:tmpl w:val="9A24BF22"/>
    <w:lvl w:ilvl="0" w:tplc="76BA1A7E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39E47230">
      <w:start w:val="1"/>
      <w:numFmt w:val="decimal"/>
      <w:lvlText w:val="%2．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4" w15:restartNumberingAfterBreak="0">
    <w:nsid w:val="5B592E01"/>
    <w:multiLevelType w:val="singleLevel"/>
    <w:tmpl w:val="A2C6066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5" w15:restartNumberingAfterBreak="0">
    <w:nsid w:val="5CE51350"/>
    <w:multiLevelType w:val="hybridMultilevel"/>
    <w:tmpl w:val="B80ACD2A"/>
    <w:lvl w:ilvl="0" w:tplc="1A86DC7C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39E47230">
      <w:start w:val="1"/>
      <w:numFmt w:val="decimal"/>
      <w:lvlText w:val="%2．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6" w15:restartNumberingAfterBreak="0">
    <w:nsid w:val="5F980480"/>
    <w:multiLevelType w:val="hybridMultilevel"/>
    <w:tmpl w:val="C3144944"/>
    <w:lvl w:ilvl="0" w:tplc="40EE7238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7" w15:restartNumberingAfterBreak="0">
    <w:nsid w:val="645A0F22"/>
    <w:multiLevelType w:val="hybridMultilevel"/>
    <w:tmpl w:val="D874693C"/>
    <w:lvl w:ilvl="0" w:tplc="BB6A4768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8" w15:restartNumberingAfterBreak="0">
    <w:nsid w:val="68F420BB"/>
    <w:multiLevelType w:val="hybridMultilevel"/>
    <w:tmpl w:val="EFE48E10"/>
    <w:lvl w:ilvl="0" w:tplc="6DF6DF44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9" w15:restartNumberingAfterBreak="0">
    <w:nsid w:val="69645C70"/>
    <w:multiLevelType w:val="hybridMultilevel"/>
    <w:tmpl w:val="EB105BA0"/>
    <w:lvl w:ilvl="0" w:tplc="C07C0974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0" w15:restartNumberingAfterBreak="0">
    <w:nsid w:val="69647FE4"/>
    <w:multiLevelType w:val="singleLevel"/>
    <w:tmpl w:val="60FAE44C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70E01B82"/>
    <w:multiLevelType w:val="hybridMultilevel"/>
    <w:tmpl w:val="B80ACD2A"/>
    <w:lvl w:ilvl="0" w:tplc="1A86DC7C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39E47230">
      <w:start w:val="1"/>
      <w:numFmt w:val="decimal"/>
      <w:lvlText w:val="%2．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2" w15:restartNumberingAfterBreak="0">
    <w:nsid w:val="75354251"/>
    <w:multiLevelType w:val="hybridMultilevel"/>
    <w:tmpl w:val="FAD8D32E"/>
    <w:lvl w:ilvl="0" w:tplc="B93CAF48">
      <w:start w:val="1"/>
      <w:numFmt w:val="decimal"/>
      <w:lvlText w:val="%1．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92"/>
        </w:tabs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12"/>
        </w:tabs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2"/>
        </w:tabs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52"/>
        </w:tabs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2"/>
        </w:tabs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2"/>
        </w:tabs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912"/>
        </w:tabs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420"/>
      </w:pPr>
    </w:lvl>
  </w:abstractNum>
  <w:abstractNum w:abstractNumId="33" w15:restartNumberingAfterBreak="0">
    <w:nsid w:val="761259BA"/>
    <w:multiLevelType w:val="hybridMultilevel"/>
    <w:tmpl w:val="98240662"/>
    <w:lvl w:ilvl="0" w:tplc="7F344A62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4" w15:restartNumberingAfterBreak="0">
    <w:nsid w:val="77C92C9F"/>
    <w:multiLevelType w:val="hybridMultilevel"/>
    <w:tmpl w:val="8D8CA728"/>
    <w:lvl w:ilvl="0" w:tplc="7F344A62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5" w15:restartNumberingAfterBreak="0">
    <w:nsid w:val="77ED1D27"/>
    <w:multiLevelType w:val="singleLevel"/>
    <w:tmpl w:val="A2C6066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6" w15:restartNumberingAfterBreak="0">
    <w:nsid w:val="795D370D"/>
    <w:multiLevelType w:val="hybridMultilevel"/>
    <w:tmpl w:val="BFF0F632"/>
    <w:lvl w:ilvl="0" w:tplc="7F344A62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num w:numId="1">
    <w:abstractNumId w:val="35"/>
  </w:num>
  <w:num w:numId="2">
    <w:abstractNumId w:val="4"/>
  </w:num>
  <w:num w:numId="3">
    <w:abstractNumId w:val="30"/>
  </w:num>
  <w:num w:numId="4">
    <w:abstractNumId w:val="24"/>
  </w:num>
  <w:num w:numId="5">
    <w:abstractNumId w:val="12"/>
  </w:num>
  <w:num w:numId="6">
    <w:abstractNumId w:val="17"/>
  </w:num>
  <w:num w:numId="7">
    <w:abstractNumId w:val="27"/>
  </w:num>
  <w:num w:numId="8">
    <w:abstractNumId w:val="13"/>
  </w:num>
  <w:num w:numId="9">
    <w:abstractNumId w:val="16"/>
  </w:num>
  <w:num w:numId="10">
    <w:abstractNumId w:val="22"/>
  </w:num>
  <w:num w:numId="11">
    <w:abstractNumId w:val="32"/>
  </w:num>
  <w:num w:numId="12">
    <w:abstractNumId w:val="28"/>
  </w:num>
  <w:num w:numId="13">
    <w:abstractNumId w:val="19"/>
  </w:num>
  <w:num w:numId="14">
    <w:abstractNumId w:val="9"/>
  </w:num>
  <w:num w:numId="15">
    <w:abstractNumId w:val="1"/>
  </w:num>
  <w:num w:numId="16">
    <w:abstractNumId w:val="21"/>
  </w:num>
  <w:num w:numId="17">
    <w:abstractNumId w:val="3"/>
  </w:num>
  <w:num w:numId="18">
    <w:abstractNumId w:val="33"/>
  </w:num>
  <w:num w:numId="19">
    <w:abstractNumId w:val="7"/>
  </w:num>
  <w:num w:numId="20">
    <w:abstractNumId w:val="36"/>
  </w:num>
  <w:num w:numId="21">
    <w:abstractNumId w:val="34"/>
  </w:num>
  <w:num w:numId="22">
    <w:abstractNumId w:val="31"/>
  </w:num>
  <w:num w:numId="23">
    <w:abstractNumId w:val="14"/>
  </w:num>
  <w:num w:numId="24">
    <w:abstractNumId w:val="5"/>
  </w:num>
  <w:num w:numId="25">
    <w:abstractNumId w:val="8"/>
  </w:num>
  <w:num w:numId="26">
    <w:abstractNumId w:val="15"/>
  </w:num>
  <w:num w:numId="27">
    <w:abstractNumId w:val="25"/>
  </w:num>
  <w:num w:numId="28">
    <w:abstractNumId w:val="26"/>
  </w:num>
  <w:num w:numId="29">
    <w:abstractNumId w:val="29"/>
  </w:num>
  <w:num w:numId="30">
    <w:abstractNumId w:val="23"/>
  </w:num>
  <w:num w:numId="31">
    <w:abstractNumId w:val="11"/>
  </w:num>
  <w:num w:numId="32">
    <w:abstractNumId w:val="6"/>
  </w:num>
  <w:num w:numId="33">
    <w:abstractNumId w:val="18"/>
  </w:num>
  <w:num w:numId="34">
    <w:abstractNumId w:val="10"/>
  </w:num>
  <w:num w:numId="35">
    <w:abstractNumId w:val="0"/>
  </w:num>
  <w:num w:numId="36">
    <w:abstractNumId w:val="2"/>
  </w:num>
  <w:num w:numId="37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intFractionalCharacterWidth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IM_Version" w:val="1.2.0"/>
    <w:docVar w:name="ProjectCode" w:val="AIM20DEV"/>
  </w:docVars>
  <w:rsids>
    <w:rsidRoot w:val="00A05016"/>
    <w:rsid w:val="00001381"/>
    <w:rsid w:val="00001F21"/>
    <w:rsid w:val="00003201"/>
    <w:rsid w:val="000037E1"/>
    <w:rsid w:val="000055C9"/>
    <w:rsid w:val="00005F97"/>
    <w:rsid w:val="000116E0"/>
    <w:rsid w:val="00012B22"/>
    <w:rsid w:val="00014D4E"/>
    <w:rsid w:val="00015DA2"/>
    <w:rsid w:val="00016032"/>
    <w:rsid w:val="000163A6"/>
    <w:rsid w:val="00020F70"/>
    <w:rsid w:val="00020F71"/>
    <w:rsid w:val="00021554"/>
    <w:rsid w:val="00021A2C"/>
    <w:rsid w:val="00021EB8"/>
    <w:rsid w:val="000223DD"/>
    <w:rsid w:val="00025718"/>
    <w:rsid w:val="00026064"/>
    <w:rsid w:val="00026217"/>
    <w:rsid w:val="000264BA"/>
    <w:rsid w:val="00026743"/>
    <w:rsid w:val="00026F6C"/>
    <w:rsid w:val="000277C5"/>
    <w:rsid w:val="00030FD2"/>
    <w:rsid w:val="000334DA"/>
    <w:rsid w:val="00033860"/>
    <w:rsid w:val="000343A7"/>
    <w:rsid w:val="00035386"/>
    <w:rsid w:val="00037138"/>
    <w:rsid w:val="00037E38"/>
    <w:rsid w:val="00042F85"/>
    <w:rsid w:val="00042FD9"/>
    <w:rsid w:val="00043094"/>
    <w:rsid w:val="000430CE"/>
    <w:rsid w:val="00043519"/>
    <w:rsid w:val="00043AAA"/>
    <w:rsid w:val="000454D7"/>
    <w:rsid w:val="0004692E"/>
    <w:rsid w:val="000474BD"/>
    <w:rsid w:val="00047C42"/>
    <w:rsid w:val="0005121A"/>
    <w:rsid w:val="0005134F"/>
    <w:rsid w:val="00052D6C"/>
    <w:rsid w:val="00053C77"/>
    <w:rsid w:val="00053C88"/>
    <w:rsid w:val="00053FED"/>
    <w:rsid w:val="00054038"/>
    <w:rsid w:val="00056900"/>
    <w:rsid w:val="00060482"/>
    <w:rsid w:val="00060658"/>
    <w:rsid w:val="00061044"/>
    <w:rsid w:val="00061E0C"/>
    <w:rsid w:val="00063465"/>
    <w:rsid w:val="000634BE"/>
    <w:rsid w:val="00064C64"/>
    <w:rsid w:val="0006510B"/>
    <w:rsid w:val="0006697F"/>
    <w:rsid w:val="000679EF"/>
    <w:rsid w:val="000706CE"/>
    <w:rsid w:val="00072973"/>
    <w:rsid w:val="00072975"/>
    <w:rsid w:val="00074E2B"/>
    <w:rsid w:val="000767F1"/>
    <w:rsid w:val="000772D4"/>
    <w:rsid w:val="00083019"/>
    <w:rsid w:val="00084EA3"/>
    <w:rsid w:val="00085935"/>
    <w:rsid w:val="000862B8"/>
    <w:rsid w:val="000865E3"/>
    <w:rsid w:val="00086957"/>
    <w:rsid w:val="00086DA5"/>
    <w:rsid w:val="00087539"/>
    <w:rsid w:val="000878C1"/>
    <w:rsid w:val="00087B1A"/>
    <w:rsid w:val="00087EC8"/>
    <w:rsid w:val="00090716"/>
    <w:rsid w:val="0009290A"/>
    <w:rsid w:val="00092F33"/>
    <w:rsid w:val="00093D1A"/>
    <w:rsid w:val="000941C6"/>
    <w:rsid w:val="0009544D"/>
    <w:rsid w:val="000957B8"/>
    <w:rsid w:val="00096810"/>
    <w:rsid w:val="00096BEB"/>
    <w:rsid w:val="00096ED1"/>
    <w:rsid w:val="000A027D"/>
    <w:rsid w:val="000A06C3"/>
    <w:rsid w:val="000A1C3D"/>
    <w:rsid w:val="000A21C3"/>
    <w:rsid w:val="000A3073"/>
    <w:rsid w:val="000A3334"/>
    <w:rsid w:val="000A3ABA"/>
    <w:rsid w:val="000B176D"/>
    <w:rsid w:val="000B17FB"/>
    <w:rsid w:val="000B1B93"/>
    <w:rsid w:val="000B2E4C"/>
    <w:rsid w:val="000B3087"/>
    <w:rsid w:val="000B601D"/>
    <w:rsid w:val="000B7174"/>
    <w:rsid w:val="000B7A0C"/>
    <w:rsid w:val="000B7CF2"/>
    <w:rsid w:val="000C10BD"/>
    <w:rsid w:val="000C1B15"/>
    <w:rsid w:val="000C2476"/>
    <w:rsid w:val="000C28BB"/>
    <w:rsid w:val="000D0773"/>
    <w:rsid w:val="000D089A"/>
    <w:rsid w:val="000D1305"/>
    <w:rsid w:val="000D13A9"/>
    <w:rsid w:val="000D1431"/>
    <w:rsid w:val="000D1617"/>
    <w:rsid w:val="000D166C"/>
    <w:rsid w:val="000D1B62"/>
    <w:rsid w:val="000D1DCC"/>
    <w:rsid w:val="000D4BA5"/>
    <w:rsid w:val="000D5D8E"/>
    <w:rsid w:val="000D6EF1"/>
    <w:rsid w:val="000E0AC1"/>
    <w:rsid w:val="000E1B12"/>
    <w:rsid w:val="000E1E27"/>
    <w:rsid w:val="000E1E33"/>
    <w:rsid w:val="000E29BA"/>
    <w:rsid w:val="000E62BA"/>
    <w:rsid w:val="000E79D4"/>
    <w:rsid w:val="000E7E14"/>
    <w:rsid w:val="000F0DFA"/>
    <w:rsid w:val="000F32CE"/>
    <w:rsid w:val="000F44BB"/>
    <w:rsid w:val="000F5370"/>
    <w:rsid w:val="000F70CF"/>
    <w:rsid w:val="00100A94"/>
    <w:rsid w:val="0010191B"/>
    <w:rsid w:val="00102440"/>
    <w:rsid w:val="00102523"/>
    <w:rsid w:val="001053F4"/>
    <w:rsid w:val="00105CAC"/>
    <w:rsid w:val="00107414"/>
    <w:rsid w:val="001075D2"/>
    <w:rsid w:val="001101CA"/>
    <w:rsid w:val="00113AE4"/>
    <w:rsid w:val="00113C99"/>
    <w:rsid w:val="00113F24"/>
    <w:rsid w:val="001251AA"/>
    <w:rsid w:val="00125883"/>
    <w:rsid w:val="00126C5F"/>
    <w:rsid w:val="001272AE"/>
    <w:rsid w:val="001273F7"/>
    <w:rsid w:val="00127555"/>
    <w:rsid w:val="001302DD"/>
    <w:rsid w:val="00130481"/>
    <w:rsid w:val="00131726"/>
    <w:rsid w:val="00131BB2"/>
    <w:rsid w:val="001320C8"/>
    <w:rsid w:val="001327C9"/>
    <w:rsid w:val="00133A00"/>
    <w:rsid w:val="00133F1A"/>
    <w:rsid w:val="00134865"/>
    <w:rsid w:val="00134E10"/>
    <w:rsid w:val="0013518B"/>
    <w:rsid w:val="00136487"/>
    <w:rsid w:val="00137FAE"/>
    <w:rsid w:val="0014024F"/>
    <w:rsid w:val="0014054A"/>
    <w:rsid w:val="001419C8"/>
    <w:rsid w:val="00143595"/>
    <w:rsid w:val="00143A90"/>
    <w:rsid w:val="0014418D"/>
    <w:rsid w:val="001465B4"/>
    <w:rsid w:val="001501AE"/>
    <w:rsid w:val="00151E03"/>
    <w:rsid w:val="00154BB3"/>
    <w:rsid w:val="001562D0"/>
    <w:rsid w:val="001562F1"/>
    <w:rsid w:val="00156865"/>
    <w:rsid w:val="00156E56"/>
    <w:rsid w:val="00160750"/>
    <w:rsid w:val="001618FC"/>
    <w:rsid w:val="00162588"/>
    <w:rsid w:val="0016316D"/>
    <w:rsid w:val="00163662"/>
    <w:rsid w:val="00166234"/>
    <w:rsid w:val="00166334"/>
    <w:rsid w:val="001669AF"/>
    <w:rsid w:val="00170792"/>
    <w:rsid w:val="00170959"/>
    <w:rsid w:val="001714B2"/>
    <w:rsid w:val="00173066"/>
    <w:rsid w:val="001732D7"/>
    <w:rsid w:val="00174C9F"/>
    <w:rsid w:val="00175AC8"/>
    <w:rsid w:val="00177FB5"/>
    <w:rsid w:val="00181A98"/>
    <w:rsid w:val="00182B8F"/>
    <w:rsid w:val="00184842"/>
    <w:rsid w:val="00184984"/>
    <w:rsid w:val="00184DB4"/>
    <w:rsid w:val="00185E1C"/>
    <w:rsid w:val="00185E1E"/>
    <w:rsid w:val="0018732E"/>
    <w:rsid w:val="001873FE"/>
    <w:rsid w:val="001877EE"/>
    <w:rsid w:val="00187DF5"/>
    <w:rsid w:val="00190F1D"/>
    <w:rsid w:val="00191450"/>
    <w:rsid w:val="001915DE"/>
    <w:rsid w:val="00192206"/>
    <w:rsid w:val="00194885"/>
    <w:rsid w:val="00196A06"/>
    <w:rsid w:val="00196D2D"/>
    <w:rsid w:val="0019706A"/>
    <w:rsid w:val="001A01C3"/>
    <w:rsid w:val="001A0CA8"/>
    <w:rsid w:val="001A101C"/>
    <w:rsid w:val="001A30B1"/>
    <w:rsid w:val="001A3956"/>
    <w:rsid w:val="001A3BCE"/>
    <w:rsid w:val="001A3F10"/>
    <w:rsid w:val="001A4FA7"/>
    <w:rsid w:val="001A54ED"/>
    <w:rsid w:val="001A5986"/>
    <w:rsid w:val="001A5FCA"/>
    <w:rsid w:val="001A6A34"/>
    <w:rsid w:val="001A7411"/>
    <w:rsid w:val="001A7779"/>
    <w:rsid w:val="001B143B"/>
    <w:rsid w:val="001B1BA4"/>
    <w:rsid w:val="001B58B0"/>
    <w:rsid w:val="001B5F3C"/>
    <w:rsid w:val="001B7F94"/>
    <w:rsid w:val="001C1808"/>
    <w:rsid w:val="001C22C0"/>
    <w:rsid w:val="001C30BF"/>
    <w:rsid w:val="001C3893"/>
    <w:rsid w:val="001C51A1"/>
    <w:rsid w:val="001C7127"/>
    <w:rsid w:val="001C7E19"/>
    <w:rsid w:val="001D0232"/>
    <w:rsid w:val="001D027F"/>
    <w:rsid w:val="001D3AE5"/>
    <w:rsid w:val="001D3D04"/>
    <w:rsid w:val="001D5D28"/>
    <w:rsid w:val="001D5E8A"/>
    <w:rsid w:val="001D64F8"/>
    <w:rsid w:val="001D6B93"/>
    <w:rsid w:val="001D6C30"/>
    <w:rsid w:val="001E075B"/>
    <w:rsid w:val="001E0876"/>
    <w:rsid w:val="001E1335"/>
    <w:rsid w:val="001E4170"/>
    <w:rsid w:val="001E429C"/>
    <w:rsid w:val="001E4791"/>
    <w:rsid w:val="001E5D4B"/>
    <w:rsid w:val="001E779E"/>
    <w:rsid w:val="001F0A85"/>
    <w:rsid w:val="001F10A0"/>
    <w:rsid w:val="001F37E3"/>
    <w:rsid w:val="001F6B57"/>
    <w:rsid w:val="001F715C"/>
    <w:rsid w:val="001F79A9"/>
    <w:rsid w:val="00201351"/>
    <w:rsid w:val="002025B7"/>
    <w:rsid w:val="00203E2B"/>
    <w:rsid w:val="00204BE5"/>
    <w:rsid w:val="002053E6"/>
    <w:rsid w:val="00206397"/>
    <w:rsid w:val="0021131D"/>
    <w:rsid w:val="00213110"/>
    <w:rsid w:val="002135E2"/>
    <w:rsid w:val="00216B61"/>
    <w:rsid w:val="00216BA3"/>
    <w:rsid w:val="00216CFB"/>
    <w:rsid w:val="00217CC4"/>
    <w:rsid w:val="00220C7F"/>
    <w:rsid w:val="00221A26"/>
    <w:rsid w:val="00223ACC"/>
    <w:rsid w:val="00224065"/>
    <w:rsid w:val="002246C3"/>
    <w:rsid w:val="002259A6"/>
    <w:rsid w:val="00227665"/>
    <w:rsid w:val="00227C06"/>
    <w:rsid w:val="00230C07"/>
    <w:rsid w:val="00231B85"/>
    <w:rsid w:val="00232826"/>
    <w:rsid w:val="0023439B"/>
    <w:rsid w:val="00234872"/>
    <w:rsid w:val="00234BE0"/>
    <w:rsid w:val="002354A4"/>
    <w:rsid w:val="0023553B"/>
    <w:rsid w:val="00236107"/>
    <w:rsid w:val="002367B1"/>
    <w:rsid w:val="002379BE"/>
    <w:rsid w:val="0024075F"/>
    <w:rsid w:val="00241C0A"/>
    <w:rsid w:val="00242924"/>
    <w:rsid w:val="00243039"/>
    <w:rsid w:val="0024381B"/>
    <w:rsid w:val="00243C49"/>
    <w:rsid w:val="00246A82"/>
    <w:rsid w:val="00246EF9"/>
    <w:rsid w:val="002521EA"/>
    <w:rsid w:val="0025263A"/>
    <w:rsid w:val="00252CC7"/>
    <w:rsid w:val="00253F59"/>
    <w:rsid w:val="002549CC"/>
    <w:rsid w:val="00254EAF"/>
    <w:rsid w:val="002555C3"/>
    <w:rsid w:val="00255FA4"/>
    <w:rsid w:val="002605E5"/>
    <w:rsid w:val="0026266E"/>
    <w:rsid w:val="002636F5"/>
    <w:rsid w:val="002637EF"/>
    <w:rsid w:val="00263B4E"/>
    <w:rsid w:val="00263E78"/>
    <w:rsid w:val="00264D8E"/>
    <w:rsid w:val="002657BB"/>
    <w:rsid w:val="002676E9"/>
    <w:rsid w:val="0027267C"/>
    <w:rsid w:val="002729DB"/>
    <w:rsid w:val="00272E13"/>
    <w:rsid w:val="002742E9"/>
    <w:rsid w:val="0027538B"/>
    <w:rsid w:val="002765E5"/>
    <w:rsid w:val="00277666"/>
    <w:rsid w:val="00277B6B"/>
    <w:rsid w:val="00281534"/>
    <w:rsid w:val="00281FEF"/>
    <w:rsid w:val="002822F1"/>
    <w:rsid w:val="00282326"/>
    <w:rsid w:val="00282ACB"/>
    <w:rsid w:val="002830AD"/>
    <w:rsid w:val="002853B3"/>
    <w:rsid w:val="002865E1"/>
    <w:rsid w:val="002873F7"/>
    <w:rsid w:val="0029141D"/>
    <w:rsid w:val="0029181E"/>
    <w:rsid w:val="00293619"/>
    <w:rsid w:val="00293C50"/>
    <w:rsid w:val="002967BC"/>
    <w:rsid w:val="00297B92"/>
    <w:rsid w:val="00297E17"/>
    <w:rsid w:val="002A07A3"/>
    <w:rsid w:val="002A0952"/>
    <w:rsid w:val="002A14F0"/>
    <w:rsid w:val="002A2166"/>
    <w:rsid w:val="002A2698"/>
    <w:rsid w:val="002A283F"/>
    <w:rsid w:val="002A357F"/>
    <w:rsid w:val="002A3D85"/>
    <w:rsid w:val="002A4675"/>
    <w:rsid w:val="002A4B5C"/>
    <w:rsid w:val="002A4C71"/>
    <w:rsid w:val="002A54E3"/>
    <w:rsid w:val="002A5A95"/>
    <w:rsid w:val="002A5B30"/>
    <w:rsid w:val="002B06CB"/>
    <w:rsid w:val="002B0874"/>
    <w:rsid w:val="002B11D7"/>
    <w:rsid w:val="002B6A74"/>
    <w:rsid w:val="002B74EB"/>
    <w:rsid w:val="002C1754"/>
    <w:rsid w:val="002C3F92"/>
    <w:rsid w:val="002C525C"/>
    <w:rsid w:val="002C7786"/>
    <w:rsid w:val="002D0B2C"/>
    <w:rsid w:val="002D20D4"/>
    <w:rsid w:val="002D30A3"/>
    <w:rsid w:val="002D40D7"/>
    <w:rsid w:val="002D4AD7"/>
    <w:rsid w:val="002E0045"/>
    <w:rsid w:val="002E0AF4"/>
    <w:rsid w:val="002E194A"/>
    <w:rsid w:val="002E2158"/>
    <w:rsid w:val="002E2BBA"/>
    <w:rsid w:val="002E30E1"/>
    <w:rsid w:val="002E5604"/>
    <w:rsid w:val="002E5FD2"/>
    <w:rsid w:val="002E605A"/>
    <w:rsid w:val="002E70E8"/>
    <w:rsid w:val="002E73FB"/>
    <w:rsid w:val="002E74E4"/>
    <w:rsid w:val="002F0541"/>
    <w:rsid w:val="002F2D55"/>
    <w:rsid w:val="002F5913"/>
    <w:rsid w:val="002F718C"/>
    <w:rsid w:val="002F77D3"/>
    <w:rsid w:val="002F7F8F"/>
    <w:rsid w:val="0030072F"/>
    <w:rsid w:val="00301ACC"/>
    <w:rsid w:val="00302426"/>
    <w:rsid w:val="00304F4A"/>
    <w:rsid w:val="00305A5A"/>
    <w:rsid w:val="00305F79"/>
    <w:rsid w:val="003062FB"/>
    <w:rsid w:val="0030675D"/>
    <w:rsid w:val="00307D82"/>
    <w:rsid w:val="00310956"/>
    <w:rsid w:val="00313672"/>
    <w:rsid w:val="00314532"/>
    <w:rsid w:val="003150A3"/>
    <w:rsid w:val="00315782"/>
    <w:rsid w:val="00315B6C"/>
    <w:rsid w:val="0031646B"/>
    <w:rsid w:val="003221C0"/>
    <w:rsid w:val="00322C7D"/>
    <w:rsid w:val="00322D8E"/>
    <w:rsid w:val="003237AD"/>
    <w:rsid w:val="0032387C"/>
    <w:rsid w:val="00326616"/>
    <w:rsid w:val="00327583"/>
    <w:rsid w:val="003277E5"/>
    <w:rsid w:val="00327861"/>
    <w:rsid w:val="00330003"/>
    <w:rsid w:val="003313F6"/>
    <w:rsid w:val="003313FE"/>
    <w:rsid w:val="0033226A"/>
    <w:rsid w:val="003328CA"/>
    <w:rsid w:val="003402BB"/>
    <w:rsid w:val="003409C0"/>
    <w:rsid w:val="00341821"/>
    <w:rsid w:val="00342514"/>
    <w:rsid w:val="00342E26"/>
    <w:rsid w:val="00343266"/>
    <w:rsid w:val="00343550"/>
    <w:rsid w:val="00343FD7"/>
    <w:rsid w:val="00344C6D"/>
    <w:rsid w:val="00345BDD"/>
    <w:rsid w:val="003462F6"/>
    <w:rsid w:val="00351565"/>
    <w:rsid w:val="00351673"/>
    <w:rsid w:val="00351CDD"/>
    <w:rsid w:val="00352C1B"/>
    <w:rsid w:val="00353023"/>
    <w:rsid w:val="003533B8"/>
    <w:rsid w:val="0035357C"/>
    <w:rsid w:val="00354E87"/>
    <w:rsid w:val="003556DF"/>
    <w:rsid w:val="003558C4"/>
    <w:rsid w:val="00355F93"/>
    <w:rsid w:val="003565C5"/>
    <w:rsid w:val="0036045A"/>
    <w:rsid w:val="00366888"/>
    <w:rsid w:val="003675EB"/>
    <w:rsid w:val="0037010A"/>
    <w:rsid w:val="003702CA"/>
    <w:rsid w:val="00370C77"/>
    <w:rsid w:val="003716D9"/>
    <w:rsid w:val="0037198D"/>
    <w:rsid w:val="00372296"/>
    <w:rsid w:val="003732B1"/>
    <w:rsid w:val="00375173"/>
    <w:rsid w:val="00377224"/>
    <w:rsid w:val="0038070B"/>
    <w:rsid w:val="0038092E"/>
    <w:rsid w:val="003823B6"/>
    <w:rsid w:val="00382D65"/>
    <w:rsid w:val="003831D7"/>
    <w:rsid w:val="003839EA"/>
    <w:rsid w:val="00384286"/>
    <w:rsid w:val="0038487A"/>
    <w:rsid w:val="003851A9"/>
    <w:rsid w:val="003867EB"/>
    <w:rsid w:val="0038748B"/>
    <w:rsid w:val="00387946"/>
    <w:rsid w:val="003901F9"/>
    <w:rsid w:val="0039126D"/>
    <w:rsid w:val="00391395"/>
    <w:rsid w:val="00391CC0"/>
    <w:rsid w:val="00394400"/>
    <w:rsid w:val="00396BD3"/>
    <w:rsid w:val="003A09ED"/>
    <w:rsid w:val="003A23A1"/>
    <w:rsid w:val="003A3129"/>
    <w:rsid w:val="003A35A0"/>
    <w:rsid w:val="003A3B62"/>
    <w:rsid w:val="003A5FE4"/>
    <w:rsid w:val="003A6494"/>
    <w:rsid w:val="003A7F76"/>
    <w:rsid w:val="003B168D"/>
    <w:rsid w:val="003B182C"/>
    <w:rsid w:val="003B1F21"/>
    <w:rsid w:val="003B3484"/>
    <w:rsid w:val="003B3FAF"/>
    <w:rsid w:val="003B584B"/>
    <w:rsid w:val="003B58D2"/>
    <w:rsid w:val="003B718D"/>
    <w:rsid w:val="003B71B5"/>
    <w:rsid w:val="003C04DA"/>
    <w:rsid w:val="003C1494"/>
    <w:rsid w:val="003C2DF8"/>
    <w:rsid w:val="003C5680"/>
    <w:rsid w:val="003C6D0B"/>
    <w:rsid w:val="003D0762"/>
    <w:rsid w:val="003D0E94"/>
    <w:rsid w:val="003D1043"/>
    <w:rsid w:val="003D33DB"/>
    <w:rsid w:val="003D35D8"/>
    <w:rsid w:val="003D380C"/>
    <w:rsid w:val="003D3D93"/>
    <w:rsid w:val="003D428A"/>
    <w:rsid w:val="003D4986"/>
    <w:rsid w:val="003D59D1"/>
    <w:rsid w:val="003D6C1D"/>
    <w:rsid w:val="003E0288"/>
    <w:rsid w:val="003E091B"/>
    <w:rsid w:val="003E2467"/>
    <w:rsid w:val="003E3073"/>
    <w:rsid w:val="003E5130"/>
    <w:rsid w:val="003E5430"/>
    <w:rsid w:val="003E60AB"/>
    <w:rsid w:val="003E6D56"/>
    <w:rsid w:val="003E6FD4"/>
    <w:rsid w:val="003F04C8"/>
    <w:rsid w:val="003F28C8"/>
    <w:rsid w:val="003F2D9E"/>
    <w:rsid w:val="003F2FC0"/>
    <w:rsid w:val="003F3738"/>
    <w:rsid w:val="003F44B4"/>
    <w:rsid w:val="003F4AC9"/>
    <w:rsid w:val="003F514E"/>
    <w:rsid w:val="003F565C"/>
    <w:rsid w:val="003F5A03"/>
    <w:rsid w:val="003F5D26"/>
    <w:rsid w:val="003F7E34"/>
    <w:rsid w:val="00400413"/>
    <w:rsid w:val="004052EC"/>
    <w:rsid w:val="004055FA"/>
    <w:rsid w:val="00406D70"/>
    <w:rsid w:val="00406F8A"/>
    <w:rsid w:val="00407ACF"/>
    <w:rsid w:val="004107B6"/>
    <w:rsid w:val="0041157A"/>
    <w:rsid w:val="004117EB"/>
    <w:rsid w:val="004134CC"/>
    <w:rsid w:val="004137EE"/>
    <w:rsid w:val="0041392E"/>
    <w:rsid w:val="00414E14"/>
    <w:rsid w:val="00415DF1"/>
    <w:rsid w:val="00417AA4"/>
    <w:rsid w:val="00420120"/>
    <w:rsid w:val="00421393"/>
    <w:rsid w:val="00423B06"/>
    <w:rsid w:val="00423CF7"/>
    <w:rsid w:val="00423F15"/>
    <w:rsid w:val="00425795"/>
    <w:rsid w:val="00425D5A"/>
    <w:rsid w:val="00427817"/>
    <w:rsid w:val="00427A7E"/>
    <w:rsid w:val="00427FD5"/>
    <w:rsid w:val="00430D40"/>
    <w:rsid w:val="00431B96"/>
    <w:rsid w:val="00433E90"/>
    <w:rsid w:val="00434134"/>
    <w:rsid w:val="004374EE"/>
    <w:rsid w:val="004408B4"/>
    <w:rsid w:val="00441372"/>
    <w:rsid w:val="00441DA9"/>
    <w:rsid w:val="00443CFF"/>
    <w:rsid w:val="0044426F"/>
    <w:rsid w:val="0044484E"/>
    <w:rsid w:val="00446FD5"/>
    <w:rsid w:val="00453219"/>
    <w:rsid w:val="00453290"/>
    <w:rsid w:val="004538CF"/>
    <w:rsid w:val="00454101"/>
    <w:rsid w:val="00455117"/>
    <w:rsid w:val="0045551D"/>
    <w:rsid w:val="00456424"/>
    <w:rsid w:val="004620D5"/>
    <w:rsid w:val="00463B24"/>
    <w:rsid w:val="00463FFD"/>
    <w:rsid w:val="00464726"/>
    <w:rsid w:val="0046663C"/>
    <w:rsid w:val="0046709A"/>
    <w:rsid w:val="004670D5"/>
    <w:rsid w:val="00467CF7"/>
    <w:rsid w:val="004708E5"/>
    <w:rsid w:val="00470C96"/>
    <w:rsid w:val="0047109E"/>
    <w:rsid w:val="004716EF"/>
    <w:rsid w:val="004728B0"/>
    <w:rsid w:val="00472A32"/>
    <w:rsid w:val="004801A8"/>
    <w:rsid w:val="004805E6"/>
    <w:rsid w:val="004813AE"/>
    <w:rsid w:val="00483E73"/>
    <w:rsid w:val="00486887"/>
    <w:rsid w:val="004869B9"/>
    <w:rsid w:val="00487650"/>
    <w:rsid w:val="00490B41"/>
    <w:rsid w:val="00490D31"/>
    <w:rsid w:val="0049101B"/>
    <w:rsid w:val="004913B2"/>
    <w:rsid w:val="00491ECE"/>
    <w:rsid w:val="004924D5"/>
    <w:rsid w:val="00492F01"/>
    <w:rsid w:val="00493115"/>
    <w:rsid w:val="00493E80"/>
    <w:rsid w:val="00494296"/>
    <w:rsid w:val="00495E1B"/>
    <w:rsid w:val="00496B2F"/>
    <w:rsid w:val="00497EFE"/>
    <w:rsid w:val="004A0363"/>
    <w:rsid w:val="004A2031"/>
    <w:rsid w:val="004A3538"/>
    <w:rsid w:val="004A3F1C"/>
    <w:rsid w:val="004A4F31"/>
    <w:rsid w:val="004A523D"/>
    <w:rsid w:val="004A5CEC"/>
    <w:rsid w:val="004A5DB2"/>
    <w:rsid w:val="004A7FB0"/>
    <w:rsid w:val="004B18FB"/>
    <w:rsid w:val="004B2587"/>
    <w:rsid w:val="004B3709"/>
    <w:rsid w:val="004B6AE4"/>
    <w:rsid w:val="004B6CD1"/>
    <w:rsid w:val="004B70A6"/>
    <w:rsid w:val="004C1E75"/>
    <w:rsid w:val="004C1ECB"/>
    <w:rsid w:val="004C3335"/>
    <w:rsid w:val="004C5A16"/>
    <w:rsid w:val="004C7280"/>
    <w:rsid w:val="004C7288"/>
    <w:rsid w:val="004C79E5"/>
    <w:rsid w:val="004D2722"/>
    <w:rsid w:val="004D2E09"/>
    <w:rsid w:val="004D72BD"/>
    <w:rsid w:val="004D77D4"/>
    <w:rsid w:val="004D7A86"/>
    <w:rsid w:val="004D7F28"/>
    <w:rsid w:val="004E022F"/>
    <w:rsid w:val="004E10F9"/>
    <w:rsid w:val="004E1BBB"/>
    <w:rsid w:val="004E25E4"/>
    <w:rsid w:val="004E2E26"/>
    <w:rsid w:val="004E347E"/>
    <w:rsid w:val="004E3AAB"/>
    <w:rsid w:val="004E3E40"/>
    <w:rsid w:val="004E411E"/>
    <w:rsid w:val="004E5581"/>
    <w:rsid w:val="004E6EC1"/>
    <w:rsid w:val="004E7BCE"/>
    <w:rsid w:val="004F2869"/>
    <w:rsid w:val="004F2E40"/>
    <w:rsid w:val="004F50CA"/>
    <w:rsid w:val="004F7B9E"/>
    <w:rsid w:val="004F7E6D"/>
    <w:rsid w:val="0050087C"/>
    <w:rsid w:val="00502FA6"/>
    <w:rsid w:val="005041DB"/>
    <w:rsid w:val="005058FA"/>
    <w:rsid w:val="0050642D"/>
    <w:rsid w:val="00506925"/>
    <w:rsid w:val="0050727D"/>
    <w:rsid w:val="0051066C"/>
    <w:rsid w:val="00512932"/>
    <w:rsid w:val="005136FA"/>
    <w:rsid w:val="00513A13"/>
    <w:rsid w:val="005143B4"/>
    <w:rsid w:val="005143D3"/>
    <w:rsid w:val="00514A14"/>
    <w:rsid w:val="00514B31"/>
    <w:rsid w:val="00514CFE"/>
    <w:rsid w:val="00515297"/>
    <w:rsid w:val="005154B6"/>
    <w:rsid w:val="005163A5"/>
    <w:rsid w:val="00522A9C"/>
    <w:rsid w:val="00523ED1"/>
    <w:rsid w:val="00524586"/>
    <w:rsid w:val="00524933"/>
    <w:rsid w:val="005263B8"/>
    <w:rsid w:val="00526FF9"/>
    <w:rsid w:val="00530DD2"/>
    <w:rsid w:val="00531122"/>
    <w:rsid w:val="00531760"/>
    <w:rsid w:val="00531938"/>
    <w:rsid w:val="005319C7"/>
    <w:rsid w:val="005319CE"/>
    <w:rsid w:val="00534105"/>
    <w:rsid w:val="00534BF0"/>
    <w:rsid w:val="00535A7F"/>
    <w:rsid w:val="00541B32"/>
    <w:rsid w:val="0054382A"/>
    <w:rsid w:val="0054520F"/>
    <w:rsid w:val="005452C4"/>
    <w:rsid w:val="005453C2"/>
    <w:rsid w:val="00545B9D"/>
    <w:rsid w:val="005468A0"/>
    <w:rsid w:val="005479E1"/>
    <w:rsid w:val="00547A80"/>
    <w:rsid w:val="00547A87"/>
    <w:rsid w:val="005501E5"/>
    <w:rsid w:val="00550D7B"/>
    <w:rsid w:val="005516A5"/>
    <w:rsid w:val="00552A11"/>
    <w:rsid w:val="00553EBA"/>
    <w:rsid w:val="00554753"/>
    <w:rsid w:val="00554BD5"/>
    <w:rsid w:val="00555FD8"/>
    <w:rsid w:val="00556EF3"/>
    <w:rsid w:val="00556F16"/>
    <w:rsid w:val="0056008B"/>
    <w:rsid w:val="00560E23"/>
    <w:rsid w:val="00561845"/>
    <w:rsid w:val="0056392F"/>
    <w:rsid w:val="00565D4F"/>
    <w:rsid w:val="00566283"/>
    <w:rsid w:val="00566C21"/>
    <w:rsid w:val="005700AF"/>
    <w:rsid w:val="00572922"/>
    <w:rsid w:val="00572D73"/>
    <w:rsid w:val="0057503C"/>
    <w:rsid w:val="005762E8"/>
    <w:rsid w:val="0057661D"/>
    <w:rsid w:val="00576816"/>
    <w:rsid w:val="00577531"/>
    <w:rsid w:val="00580A07"/>
    <w:rsid w:val="00583A66"/>
    <w:rsid w:val="0058433B"/>
    <w:rsid w:val="00585BAB"/>
    <w:rsid w:val="005872AC"/>
    <w:rsid w:val="00592820"/>
    <w:rsid w:val="00596D94"/>
    <w:rsid w:val="005972CF"/>
    <w:rsid w:val="0059740D"/>
    <w:rsid w:val="00597743"/>
    <w:rsid w:val="005A041C"/>
    <w:rsid w:val="005A0554"/>
    <w:rsid w:val="005A1334"/>
    <w:rsid w:val="005A2339"/>
    <w:rsid w:val="005A297B"/>
    <w:rsid w:val="005A384B"/>
    <w:rsid w:val="005A4A13"/>
    <w:rsid w:val="005A5A6C"/>
    <w:rsid w:val="005A7315"/>
    <w:rsid w:val="005B5368"/>
    <w:rsid w:val="005B606B"/>
    <w:rsid w:val="005B6B81"/>
    <w:rsid w:val="005B6CF1"/>
    <w:rsid w:val="005B70EC"/>
    <w:rsid w:val="005B7DEB"/>
    <w:rsid w:val="005C04EF"/>
    <w:rsid w:val="005C0AC9"/>
    <w:rsid w:val="005C178D"/>
    <w:rsid w:val="005C21A6"/>
    <w:rsid w:val="005C2BB6"/>
    <w:rsid w:val="005C47B7"/>
    <w:rsid w:val="005C4D57"/>
    <w:rsid w:val="005C6FDB"/>
    <w:rsid w:val="005C73A9"/>
    <w:rsid w:val="005D0394"/>
    <w:rsid w:val="005D0E2D"/>
    <w:rsid w:val="005D1945"/>
    <w:rsid w:val="005D1EB4"/>
    <w:rsid w:val="005D2536"/>
    <w:rsid w:val="005D27E3"/>
    <w:rsid w:val="005D3426"/>
    <w:rsid w:val="005D6A5D"/>
    <w:rsid w:val="005D6F66"/>
    <w:rsid w:val="005D7311"/>
    <w:rsid w:val="005D76BB"/>
    <w:rsid w:val="005E0D6E"/>
    <w:rsid w:val="005E11D9"/>
    <w:rsid w:val="005E1CA5"/>
    <w:rsid w:val="005E267C"/>
    <w:rsid w:val="005E5981"/>
    <w:rsid w:val="005E5C1D"/>
    <w:rsid w:val="005E68A8"/>
    <w:rsid w:val="005E7AA3"/>
    <w:rsid w:val="005E7F47"/>
    <w:rsid w:val="005F05D8"/>
    <w:rsid w:val="005F0BA4"/>
    <w:rsid w:val="005F16EE"/>
    <w:rsid w:val="005F22B2"/>
    <w:rsid w:val="005F3113"/>
    <w:rsid w:val="005F4ECD"/>
    <w:rsid w:val="005F60F1"/>
    <w:rsid w:val="005F6A3F"/>
    <w:rsid w:val="00601C58"/>
    <w:rsid w:val="00602C74"/>
    <w:rsid w:val="00603000"/>
    <w:rsid w:val="0060358E"/>
    <w:rsid w:val="006042BF"/>
    <w:rsid w:val="00606B84"/>
    <w:rsid w:val="0061075F"/>
    <w:rsid w:val="0061184C"/>
    <w:rsid w:val="0061196D"/>
    <w:rsid w:val="00612775"/>
    <w:rsid w:val="006137B7"/>
    <w:rsid w:val="006175AE"/>
    <w:rsid w:val="006177CD"/>
    <w:rsid w:val="00620C02"/>
    <w:rsid w:val="00622D2A"/>
    <w:rsid w:val="00624556"/>
    <w:rsid w:val="0062465D"/>
    <w:rsid w:val="0062611D"/>
    <w:rsid w:val="00627918"/>
    <w:rsid w:val="00627EDD"/>
    <w:rsid w:val="006307B6"/>
    <w:rsid w:val="006316E2"/>
    <w:rsid w:val="0063290D"/>
    <w:rsid w:val="00635266"/>
    <w:rsid w:val="00635843"/>
    <w:rsid w:val="006364F9"/>
    <w:rsid w:val="0063683B"/>
    <w:rsid w:val="00640FEC"/>
    <w:rsid w:val="00641DF5"/>
    <w:rsid w:val="00641ED3"/>
    <w:rsid w:val="0064480E"/>
    <w:rsid w:val="006448CC"/>
    <w:rsid w:val="00645880"/>
    <w:rsid w:val="00645AA5"/>
    <w:rsid w:val="0064680F"/>
    <w:rsid w:val="00647AB7"/>
    <w:rsid w:val="00647E33"/>
    <w:rsid w:val="006503C6"/>
    <w:rsid w:val="00651C97"/>
    <w:rsid w:val="006520E8"/>
    <w:rsid w:val="0065226C"/>
    <w:rsid w:val="00652A29"/>
    <w:rsid w:val="0065394E"/>
    <w:rsid w:val="00653DC1"/>
    <w:rsid w:val="0065553D"/>
    <w:rsid w:val="00660BC9"/>
    <w:rsid w:val="00662EB4"/>
    <w:rsid w:val="00662FA8"/>
    <w:rsid w:val="00665DED"/>
    <w:rsid w:val="00667C6C"/>
    <w:rsid w:val="00667E05"/>
    <w:rsid w:val="00670C7D"/>
    <w:rsid w:val="00671466"/>
    <w:rsid w:val="00671A79"/>
    <w:rsid w:val="00671D5D"/>
    <w:rsid w:val="0067362D"/>
    <w:rsid w:val="00673699"/>
    <w:rsid w:val="0067453A"/>
    <w:rsid w:val="006746D7"/>
    <w:rsid w:val="00675F8C"/>
    <w:rsid w:val="00676455"/>
    <w:rsid w:val="00677CC8"/>
    <w:rsid w:val="00682766"/>
    <w:rsid w:val="0068347E"/>
    <w:rsid w:val="0068407A"/>
    <w:rsid w:val="0068467B"/>
    <w:rsid w:val="00685AB0"/>
    <w:rsid w:val="0068645C"/>
    <w:rsid w:val="00687EF0"/>
    <w:rsid w:val="0069068D"/>
    <w:rsid w:val="006908CA"/>
    <w:rsid w:val="00690DE0"/>
    <w:rsid w:val="0069128A"/>
    <w:rsid w:val="006918C8"/>
    <w:rsid w:val="00691D92"/>
    <w:rsid w:val="00692C50"/>
    <w:rsid w:val="006938F0"/>
    <w:rsid w:val="0069393F"/>
    <w:rsid w:val="00694B98"/>
    <w:rsid w:val="006955E2"/>
    <w:rsid w:val="0069589E"/>
    <w:rsid w:val="0069700E"/>
    <w:rsid w:val="006A04C4"/>
    <w:rsid w:val="006A14E8"/>
    <w:rsid w:val="006A4107"/>
    <w:rsid w:val="006A54E9"/>
    <w:rsid w:val="006A5724"/>
    <w:rsid w:val="006A5E24"/>
    <w:rsid w:val="006B1FAD"/>
    <w:rsid w:val="006B25AE"/>
    <w:rsid w:val="006B3121"/>
    <w:rsid w:val="006B35D6"/>
    <w:rsid w:val="006B37F8"/>
    <w:rsid w:val="006B3945"/>
    <w:rsid w:val="006B425A"/>
    <w:rsid w:val="006B5E1A"/>
    <w:rsid w:val="006B70A3"/>
    <w:rsid w:val="006B7148"/>
    <w:rsid w:val="006B783F"/>
    <w:rsid w:val="006C0405"/>
    <w:rsid w:val="006C2405"/>
    <w:rsid w:val="006C3765"/>
    <w:rsid w:val="006C3B3B"/>
    <w:rsid w:val="006C5060"/>
    <w:rsid w:val="006C5894"/>
    <w:rsid w:val="006C62D8"/>
    <w:rsid w:val="006C649D"/>
    <w:rsid w:val="006C6C66"/>
    <w:rsid w:val="006C6DC3"/>
    <w:rsid w:val="006D00BB"/>
    <w:rsid w:val="006D2724"/>
    <w:rsid w:val="006D2A56"/>
    <w:rsid w:val="006D2B6C"/>
    <w:rsid w:val="006D39C5"/>
    <w:rsid w:val="006D3D34"/>
    <w:rsid w:val="006D64B5"/>
    <w:rsid w:val="006D7D73"/>
    <w:rsid w:val="006E039C"/>
    <w:rsid w:val="006E0BCA"/>
    <w:rsid w:val="006E29EE"/>
    <w:rsid w:val="006E2FD6"/>
    <w:rsid w:val="006E483E"/>
    <w:rsid w:val="006E5064"/>
    <w:rsid w:val="006E55B6"/>
    <w:rsid w:val="006E6532"/>
    <w:rsid w:val="006E716B"/>
    <w:rsid w:val="006F05BD"/>
    <w:rsid w:val="006F07AD"/>
    <w:rsid w:val="006F0E93"/>
    <w:rsid w:val="006F17AA"/>
    <w:rsid w:val="006F2592"/>
    <w:rsid w:val="006F3B5A"/>
    <w:rsid w:val="006F3F86"/>
    <w:rsid w:val="006F4667"/>
    <w:rsid w:val="006F4E50"/>
    <w:rsid w:val="006F531A"/>
    <w:rsid w:val="006F5E12"/>
    <w:rsid w:val="006F6093"/>
    <w:rsid w:val="006F6731"/>
    <w:rsid w:val="006F6D12"/>
    <w:rsid w:val="006F7639"/>
    <w:rsid w:val="00701F8B"/>
    <w:rsid w:val="00704587"/>
    <w:rsid w:val="007071E6"/>
    <w:rsid w:val="0071086D"/>
    <w:rsid w:val="007122E8"/>
    <w:rsid w:val="007127FF"/>
    <w:rsid w:val="0071369D"/>
    <w:rsid w:val="007158FF"/>
    <w:rsid w:val="00716057"/>
    <w:rsid w:val="00717C56"/>
    <w:rsid w:val="00717E80"/>
    <w:rsid w:val="007216E6"/>
    <w:rsid w:val="0072188D"/>
    <w:rsid w:val="00722464"/>
    <w:rsid w:val="00722DF5"/>
    <w:rsid w:val="007240F6"/>
    <w:rsid w:val="00724668"/>
    <w:rsid w:val="00727EF2"/>
    <w:rsid w:val="00730EF9"/>
    <w:rsid w:val="007312B8"/>
    <w:rsid w:val="00731F1F"/>
    <w:rsid w:val="007321EC"/>
    <w:rsid w:val="007357EB"/>
    <w:rsid w:val="00740589"/>
    <w:rsid w:val="00741871"/>
    <w:rsid w:val="00742107"/>
    <w:rsid w:val="0074308A"/>
    <w:rsid w:val="007436A0"/>
    <w:rsid w:val="007453F2"/>
    <w:rsid w:val="00747143"/>
    <w:rsid w:val="00747B86"/>
    <w:rsid w:val="00751107"/>
    <w:rsid w:val="007519E9"/>
    <w:rsid w:val="00752E00"/>
    <w:rsid w:val="00752EF4"/>
    <w:rsid w:val="007533E3"/>
    <w:rsid w:val="00753711"/>
    <w:rsid w:val="00753F64"/>
    <w:rsid w:val="0075752C"/>
    <w:rsid w:val="00757AC5"/>
    <w:rsid w:val="00757E3D"/>
    <w:rsid w:val="00757F73"/>
    <w:rsid w:val="00761D55"/>
    <w:rsid w:val="00762847"/>
    <w:rsid w:val="007629A2"/>
    <w:rsid w:val="00762E5A"/>
    <w:rsid w:val="00764DDB"/>
    <w:rsid w:val="00765160"/>
    <w:rsid w:val="00766163"/>
    <w:rsid w:val="00766D0E"/>
    <w:rsid w:val="00766FC1"/>
    <w:rsid w:val="007678B0"/>
    <w:rsid w:val="007714D9"/>
    <w:rsid w:val="00771A8B"/>
    <w:rsid w:val="00774893"/>
    <w:rsid w:val="007762AC"/>
    <w:rsid w:val="00777371"/>
    <w:rsid w:val="00777573"/>
    <w:rsid w:val="007778B0"/>
    <w:rsid w:val="007810A9"/>
    <w:rsid w:val="0078147C"/>
    <w:rsid w:val="007816E6"/>
    <w:rsid w:val="00781F1C"/>
    <w:rsid w:val="00782903"/>
    <w:rsid w:val="00782E09"/>
    <w:rsid w:val="007835C5"/>
    <w:rsid w:val="00783882"/>
    <w:rsid w:val="00783ED6"/>
    <w:rsid w:val="00785C39"/>
    <w:rsid w:val="007863ED"/>
    <w:rsid w:val="00786A61"/>
    <w:rsid w:val="00786FFA"/>
    <w:rsid w:val="0078778E"/>
    <w:rsid w:val="00787BFB"/>
    <w:rsid w:val="00790CF0"/>
    <w:rsid w:val="00791A64"/>
    <w:rsid w:val="00792CD0"/>
    <w:rsid w:val="00794CC8"/>
    <w:rsid w:val="00794FF3"/>
    <w:rsid w:val="00795E21"/>
    <w:rsid w:val="00796253"/>
    <w:rsid w:val="007971CB"/>
    <w:rsid w:val="007A1DD6"/>
    <w:rsid w:val="007A1F7E"/>
    <w:rsid w:val="007A2248"/>
    <w:rsid w:val="007A25EC"/>
    <w:rsid w:val="007A2DAD"/>
    <w:rsid w:val="007A3709"/>
    <w:rsid w:val="007A424F"/>
    <w:rsid w:val="007A670E"/>
    <w:rsid w:val="007A69B2"/>
    <w:rsid w:val="007A74F0"/>
    <w:rsid w:val="007B050A"/>
    <w:rsid w:val="007B0F7D"/>
    <w:rsid w:val="007B1186"/>
    <w:rsid w:val="007B3908"/>
    <w:rsid w:val="007B3DEF"/>
    <w:rsid w:val="007B4528"/>
    <w:rsid w:val="007B64C9"/>
    <w:rsid w:val="007B6942"/>
    <w:rsid w:val="007B6D5A"/>
    <w:rsid w:val="007C042A"/>
    <w:rsid w:val="007C05F7"/>
    <w:rsid w:val="007C14EA"/>
    <w:rsid w:val="007C1F88"/>
    <w:rsid w:val="007C66D6"/>
    <w:rsid w:val="007C6C38"/>
    <w:rsid w:val="007C7DC7"/>
    <w:rsid w:val="007D14B2"/>
    <w:rsid w:val="007D1FB6"/>
    <w:rsid w:val="007D2264"/>
    <w:rsid w:val="007D2CEC"/>
    <w:rsid w:val="007D2D2C"/>
    <w:rsid w:val="007D557D"/>
    <w:rsid w:val="007D59EF"/>
    <w:rsid w:val="007E007F"/>
    <w:rsid w:val="007E00DE"/>
    <w:rsid w:val="007E07F8"/>
    <w:rsid w:val="007E08D7"/>
    <w:rsid w:val="007E0BCA"/>
    <w:rsid w:val="007E123D"/>
    <w:rsid w:val="007E354F"/>
    <w:rsid w:val="007E3A1D"/>
    <w:rsid w:val="007E3A6B"/>
    <w:rsid w:val="007E3CF1"/>
    <w:rsid w:val="007E3EE3"/>
    <w:rsid w:val="007E414E"/>
    <w:rsid w:val="007E6659"/>
    <w:rsid w:val="007F0833"/>
    <w:rsid w:val="007F0B96"/>
    <w:rsid w:val="007F0F5B"/>
    <w:rsid w:val="007F1AB1"/>
    <w:rsid w:val="007F1D09"/>
    <w:rsid w:val="007F3CED"/>
    <w:rsid w:val="007F6D6B"/>
    <w:rsid w:val="00801F69"/>
    <w:rsid w:val="008029AA"/>
    <w:rsid w:val="008045BB"/>
    <w:rsid w:val="00806EC1"/>
    <w:rsid w:val="00811AA6"/>
    <w:rsid w:val="0081289D"/>
    <w:rsid w:val="00812EE7"/>
    <w:rsid w:val="00814F3C"/>
    <w:rsid w:val="008166A8"/>
    <w:rsid w:val="0081686B"/>
    <w:rsid w:val="0081787E"/>
    <w:rsid w:val="00820765"/>
    <w:rsid w:val="00821FF8"/>
    <w:rsid w:val="00823BCA"/>
    <w:rsid w:val="00823D61"/>
    <w:rsid w:val="00823F4F"/>
    <w:rsid w:val="0082403E"/>
    <w:rsid w:val="008254B2"/>
    <w:rsid w:val="0082610C"/>
    <w:rsid w:val="008261C3"/>
    <w:rsid w:val="00826610"/>
    <w:rsid w:val="00831070"/>
    <w:rsid w:val="00831C91"/>
    <w:rsid w:val="00833048"/>
    <w:rsid w:val="00833328"/>
    <w:rsid w:val="00833619"/>
    <w:rsid w:val="00833ADE"/>
    <w:rsid w:val="00834E77"/>
    <w:rsid w:val="0083535F"/>
    <w:rsid w:val="00836206"/>
    <w:rsid w:val="00836EFE"/>
    <w:rsid w:val="00840FD8"/>
    <w:rsid w:val="00841E41"/>
    <w:rsid w:val="0084259D"/>
    <w:rsid w:val="008439A2"/>
    <w:rsid w:val="00845A3C"/>
    <w:rsid w:val="00845C01"/>
    <w:rsid w:val="00847634"/>
    <w:rsid w:val="00847927"/>
    <w:rsid w:val="0085058F"/>
    <w:rsid w:val="00850BA8"/>
    <w:rsid w:val="008519BF"/>
    <w:rsid w:val="008520DC"/>
    <w:rsid w:val="00852118"/>
    <w:rsid w:val="0085350D"/>
    <w:rsid w:val="00853EEB"/>
    <w:rsid w:val="00854BB0"/>
    <w:rsid w:val="0085651F"/>
    <w:rsid w:val="00856E0B"/>
    <w:rsid w:val="00860633"/>
    <w:rsid w:val="00862CD9"/>
    <w:rsid w:val="0086360F"/>
    <w:rsid w:val="00863E45"/>
    <w:rsid w:val="00863FB8"/>
    <w:rsid w:val="00865209"/>
    <w:rsid w:val="00871891"/>
    <w:rsid w:val="00871F5B"/>
    <w:rsid w:val="00871F84"/>
    <w:rsid w:val="0087262A"/>
    <w:rsid w:val="00873E6E"/>
    <w:rsid w:val="0087455F"/>
    <w:rsid w:val="008753D5"/>
    <w:rsid w:val="008757C2"/>
    <w:rsid w:val="0087584E"/>
    <w:rsid w:val="00875A48"/>
    <w:rsid w:val="00875D06"/>
    <w:rsid w:val="008771DF"/>
    <w:rsid w:val="00877F37"/>
    <w:rsid w:val="00882D14"/>
    <w:rsid w:val="008845D7"/>
    <w:rsid w:val="00884605"/>
    <w:rsid w:val="008862E5"/>
    <w:rsid w:val="008868A2"/>
    <w:rsid w:val="0088760B"/>
    <w:rsid w:val="008904D5"/>
    <w:rsid w:val="00890BA1"/>
    <w:rsid w:val="008915C2"/>
    <w:rsid w:val="00892324"/>
    <w:rsid w:val="00894F5C"/>
    <w:rsid w:val="008A0D98"/>
    <w:rsid w:val="008A11F4"/>
    <w:rsid w:val="008A267D"/>
    <w:rsid w:val="008A2A14"/>
    <w:rsid w:val="008A2A6B"/>
    <w:rsid w:val="008A4E7C"/>
    <w:rsid w:val="008A574C"/>
    <w:rsid w:val="008A5BF9"/>
    <w:rsid w:val="008A64AD"/>
    <w:rsid w:val="008A667F"/>
    <w:rsid w:val="008A7CA3"/>
    <w:rsid w:val="008A7DA8"/>
    <w:rsid w:val="008B2A0E"/>
    <w:rsid w:val="008B307B"/>
    <w:rsid w:val="008B70E3"/>
    <w:rsid w:val="008B76C8"/>
    <w:rsid w:val="008C289B"/>
    <w:rsid w:val="008C35BF"/>
    <w:rsid w:val="008C378E"/>
    <w:rsid w:val="008C4575"/>
    <w:rsid w:val="008C6095"/>
    <w:rsid w:val="008D06B3"/>
    <w:rsid w:val="008D1393"/>
    <w:rsid w:val="008D16EC"/>
    <w:rsid w:val="008D1EA3"/>
    <w:rsid w:val="008D5C5B"/>
    <w:rsid w:val="008D628C"/>
    <w:rsid w:val="008D6CF8"/>
    <w:rsid w:val="008D6E6D"/>
    <w:rsid w:val="008D7769"/>
    <w:rsid w:val="008E0395"/>
    <w:rsid w:val="008E0C71"/>
    <w:rsid w:val="008E0C73"/>
    <w:rsid w:val="008E254E"/>
    <w:rsid w:val="008E61B5"/>
    <w:rsid w:val="008E64A5"/>
    <w:rsid w:val="008E70C5"/>
    <w:rsid w:val="008F12F5"/>
    <w:rsid w:val="008F3613"/>
    <w:rsid w:val="008F3DA6"/>
    <w:rsid w:val="008F6006"/>
    <w:rsid w:val="008F743E"/>
    <w:rsid w:val="00900A38"/>
    <w:rsid w:val="00901924"/>
    <w:rsid w:val="009033A9"/>
    <w:rsid w:val="00903A72"/>
    <w:rsid w:val="00903CC4"/>
    <w:rsid w:val="00904B95"/>
    <w:rsid w:val="009052E0"/>
    <w:rsid w:val="00905316"/>
    <w:rsid w:val="00905DB1"/>
    <w:rsid w:val="00906BD2"/>
    <w:rsid w:val="00906BDB"/>
    <w:rsid w:val="009071BE"/>
    <w:rsid w:val="00907FEF"/>
    <w:rsid w:val="00910608"/>
    <w:rsid w:val="009119DD"/>
    <w:rsid w:val="009134C4"/>
    <w:rsid w:val="009143C1"/>
    <w:rsid w:val="00915939"/>
    <w:rsid w:val="00916CDA"/>
    <w:rsid w:val="00917C02"/>
    <w:rsid w:val="00920AF7"/>
    <w:rsid w:val="00920E5D"/>
    <w:rsid w:val="00923467"/>
    <w:rsid w:val="00923C29"/>
    <w:rsid w:val="00923EA2"/>
    <w:rsid w:val="009248C8"/>
    <w:rsid w:val="00925EE4"/>
    <w:rsid w:val="009272E8"/>
    <w:rsid w:val="00931386"/>
    <w:rsid w:val="00931B18"/>
    <w:rsid w:val="009327C4"/>
    <w:rsid w:val="0093460D"/>
    <w:rsid w:val="0093483A"/>
    <w:rsid w:val="0093578A"/>
    <w:rsid w:val="00940474"/>
    <w:rsid w:val="00940F2B"/>
    <w:rsid w:val="00942BD3"/>
    <w:rsid w:val="0094314B"/>
    <w:rsid w:val="00943282"/>
    <w:rsid w:val="00945B77"/>
    <w:rsid w:val="00945D3A"/>
    <w:rsid w:val="009461B2"/>
    <w:rsid w:val="009541B3"/>
    <w:rsid w:val="009543F6"/>
    <w:rsid w:val="009568AE"/>
    <w:rsid w:val="00957366"/>
    <w:rsid w:val="00960294"/>
    <w:rsid w:val="0096030D"/>
    <w:rsid w:val="00962B70"/>
    <w:rsid w:val="00963AE3"/>
    <w:rsid w:val="00964577"/>
    <w:rsid w:val="00964A71"/>
    <w:rsid w:val="00964FCC"/>
    <w:rsid w:val="0096539C"/>
    <w:rsid w:val="00965637"/>
    <w:rsid w:val="00966548"/>
    <w:rsid w:val="00966BE3"/>
    <w:rsid w:val="00967AB5"/>
    <w:rsid w:val="009710C5"/>
    <w:rsid w:val="00971282"/>
    <w:rsid w:val="00972723"/>
    <w:rsid w:val="00972A68"/>
    <w:rsid w:val="00972F0A"/>
    <w:rsid w:val="0097510E"/>
    <w:rsid w:val="009778CE"/>
    <w:rsid w:val="00980522"/>
    <w:rsid w:val="00981C50"/>
    <w:rsid w:val="0098254C"/>
    <w:rsid w:val="0098461E"/>
    <w:rsid w:val="00984894"/>
    <w:rsid w:val="00986283"/>
    <w:rsid w:val="00987683"/>
    <w:rsid w:val="0099009E"/>
    <w:rsid w:val="0099014B"/>
    <w:rsid w:val="009928DC"/>
    <w:rsid w:val="00992C37"/>
    <w:rsid w:val="009968C4"/>
    <w:rsid w:val="009A0409"/>
    <w:rsid w:val="009A0BD2"/>
    <w:rsid w:val="009A3981"/>
    <w:rsid w:val="009A5B32"/>
    <w:rsid w:val="009A5E54"/>
    <w:rsid w:val="009A5F9C"/>
    <w:rsid w:val="009A7158"/>
    <w:rsid w:val="009A7400"/>
    <w:rsid w:val="009A77C0"/>
    <w:rsid w:val="009B0125"/>
    <w:rsid w:val="009B15BF"/>
    <w:rsid w:val="009B1684"/>
    <w:rsid w:val="009B2E27"/>
    <w:rsid w:val="009B300D"/>
    <w:rsid w:val="009B3C5E"/>
    <w:rsid w:val="009B45D4"/>
    <w:rsid w:val="009B4637"/>
    <w:rsid w:val="009B496B"/>
    <w:rsid w:val="009B5AC1"/>
    <w:rsid w:val="009B5BAD"/>
    <w:rsid w:val="009C0794"/>
    <w:rsid w:val="009C198A"/>
    <w:rsid w:val="009C5836"/>
    <w:rsid w:val="009C64EF"/>
    <w:rsid w:val="009C687C"/>
    <w:rsid w:val="009C7172"/>
    <w:rsid w:val="009C7240"/>
    <w:rsid w:val="009C7F9F"/>
    <w:rsid w:val="009D1254"/>
    <w:rsid w:val="009D1303"/>
    <w:rsid w:val="009D216D"/>
    <w:rsid w:val="009D3838"/>
    <w:rsid w:val="009D3EEF"/>
    <w:rsid w:val="009D3FAA"/>
    <w:rsid w:val="009D480B"/>
    <w:rsid w:val="009D4E6F"/>
    <w:rsid w:val="009D68E6"/>
    <w:rsid w:val="009D7A01"/>
    <w:rsid w:val="009E0ED6"/>
    <w:rsid w:val="009E1182"/>
    <w:rsid w:val="009E15B7"/>
    <w:rsid w:val="009E2318"/>
    <w:rsid w:val="009E258D"/>
    <w:rsid w:val="009E2B8B"/>
    <w:rsid w:val="009E4E4F"/>
    <w:rsid w:val="009E6020"/>
    <w:rsid w:val="009E6BC7"/>
    <w:rsid w:val="009F0C10"/>
    <w:rsid w:val="009F2412"/>
    <w:rsid w:val="009F60FC"/>
    <w:rsid w:val="009F62B0"/>
    <w:rsid w:val="009F702A"/>
    <w:rsid w:val="00A0001E"/>
    <w:rsid w:val="00A00A6C"/>
    <w:rsid w:val="00A00AB2"/>
    <w:rsid w:val="00A0108D"/>
    <w:rsid w:val="00A01610"/>
    <w:rsid w:val="00A01900"/>
    <w:rsid w:val="00A03C2A"/>
    <w:rsid w:val="00A05016"/>
    <w:rsid w:val="00A073A4"/>
    <w:rsid w:val="00A07DC1"/>
    <w:rsid w:val="00A10059"/>
    <w:rsid w:val="00A11501"/>
    <w:rsid w:val="00A11BF4"/>
    <w:rsid w:val="00A124DE"/>
    <w:rsid w:val="00A12A8C"/>
    <w:rsid w:val="00A13F07"/>
    <w:rsid w:val="00A15216"/>
    <w:rsid w:val="00A15AC7"/>
    <w:rsid w:val="00A20993"/>
    <w:rsid w:val="00A213C6"/>
    <w:rsid w:val="00A21654"/>
    <w:rsid w:val="00A21BBF"/>
    <w:rsid w:val="00A22017"/>
    <w:rsid w:val="00A2304B"/>
    <w:rsid w:val="00A23110"/>
    <w:rsid w:val="00A2339B"/>
    <w:rsid w:val="00A23D90"/>
    <w:rsid w:val="00A242C5"/>
    <w:rsid w:val="00A24534"/>
    <w:rsid w:val="00A268B1"/>
    <w:rsid w:val="00A277A3"/>
    <w:rsid w:val="00A3003E"/>
    <w:rsid w:val="00A305B0"/>
    <w:rsid w:val="00A31733"/>
    <w:rsid w:val="00A31E7E"/>
    <w:rsid w:val="00A32888"/>
    <w:rsid w:val="00A331B9"/>
    <w:rsid w:val="00A33AE1"/>
    <w:rsid w:val="00A34046"/>
    <w:rsid w:val="00A41784"/>
    <w:rsid w:val="00A42A0C"/>
    <w:rsid w:val="00A46161"/>
    <w:rsid w:val="00A4725A"/>
    <w:rsid w:val="00A50A9C"/>
    <w:rsid w:val="00A52131"/>
    <w:rsid w:val="00A5364E"/>
    <w:rsid w:val="00A56121"/>
    <w:rsid w:val="00A563F2"/>
    <w:rsid w:val="00A60BFD"/>
    <w:rsid w:val="00A60F0D"/>
    <w:rsid w:val="00A60F91"/>
    <w:rsid w:val="00A64EA5"/>
    <w:rsid w:val="00A651A6"/>
    <w:rsid w:val="00A65310"/>
    <w:rsid w:val="00A65FC2"/>
    <w:rsid w:val="00A67AB8"/>
    <w:rsid w:val="00A70155"/>
    <w:rsid w:val="00A701AD"/>
    <w:rsid w:val="00A71FED"/>
    <w:rsid w:val="00A75290"/>
    <w:rsid w:val="00A75B8D"/>
    <w:rsid w:val="00A75FA1"/>
    <w:rsid w:val="00A77420"/>
    <w:rsid w:val="00A80E38"/>
    <w:rsid w:val="00A86797"/>
    <w:rsid w:val="00A9051B"/>
    <w:rsid w:val="00A91DBC"/>
    <w:rsid w:val="00A92025"/>
    <w:rsid w:val="00A92D9F"/>
    <w:rsid w:val="00A9728C"/>
    <w:rsid w:val="00A973B1"/>
    <w:rsid w:val="00AA0499"/>
    <w:rsid w:val="00AA06E6"/>
    <w:rsid w:val="00AA08C7"/>
    <w:rsid w:val="00AA0C3A"/>
    <w:rsid w:val="00AA1870"/>
    <w:rsid w:val="00AA1EDD"/>
    <w:rsid w:val="00AA2F08"/>
    <w:rsid w:val="00AA3734"/>
    <w:rsid w:val="00AA538D"/>
    <w:rsid w:val="00AB0373"/>
    <w:rsid w:val="00AB323E"/>
    <w:rsid w:val="00AB452E"/>
    <w:rsid w:val="00AB4E40"/>
    <w:rsid w:val="00AB5455"/>
    <w:rsid w:val="00AB5E67"/>
    <w:rsid w:val="00AB6BA2"/>
    <w:rsid w:val="00AC0C40"/>
    <w:rsid w:val="00AC2A0F"/>
    <w:rsid w:val="00AC2B92"/>
    <w:rsid w:val="00AC3F59"/>
    <w:rsid w:val="00AC65EB"/>
    <w:rsid w:val="00AC689D"/>
    <w:rsid w:val="00AC75B0"/>
    <w:rsid w:val="00AD1DB6"/>
    <w:rsid w:val="00AD365C"/>
    <w:rsid w:val="00AD3C13"/>
    <w:rsid w:val="00AD41E8"/>
    <w:rsid w:val="00AD5E65"/>
    <w:rsid w:val="00AD6309"/>
    <w:rsid w:val="00AD6C2C"/>
    <w:rsid w:val="00AD7F92"/>
    <w:rsid w:val="00AE16BF"/>
    <w:rsid w:val="00AE4617"/>
    <w:rsid w:val="00AE53B7"/>
    <w:rsid w:val="00AE78BC"/>
    <w:rsid w:val="00AF10AB"/>
    <w:rsid w:val="00AF315D"/>
    <w:rsid w:val="00AF3312"/>
    <w:rsid w:val="00AF4156"/>
    <w:rsid w:val="00AF4B3B"/>
    <w:rsid w:val="00AF5073"/>
    <w:rsid w:val="00AF5D26"/>
    <w:rsid w:val="00AF6CF9"/>
    <w:rsid w:val="00B01AB0"/>
    <w:rsid w:val="00B02061"/>
    <w:rsid w:val="00B03106"/>
    <w:rsid w:val="00B049F2"/>
    <w:rsid w:val="00B06C0B"/>
    <w:rsid w:val="00B0731B"/>
    <w:rsid w:val="00B07622"/>
    <w:rsid w:val="00B120CE"/>
    <w:rsid w:val="00B12B45"/>
    <w:rsid w:val="00B13BEB"/>
    <w:rsid w:val="00B1422A"/>
    <w:rsid w:val="00B1427E"/>
    <w:rsid w:val="00B144BD"/>
    <w:rsid w:val="00B1457D"/>
    <w:rsid w:val="00B203DF"/>
    <w:rsid w:val="00B21E3A"/>
    <w:rsid w:val="00B22134"/>
    <w:rsid w:val="00B22DCB"/>
    <w:rsid w:val="00B2326F"/>
    <w:rsid w:val="00B235EF"/>
    <w:rsid w:val="00B26114"/>
    <w:rsid w:val="00B274F6"/>
    <w:rsid w:val="00B320F2"/>
    <w:rsid w:val="00B321F3"/>
    <w:rsid w:val="00B324ED"/>
    <w:rsid w:val="00B33BD5"/>
    <w:rsid w:val="00B343B3"/>
    <w:rsid w:val="00B348C8"/>
    <w:rsid w:val="00B34BE6"/>
    <w:rsid w:val="00B35376"/>
    <w:rsid w:val="00B36237"/>
    <w:rsid w:val="00B36425"/>
    <w:rsid w:val="00B3678D"/>
    <w:rsid w:val="00B40109"/>
    <w:rsid w:val="00B4089A"/>
    <w:rsid w:val="00B40B4D"/>
    <w:rsid w:val="00B41C1E"/>
    <w:rsid w:val="00B42335"/>
    <w:rsid w:val="00B424BF"/>
    <w:rsid w:val="00B42E89"/>
    <w:rsid w:val="00B45031"/>
    <w:rsid w:val="00B454D6"/>
    <w:rsid w:val="00B464E7"/>
    <w:rsid w:val="00B50A72"/>
    <w:rsid w:val="00B50E5C"/>
    <w:rsid w:val="00B51671"/>
    <w:rsid w:val="00B51A3B"/>
    <w:rsid w:val="00B53FBD"/>
    <w:rsid w:val="00B54721"/>
    <w:rsid w:val="00B554E1"/>
    <w:rsid w:val="00B55D8E"/>
    <w:rsid w:val="00B55EEF"/>
    <w:rsid w:val="00B575B8"/>
    <w:rsid w:val="00B609EC"/>
    <w:rsid w:val="00B64B9D"/>
    <w:rsid w:val="00B651F6"/>
    <w:rsid w:val="00B6602E"/>
    <w:rsid w:val="00B705DF"/>
    <w:rsid w:val="00B70A00"/>
    <w:rsid w:val="00B72325"/>
    <w:rsid w:val="00B73AD3"/>
    <w:rsid w:val="00B74FE8"/>
    <w:rsid w:val="00B76E11"/>
    <w:rsid w:val="00B774D3"/>
    <w:rsid w:val="00B778C3"/>
    <w:rsid w:val="00B77ED4"/>
    <w:rsid w:val="00B807D5"/>
    <w:rsid w:val="00B80D4C"/>
    <w:rsid w:val="00B810A7"/>
    <w:rsid w:val="00B82780"/>
    <w:rsid w:val="00B82BC4"/>
    <w:rsid w:val="00B83657"/>
    <w:rsid w:val="00B83B89"/>
    <w:rsid w:val="00B84010"/>
    <w:rsid w:val="00B84EB5"/>
    <w:rsid w:val="00B85D94"/>
    <w:rsid w:val="00B87054"/>
    <w:rsid w:val="00B87160"/>
    <w:rsid w:val="00B873E0"/>
    <w:rsid w:val="00B87474"/>
    <w:rsid w:val="00B876EE"/>
    <w:rsid w:val="00B91245"/>
    <w:rsid w:val="00B91757"/>
    <w:rsid w:val="00B91982"/>
    <w:rsid w:val="00B921DA"/>
    <w:rsid w:val="00B94F7B"/>
    <w:rsid w:val="00B95E28"/>
    <w:rsid w:val="00B95F32"/>
    <w:rsid w:val="00B96412"/>
    <w:rsid w:val="00B9677C"/>
    <w:rsid w:val="00B96E8F"/>
    <w:rsid w:val="00B97201"/>
    <w:rsid w:val="00BA01EA"/>
    <w:rsid w:val="00BA0D33"/>
    <w:rsid w:val="00BA1EDC"/>
    <w:rsid w:val="00BA22C6"/>
    <w:rsid w:val="00BA25D7"/>
    <w:rsid w:val="00BA4BF3"/>
    <w:rsid w:val="00BA5634"/>
    <w:rsid w:val="00BA5FE4"/>
    <w:rsid w:val="00BA7F64"/>
    <w:rsid w:val="00BB1362"/>
    <w:rsid w:val="00BB1E7F"/>
    <w:rsid w:val="00BB34A0"/>
    <w:rsid w:val="00BB6EF1"/>
    <w:rsid w:val="00BB741B"/>
    <w:rsid w:val="00BB78BE"/>
    <w:rsid w:val="00BC118E"/>
    <w:rsid w:val="00BC177B"/>
    <w:rsid w:val="00BC23F0"/>
    <w:rsid w:val="00BC4822"/>
    <w:rsid w:val="00BC5911"/>
    <w:rsid w:val="00BD1336"/>
    <w:rsid w:val="00BD28E0"/>
    <w:rsid w:val="00BD2909"/>
    <w:rsid w:val="00BD29F3"/>
    <w:rsid w:val="00BD2ED9"/>
    <w:rsid w:val="00BD40F0"/>
    <w:rsid w:val="00BD4279"/>
    <w:rsid w:val="00BD4509"/>
    <w:rsid w:val="00BD46A4"/>
    <w:rsid w:val="00BD46CC"/>
    <w:rsid w:val="00BD653D"/>
    <w:rsid w:val="00BD78F4"/>
    <w:rsid w:val="00BE1486"/>
    <w:rsid w:val="00BE23AB"/>
    <w:rsid w:val="00BE2976"/>
    <w:rsid w:val="00BE52A4"/>
    <w:rsid w:val="00BE7648"/>
    <w:rsid w:val="00BF0696"/>
    <w:rsid w:val="00BF3302"/>
    <w:rsid w:val="00BF3688"/>
    <w:rsid w:val="00BF3F67"/>
    <w:rsid w:val="00BF5D2F"/>
    <w:rsid w:val="00C0002C"/>
    <w:rsid w:val="00C01390"/>
    <w:rsid w:val="00C01CE0"/>
    <w:rsid w:val="00C01DA0"/>
    <w:rsid w:val="00C02F6D"/>
    <w:rsid w:val="00C058DB"/>
    <w:rsid w:val="00C058E7"/>
    <w:rsid w:val="00C05967"/>
    <w:rsid w:val="00C05E17"/>
    <w:rsid w:val="00C06884"/>
    <w:rsid w:val="00C07553"/>
    <w:rsid w:val="00C079B4"/>
    <w:rsid w:val="00C12605"/>
    <w:rsid w:val="00C13776"/>
    <w:rsid w:val="00C138ED"/>
    <w:rsid w:val="00C149E9"/>
    <w:rsid w:val="00C149EF"/>
    <w:rsid w:val="00C15F1A"/>
    <w:rsid w:val="00C167CA"/>
    <w:rsid w:val="00C16A06"/>
    <w:rsid w:val="00C1738C"/>
    <w:rsid w:val="00C176AD"/>
    <w:rsid w:val="00C22E22"/>
    <w:rsid w:val="00C230A0"/>
    <w:rsid w:val="00C2432A"/>
    <w:rsid w:val="00C248F2"/>
    <w:rsid w:val="00C2514A"/>
    <w:rsid w:val="00C27A02"/>
    <w:rsid w:val="00C27D9A"/>
    <w:rsid w:val="00C27DC1"/>
    <w:rsid w:val="00C33347"/>
    <w:rsid w:val="00C364AB"/>
    <w:rsid w:val="00C37097"/>
    <w:rsid w:val="00C413B6"/>
    <w:rsid w:val="00C417F4"/>
    <w:rsid w:val="00C41917"/>
    <w:rsid w:val="00C42666"/>
    <w:rsid w:val="00C4347F"/>
    <w:rsid w:val="00C468B6"/>
    <w:rsid w:val="00C46B2B"/>
    <w:rsid w:val="00C46ECE"/>
    <w:rsid w:val="00C46EE8"/>
    <w:rsid w:val="00C50DEA"/>
    <w:rsid w:val="00C50E8F"/>
    <w:rsid w:val="00C50FE6"/>
    <w:rsid w:val="00C51BE9"/>
    <w:rsid w:val="00C51D7D"/>
    <w:rsid w:val="00C520FF"/>
    <w:rsid w:val="00C526BD"/>
    <w:rsid w:val="00C52A43"/>
    <w:rsid w:val="00C5572E"/>
    <w:rsid w:val="00C5582C"/>
    <w:rsid w:val="00C614F5"/>
    <w:rsid w:val="00C6221B"/>
    <w:rsid w:val="00C62517"/>
    <w:rsid w:val="00C62799"/>
    <w:rsid w:val="00C6315C"/>
    <w:rsid w:val="00C64591"/>
    <w:rsid w:val="00C664D7"/>
    <w:rsid w:val="00C703CB"/>
    <w:rsid w:val="00C70A46"/>
    <w:rsid w:val="00C717AB"/>
    <w:rsid w:val="00C721F7"/>
    <w:rsid w:val="00C7359F"/>
    <w:rsid w:val="00C749F7"/>
    <w:rsid w:val="00C760DD"/>
    <w:rsid w:val="00C76272"/>
    <w:rsid w:val="00C76719"/>
    <w:rsid w:val="00C77591"/>
    <w:rsid w:val="00C80D9B"/>
    <w:rsid w:val="00C835B8"/>
    <w:rsid w:val="00C853A4"/>
    <w:rsid w:val="00C85E51"/>
    <w:rsid w:val="00C87293"/>
    <w:rsid w:val="00C87CD0"/>
    <w:rsid w:val="00C90106"/>
    <w:rsid w:val="00C91DB5"/>
    <w:rsid w:val="00C926CF"/>
    <w:rsid w:val="00C93E7A"/>
    <w:rsid w:val="00C93FBD"/>
    <w:rsid w:val="00C9494E"/>
    <w:rsid w:val="00C9497A"/>
    <w:rsid w:val="00C9592D"/>
    <w:rsid w:val="00C9646E"/>
    <w:rsid w:val="00C97944"/>
    <w:rsid w:val="00CA1013"/>
    <w:rsid w:val="00CA3794"/>
    <w:rsid w:val="00CA44A2"/>
    <w:rsid w:val="00CA4635"/>
    <w:rsid w:val="00CA5718"/>
    <w:rsid w:val="00CA64E9"/>
    <w:rsid w:val="00CA7958"/>
    <w:rsid w:val="00CB2938"/>
    <w:rsid w:val="00CB2B01"/>
    <w:rsid w:val="00CB3048"/>
    <w:rsid w:val="00CB3931"/>
    <w:rsid w:val="00CB4420"/>
    <w:rsid w:val="00CB71A4"/>
    <w:rsid w:val="00CB7326"/>
    <w:rsid w:val="00CC1681"/>
    <w:rsid w:val="00CC1EEE"/>
    <w:rsid w:val="00CC26A2"/>
    <w:rsid w:val="00CC4D0C"/>
    <w:rsid w:val="00CC5435"/>
    <w:rsid w:val="00CC7957"/>
    <w:rsid w:val="00CD012C"/>
    <w:rsid w:val="00CD24C8"/>
    <w:rsid w:val="00CD2BDE"/>
    <w:rsid w:val="00CD30F5"/>
    <w:rsid w:val="00CD3C2F"/>
    <w:rsid w:val="00CD4BE1"/>
    <w:rsid w:val="00CD6424"/>
    <w:rsid w:val="00CD6A53"/>
    <w:rsid w:val="00CD7383"/>
    <w:rsid w:val="00CD7B86"/>
    <w:rsid w:val="00CE001A"/>
    <w:rsid w:val="00CE00BA"/>
    <w:rsid w:val="00CE0904"/>
    <w:rsid w:val="00CE0E1D"/>
    <w:rsid w:val="00CE168C"/>
    <w:rsid w:val="00CE2274"/>
    <w:rsid w:val="00CE4728"/>
    <w:rsid w:val="00CE58D8"/>
    <w:rsid w:val="00CE6A7E"/>
    <w:rsid w:val="00CE7BFB"/>
    <w:rsid w:val="00CF2648"/>
    <w:rsid w:val="00CF320F"/>
    <w:rsid w:val="00CF3E01"/>
    <w:rsid w:val="00CF4EE8"/>
    <w:rsid w:val="00CF6707"/>
    <w:rsid w:val="00CF690D"/>
    <w:rsid w:val="00CF6BF6"/>
    <w:rsid w:val="00CF6DF0"/>
    <w:rsid w:val="00D0105D"/>
    <w:rsid w:val="00D01ACB"/>
    <w:rsid w:val="00D024EE"/>
    <w:rsid w:val="00D03881"/>
    <w:rsid w:val="00D03EB4"/>
    <w:rsid w:val="00D048BE"/>
    <w:rsid w:val="00D06390"/>
    <w:rsid w:val="00D139CC"/>
    <w:rsid w:val="00D14B55"/>
    <w:rsid w:val="00D15F4B"/>
    <w:rsid w:val="00D17B6D"/>
    <w:rsid w:val="00D17F42"/>
    <w:rsid w:val="00D2116A"/>
    <w:rsid w:val="00D21FD4"/>
    <w:rsid w:val="00D236D3"/>
    <w:rsid w:val="00D23A74"/>
    <w:rsid w:val="00D23B05"/>
    <w:rsid w:val="00D2473A"/>
    <w:rsid w:val="00D26895"/>
    <w:rsid w:val="00D2711F"/>
    <w:rsid w:val="00D3036C"/>
    <w:rsid w:val="00D31453"/>
    <w:rsid w:val="00D314AE"/>
    <w:rsid w:val="00D32601"/>
    <w:rsid w:val="00D326DD"/>
    <w:rsid w:val="00D32896"/>
    <w:rsid w:val="00D3292B"/>
    <w:rsid w:val="00D3301C"/>
    <w:rsid w:val="00D3327E"/>
    <w:rsid w:val="00D35CDF"/>
    <w:rsid w:val="00D367F0"/>
    <w:rsid w:val="00D37265"/>
    <w:rsid w:val="00D41498"/>
    <w:rsid w:val="00D418FA"/>
    <w:rsid w:val="00D4391A"/>
    <w:rsid w:val="00D439D1"/>
    <w:rsid w:val="00D4425E"/>
    <w:rsid w:val="00D444F2"/>
    <w:rsid w:val="00D4551B"/>
    <w:rsid w:val="00D457EB"/>
    <w:rsid w:val="00D46AD8"/>
    <w:rsid w:val="00D51377"/>
    <w:rsid w:val="00D51AF2"/>
    <w:rsid w:val="00D522A9"/>
    <w:rsid w:val="00D530F3"/>
    <w:rsid w:val="00D5446B"/>
    <w:rsid w:val="00D56028"/>
    <w:rsid w:val="00D60F92"/>
    <w:rsid w:val="00D61BCC"/>
    <w:rsid w:val="00D638E7"/>
    <w:rsid w:val="00D638EC"/>
    <w:rsid w:val="00D63E0F"/>
    <w:rsid w:val="00D648DE"/>
    <w:rsid w:val="00D65ABB"/>
    <w:rsid w:val="00D66BD6"/>
    <w:rsid w:val="00D67CC2"/>
    <w:rsid w:val="00D67F62"/>
    <w:rsid w:val="00D70A9E"/>
    <w:rsid w:val="00D70F01"/>
    <w:rsid w:val="00D71631"/>
    <w:rsid w:val="00D7439A"/>
    <w:rsid w:val="00D750D7"/>
    <w:rsid w:val="00D7512A"/>
    <w:rsid w:val="00D768B1"/>
    <w:rsid w:val="00D76D4D"/>
    <w:rsid w:val="00D8256D"/>
    <w:rsid w:val="00D8269C"/>
    <w:rsid w:val="00D832F4"/>
    <w:rsid w:val="00D84817"/>
    <w:rsid w:val="00D84C27"/>
    <w:rsid w:val="00D84E1F"/>
    <w:rsid w:val="00D864F9"/>
    <w:rsid w:val="00D8780F"/>
    <w:rsid w:val="00D901CB"/>
    <w:rsid w:val="00D907A0"/>
    <w:rsid w:val="00D90A39"/>
    <w:rsid w:val="00D9158B"/>
    <w:rsid w:val="00D925C7"/>
    <w:rsid w:val="00D927C1"/>
    <w:rsid w:val="00D936B0"/>
    <w:rsid w:val="00D93D2C"/>
    <w:rsid w:val="00D950C2"/>
    <w:rsid w:val="00D95762"/>
    <w:rsid w:val="00D968C4"/>
    <w:rsid w:val="00DA0F20"/>
    <w:rsid w:val="00DA374B"/>
    <w:rsid w:val="00DA6F96"/>
    <w:rsid w:val="00DB159F"/>
    <w:rsid w:val="00DB1692"/>
    <w:rsid w:val="00DB1C07"/>
    <w:rsid w:val="00DB2407"/>
    <w:rsid w:val="00DB27BE"/>
    <w:rsid w:val="00DB36DC"/>
    <w:rsid w:val="00DB4AB8"/>
    <w:rsid w:val="00DC00FD"/>
    <w:rsid w:val="00DC0CAF"/>
    <w:rsid w:val="00DC1055"/>
    <w:rsid w:val="00DC19DB"/>
    <w:rsid w:val="00DC2099"/>
    <w:rsid w:val="00DC216E"/>
    <w:rsid w:val="00DC21AF"/>
    <w:rsid w:val="00DC4ACD"/>
    <w:rsid w:val="00DC55C1"/>
    <w:rsid w:val="00DC5EA8"/>
    <w:rsid w:val="00DC6508"/>
    <w:rsid w:val="00DC7EF6"/>
    <w:rsid w:val="00DD04C8"/>
    <w:rsid w:val="00DD0D19"/>
    <w:rsid w:val="00DD1CD8"/>
    <w:rsid w:val="00DD2BF8"/>
    <w:rsid w:val="00DD3E23"/>
    <w:rsid w:val="00DD4510"/>
    <w:rsid w:val="00DD515A"/>
    <w:rsid w:val="00DD682F"/>
    <w:rsid w:val="00DE086B"/>
    <w:rsid w:val="00DE08D9"/>
    <w:rsid w:val="00DE1510"/>
    <w:rsid w:val="00DE160C"/>
    <w:rsid w:val="00DE1BF1"/>
    <w:rsid w:val="00DE2A28"/>
    <w:rsid w:val="00DE528A"/>
    <w:rsid w:val="00DE6EC5"/>
    <w:rsid w:val="00DF021A"/>
    <w:rsid w:val="00DF05CE"/>
    <w:rsid w:val="00DF06C1"/>
    <w:rsid w:val="00DF1388"/>
    <w:rsid w:val="00DF272B"/>
    <w:rsid w:val="00DF32CA"/>
    <w:rsid w:val="00DF5FB1"/>
    <w:rsid w:val="00DF632B"/>
    <w:rsid w:val="00E0068B"/>
    <w:rsid w:val="00E00B76"/>
    <w:rsid w:val="00E01C6D"/>
    <w:rsid w:val="00E02193"/>
    <w:rsid w:val="00E02C4B"/>
    <w:rsid w:val="00E0365C"/>
    <w:rsid w:val="00E04352"/>
    <w:rsid w:val="00E04F7B"/>
    <w:rsid w:val="00E05BBC"/>
    <w:rsid w:val="00E05E73"/>
    <w:rsid w:val="00E0618A"/>
    <w:rsid w:val="00E108D7"/>
    <w:rsid w:val="00E1167B"/>
    <w:rsid w:val="00E14053"/>
    <w:rsid w:val="00E14653"/>
    <w:rsid w:val="00E14FF4"/>
    <w:rsid w:val="00E15D5C"/>
    <w:rsid w:val="00E160C2"/>
    <w:rsid w:val="00E17B79"/>
    <w:rsid w:val="00E17E75"/>
    <w:rsid w:val="00E20FA4"/>
    <w:rsid w:val="00E21CA0"/>
    <w:rsid w:val="00E237AD"/>
    <w:rsid w:val="00E23FA9"/>
    <w:rsid w:val="00E2496E"/>
    <w:rsid w:val="00E25C1C"/>
    <w:rsid w:val="00E25E6A"/>
    <w:rsid w:val="00E2764A"/>
    <w:rsid w:val="00E27DAC"/>
    <w:rsid w:val="00E30F60"/>
    <w:rsid w:val="00E32519"/>
    <w:rsid w:val="00E329FC"/>
    <w:rsid w:val="00E32C94"/>
    <w:rsid w:val="00E32EF9"/>
    <w:rsid w:val="00E33FED"/>
    <w:rsid w:val="00E34D32"/>
    <w:rsid w:val="00E36437"/>
    <w:rsid w:val="00E36459"/>
    <w:rsid w:val="00E43B18"/>
    <w:rsid w:val="00E43CF1"/>
    <w:rsid w:val="00E443B5"/>
    <w:rsid w:val="00E44904"/>
    <w:rsid w:val="00E467E0"/>
    <w:rsid w:val="00E47B2F"/>
    <w:rsid w:val="00E51688"/>
    <w:rsid w:val="00E51701"/>
    <w:rsid w:val="00E523A3"/>
    <w:rsid w:val="00E535E0"/>
    <w:rsid w:val="00E53E77"/>
    <w:rsid w:val="00E54F1C"/>
    <w:rsid w:val="00E556FB"/>
    <w:rsid w:val="00E56141"/>
    <w:rsid w:val="00E564F5"/>
    <w:rsid w:val="00E56CA9"/>
    <w:rsid w:val="00E60E95"/>
    <w:rsid w:val="00E61EB6"/>
    <w:rsid w:val="00E63214"/>
    <w:rsid w:val="00E64D3B"/>
    <w:rsid w:val="00E6563D"/>
    <w:rsid w:val="00E65DA7"/>
    <w:rsid w:val="00E65F41"/>
    <w:rsid w:val="00E675AE"/>
    <w:rsid w:val="00E67847"/>
    <w:rsid w:val="00E722D5"/>
    <w:rsid w:val="00E73CCE"/>
    <w:rsid w:val="00E73F58"/>
    <w:rsid w:val="00E744F8"/>
    <w:rsid w:val="00E7545A"/>
    <w:rsid w:val="00E7783E"/>
    <w:rsid w:val="00E80194"/>
    <w:rsid w:val="00E80489"/>
    <w:rsid w:val="00E81CB8"/>
    <w:rsid w:val="00E8354E"/>
    <w:rsid w:val="00E83747"/>
    <w:rsid w:val="00E83886"/>
    <w:rsid w:val="00E849CD"/>
    <w:rsid w:val="00E84AA2"/>
    <w:rsid w:val="00E84E8D"/>
    <w:rsid w:val="00E872E1"/>
    <w:rsid w:val="00E9023B"/>
    <w:rsid w:val="00E9194B"/>
    <w:rsid w:val="00E919F1"/>
    <w:rsid w:val="00E92F2D"/>
    <w:rsid w:val="00E952E9"/>
    <w:rsid w:val="00E95336"/>
    <w:rsid w:val="00E957CE"/>
    <w:rsid w:val="00E96636"/>
    <w:rsid w:val="00E969F7"/>
    <w:rsid w:val="00EA0181"/>
    <w:rsid w:val="00EA10B7"/>
    <w:rsid w:val="00EA1284"/>
    <w:rsid w:val="00EA1D40"/>
    <w:rsid w:val="00EA4FB9"/>
    <w:rsid w:val="00EA502D"/>
    <w:rsid w:val="00EA58A2"/>
    <w:rsid w:val="00EA7234"/>
    <w:rsid w:val="00EA7915"/>
    <w:rsid w:val="00EA7DD2"/>
    <w:rsid w:val="00EB0202"/>
    <w:rsid w:val="00EB245B"/>
    <w:rsid w:val="00EB4743"/>
    <w:rsid w:val="00EB4C69"/>
    <w:rsid w:val="00EB65EB"/>
    <w:rsid w:val="00EB724B"/>
    <w:rsid w:val="00EC0079"/>
    <w:rsid w:val="00EC1100"/>
    <w:rsid w:val="00EC140F"/>
    <w:rsid w:val="00EC1EC9"/>
    <w:rsid w:val="00EC3947"/>
    <w:rsid w:val="00EC4BC2"/>
    <w:rsid w:val="00ED1FCF"/>
    <w:rsid w:val="00ED21CE"/>
    <w:rsid w:val="00ED25B8"/>
    <w:rsid w:val="00ED3D1E"/>
    <w:rsid w:val="00ED53AE"/>
    <w:rsid w:val="00ED7CA4"/>
    <w:rsid w:val="00EE0928"/>
    <w:rsid w:val="00EE2501"/>
    <w:rsid w:val="00EE2C60"/>
    <w:rsid w:val="00EE3DC9"/>
    <w:rsid w:val="00EE4FBF"/>
    <w:rsid w:val="00EE5D6B"/>
    <w:rsid w:val="00EE77D2"/>
    <w:rsid w:val="00EE7B5B"/>
    <w:rsid w:val="00EF07DB"/>
    <w:rsid w:val="00EF101F"/>
    <w:rsid w:val="00EF11C5"/>
    <w:rsid w:val="00EF34E1"/>
    <w:rsid w:val="00EF3EB8"/>
    <w:rsid w:val="00EF45C6"/>
    <w:rsid w:val="00EF520C"/>
    <w:rsid w:val="00EF5DED"/>
    <w:rsid w:val="00EF685C"/>
    <w:rsid w:val="00F00FAB"/>
    <w:rsid w:val="00F012E1"/>
    <w:rsid w:val="00F02EBB"/>
    <w:rsid w:val="00F03168"/>
    <w:rsid w:val="00F0331C"/>
    <w:rsid w:val="00F05BA7"/>
    <w:rsid w:val="00F07D96"/>
    <w:rsid w:val="00F114F4"/>
    <w:rsid w:val="00F1158C"/>
    <w:rsid w:val="00F1354E"/>
    <w:rsid w:val="00F14126"/>
    <w:rsid w:val="00F142AF"/>
    <w:rsid w:val="00F169D3"/>
    <w:rsid w:val="00F171F0"/>
    <w:rsid w:val="00F206E3"/>
    <w:rsid w:val="00F20798"/>
    <w:rsid w:val="00F21755"/>
    <w:rsid w:val="00F21D77"/>
    <w:rsid w:val="00F21DD3"/>
    <w:rsid w:val="00F2327E"/>
    <w:rsid w:val="00F23A81"/>
    <w:rsid w:val="00F25F9E"/>
    <w:rsid w:val="00F3083F"/>
    <w:rsid w:val="00F30891"/>
    <w:rsid w:val="00F311A5"/>
    <w:rsid w:val="00F32A10"/>
    <w:rsid w:val="00F33564"/>
    <w:rsid w:val="00F33FFB"/>
    <w:rsid w:val="00F34032"/>
    <w:rsid w:val="00F34903"/>
    <w:rsid w:val="00F34BA3"/>
    <w:rsid w:val="00F36CB8"/>
    <w:rsid w:val="00F37D8B"/>
    <w:rsid w:val="00F409A1"/>
    <w:rsid w:val="00F41024"/>
    <w:rsid w:val="00F412F4"/>
    <w:rsid w:val="00F43965"/>
    <w:rsid w:val="00F443E4"/>
    <w:rsid w:val="00F44B0E"/>
    <w:rsid w:val="00F47313"/>
    <w:rsid w:val="00F50D05"/>
    <w:rsid w:val="00F51980"/>
    <w:rsid w:val="00F52925"/>
    <w:rsid w:val="00F53322"/>
    <w:rsid w:val="00F54067"/>
    <w:rsid w:val="00F60EE2"/>
    <w:rsid w:val="00F6201C"/>
    <w:rsid w:val="00F62AF4"/>
    <w:rsid w:val="00F63855"/>
    <w:rsid w:val="00F6495F"/>
    <w:rsid w:val="00F665B8"/>
    <w:rsid w:val="00F72889"/>
    <w:rsid w:val="00F72CEA"/>
    <w:rsid w:val="00F7555C"/>
    <w:rsid w:val="00F76E0A"/>
    <w:rsid w:val="00F82EDB"/>
    <w:rsid w:val="00F83F9A"/>
    <w:rsid w:val="00F842A4"/>
    <w:rsid w:val="00F848F8"/>
    <w:rsid w:val="00F87902"/>
    <w:rsid w:val="00F901D7"/>
    <w:rsid w:val="00F90446"/>
    <w:rsid w:val="00F90D5D"/>
    <w:rsid w:val="00F92AED"/>
    <w:rsid w:val="00F93195"/>
    <w:rsid w:val="00F955EF"/>
    <w:rsid w:val="00F95D16"/>
    <w:rsid w:val="00F95EA0"/>
    <w:rsid w:val="00F96276"/>
    <w:rsid w:val="00F97F5F"/>
    <w:rsid w:val="00FA021D"/>
    <w:rsid w:val="00FA04F4"/>
    <w:rsid w:val="00FA18BE"/>
    <w:rsid w:val="00FA23CD"/>
    <w:rsid w:val="00FA3624"/>
    <w:rsid w:val="00FA48CA"/>
    <w:rsid w:val="00FA573D"/>
    <w:rsid w:val="00FA6998"/>
    <w:rsid w:val="00FA78FA"/>
    <w:rsid w:val="00FB1A46"/>
    <w:rsid w:val="00FB3ACA"/>
    <w:rsid w:val="00FB3CA7"/>
    <w:rsid w:val="00FB4F5B"/>
    <w:rsid w:val="00FB514B"/>
    <w:rsid w:val="00FB719C"/>
    <w:rsid w:val="00FB71DA"/>
    <w:rsid w:val="00FB7321"/>
    <w:rsid w:val="00FB758A"/>
    <w:rsid w:val="00FC056F"/>
    <w:rsid w:val="00FC0BA8"/>
    <w:rsid w:val="00FC2314"/>
    <w:rsid w:val="00FC2C7A"/>
    <w:rsid w:val="00FC2D1D"/>
    <w:rsid w:val="00FC37FC"/>
    <w:rsid w:val="00FC3CC4"/>
    <w:rsid w:val="00FC4824"/>
    <w:rsid w:val="00FC5992"/>
    <w:rsid w:val="00FC68EC"/>
    <w:rsid w:val="00FC6924"/>
    <w:rsid w:val="00FC6C19"/>
    <w:rsid w:val="00FC737C"/>
    <w:rsid w:val="00FC75F2"/>
    <w:rsid w:val="00FD26D4"/>
    <w:rsid w:val="00FD3313"/>
    <w:rsid w:val="00FD354B"/>
    <w:rsid w:val="00FD4D58"/>
    <w:rsid w:val="00FD5789"/>
    <w:rsid w:val="00FD5EA6"/>
    <w:rsid w:val="00FE000E"/>
    <w:rsid w:val="00FE02B5"/>
    <w:rsid w:val="00FE0C2F"/>
    <w:rsid w:val="00FE1D8D"/>
    <w:rsid w:val="00FE2658"/>
    <w:rsid w:val="00FE2D3F"/>
    <w:rsid w:val="00FE2FDE"/>
    <w:rsid w:val="00FE54ED"/>
    <w:rsid w:val="00FE5E63"/>
    <w:rsid w:val="00FE7B9D"/>
    <w:rsid w:val="00FE7C24"/>
    <w:rsid w:val="00FE7D2E"/>
    <w:rsid w:val="00FE7E58"/>
    <w:rsid w:val="00FF02DE"/>
    <w:rsid w:val="00FF078A"/>
    <w:rsid w:val="00FF125E"/>
    <w:rsid w:val="00FF23FE"/>
    <w:rsid w:val="00FF2EC0"/>
    <w:rsid w:val="00FF3C57"/>
    <w:rsid w:val="00FF51BA"/>
    <w:rsid w:val="00FF534A"/>
    <w:rsid w:val="00FF5887"/>
    <w:rsid w:val="00FF6CAA"/>
    <w:rsid w:val="00FF6D69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C79C0"/>
  <w15:chartTrackingRefBased/>
  <w15:docId w15:val="{986BD611-9E8C-42EB-80F6-76D443A8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E27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Heading1">
    <w:name w:val="heading 1"/>
    <w:basedOn w:val="Normal"/>
    <w:next w:val="BodyText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link w:val="Heading4Char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20" w:after="120"/>
      <w:ind w:left="2520"/>
    </w:pPr>
  </w:style>
  <w:style w:type="paragraph" w:styleId="NormalIndent">
    <w:name w:val="Normal Indent"/>
    <w:basedOn w:val="Normal"/>
    <w:pPr>
      <w:ind w:left="720"/>
    </w:pPr>
  </w:style>
  <w:style w:type="paragraph" w:customStyle="1" w:styleId="5">
    <w:name w:val="目录 5"/>
    <w:basedOn w:val="Normal"/>
    <w:next w:val="Normal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BodyText"/>
    <w:pPr>
      <w:keepLines/>
      <w:spacing w:before="60" w:after="60"/>
      <w:ind w:left="3096" w:hanging="216"/>
    </w:pPr>
  </w:style>
  <w:style w:type="paragraph" w:customStyle="1" w:styleId="3">
    <w:name w:val="目录 3"/>
    <w:basedOn w:val="Normal"/>
    <w:next w:val="Normal"/>
    <w:uiPriority w:val="39"/>
    <w:pPr>
      <w:tabs>
        <w:tab w:val="right" w:leader="dot" w:pos="10080"/>
      </w:tabs>
      <w:ind w:left="2880"/>
    </w:pPr>
  </w:style>
  <w:style w:type="paragraph" w:customStyle="1" w:styleId="2">
    <w:name w:val="目录 2"/>
    <w:basedOn w:val="Normal"/>
    <w:next w:val="Normal"/>
    <w:uiPriority w:val="39"/>
    <w:pPr>
      <w:tabs>
        <w:tab w:val="right" w:leader="dot" w:pos="10080"/>
      </w:tabs>
      <w:spacing w:before="120" w:after="120"/>
      <w:ind w:left="2520"/>
    </w:pPr>
  </w:style>
  <w:style w:type="paragraph" w:customStyle="1" w:styleId="1">
    <w:name w:val="目录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pPr>
      <w:tabs>
        <w:tab w:val="right" w:pos="10440"/>
      </w:tabs>
    </w:pPr>
    <w:rPr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after="240"/>
      <w:ind w:hanging="720"/>
    </w:pPr>
  </w:style>
  <w:style w:type="paragraph" w:styleId="Title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Normal"/>
    <w:rPr>
      <w:rFonts w:ascii="Courier New" w:hAnsi="Courier New"/>
      <w:sz w:val="12"/>
    </w:rPr>
  </w:style>
  <w:style w:type="paragraph" w:customStyle="1" w:styleId="tty80">
    <w:name w:val="tty80"/>
    <w:basedOn w:val="Normal"/>
    <w:rPr>
      <w:rFonts w:ascii="Courier New" w:hAnsi="Courier New"/>
    </w:rPr>
  </w:style>
  <w:style w:type="paragraph" w:customStyle="1" w:styleId="hangingindent">
    <w:name w:val="hanging indent"/>
    <w:basedOn w:val="BodyText"/>
    <w:pPr>
      <w:keepLines/>
      <w:ind w:left="5400" w:hanging="2880"/>
    </w:pPr>
  </w:style>
  <w:style w:type="paragraph" w:customStyle="1" w:styleId="TableText">
    <w:name w:val="Table Text"/>
    <w:basedOn w:val="Normal"/>
    <w:pPr>
      <w:keepLines/>
    </w:pPr>
    <w:rPr>
      <w:sz w:val="16"/>
    </w:rPr>
  </w:style>
  <w:style w:type="paragraph" w:customStyle="1" w:styleId="NumberList">
    <w:name w:val="Number List"/>
    <w:basedOn w:val="BodyText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Normal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BodyText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customStyle="1" w:styleId="4">
    <w:name w:val="目录 4"/>
    <w:basedOn w:val="Normal"/>
    <w:next w:val="Normal"/>
    <w:semiHidden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rPr>
      <w:rFonts w:ascii="Book Antiqua" w:hAnsi="Book Antiqua"/>
    </w:rPr>
  </w:style>
  <w:style w:type="paragraph" w:customStyle="1" w:styleId="Title-Major">
    <w:name w:val="Title-Major"/>
    <w:basedOn w:val="Title"/>
    <w:rPr>
      <w:smallCaps/>
    </w:rPr>
  </w:style>
  <w:style w:type="paragraph" w:customStyle="1" w:styleId="RouteTitle">
    <w:name w:val="Route Title"/>
    <w:basedOn w:val="Normal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character" w:styleId="Emphasis">
    <w:name w:val="Emphasis"/>
    <w:qFormat/>
    <w:rPr>
      <w:i/>
      <w:iCs/>
    </w:rPr>
  </w:style>
  <w:style w:type="paragraph" w:styleId="DocumentMap">
    <w:name w:val="Document Map"/>
    <w:basedOn w:val="Normal"/>
    <w:semiHidden/>
    <w:rsid w:val="00971282"/>
    <w:pPr>
      <w:shd w:val="clear" w:color="auto" w:fill="000080"/>
    </w:pPr>
  </w:style>
  <w:style w:type="table" w:styleId="TableGrid">
    <w:name w:val="Table Grid"/>
    <w:basedOn w:val="TableNormal"/>
    <w:rsid w:val="00906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FF5887"/>
    <w:rPr>
      <w:strike w:val="0"/>
      <w:dstrike w:val="0"/>
      <w:color w:val="005A78"/>
      <w:u w:val="none"/>
      <w:effect w:val="none"/>
    </w:rPr>
  </w:style>
  <w:style w:type="character" w:styleId="CommentReference">
    <w:name w:val="annotation reference"/>
    <w:rsid w:val="00831C91"/>
    <w:rPr>
      <w:sz w:val="21"/>
      <w:szCs w:val="21"/>
    </w:rPr>
  </w:style>
  <w:style w:type="paragraph" w:styleId="CommentText">
    <w:name w:val="annotation text"/>
    <w:basedOn w:val="Normal"/>
    <w:link w:val="CommentTextChar"/>
    <w:rsid w:val="00831C91"/>
  </w:style>
  <w:style w:type="character" w:customStyle="1" w:styleId="CommentTextChar">
    <w:name w:val="Comment Text Char"/>
    <w:link w:val="CommentText"/>
    <w:rsid w:val="00831C91"/>
    <w:rPr>
      <w:rFonts w:ascii="Book Antiqua" w:hAnsi="Book Antiqua"/>
    </w:rPr>
  </w:style>
  <w:style w:type="paragraph" w:styleId="CommentSubject">
    <w:name w:val="annotation subject"/>
    <w:basedOn w:val="CommentText"/>
    <w:next w:val="CommentText"/>
    <w:link w:val="CommentSubjectChar"/>
    <w:rsid w:val="00831C91"/>
    <w:rPr>
      <w:b/>
      <w:bCs/>
    </w:rPr>
  </w:style>
  <w:style w:type="character" w:customStyle="1" w:styleId="CommentSubjectChar">
    <w:name w:val="Comment Subject Char"/>
    <w:link w:val="CommentSubject"/>
    <w:rsid w:val="00831C91"/>
    <w:rPr>
      <w:rFonts w:ascii="Book Antiqua" w:hAnsi="Book Antiqua"/>
      <w:b/>
      <w:bCs/>
    </w:rPr>
  </w:style>
  <w:style w:type="paragraph" w:styleId="BalloonText">
    <w:name w:val="Balloon Text"/>
    <w:basedOn w:val="Normal"/>
    <w:link w:val="BalloonTextChar"/>
    <w:rsid w:val="00831C91"/>
    <w:rPr>
      <w:sz w:val="18"/>
      <w:szCs w:val="18"/>
    </w:rPr>
  </w:style>
  <w:style w:type="character" w:customStyle="1" w:styleId="BalloonTextChar">
    <w:name w:val="Balloon Text Char"/>
    <w:link w:val="BalloonText"/>
    <w:rsid w:val="00831C91"/>
    <w:rPr>
      <w:rFonts w:ascii="Book Antiqua" w:hAnsi="Book Antiqua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6F5E1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6F5E12"/>
    <w:pPr>
      <w:ind w:leftChars="400" w:left="840"/>
    </w:pPr>
  </w:style>
  <w:style w:type="character" w:customStyle="1" w:styleId="Heading4Char">
    <w:name w:val="Heading 4 Char"/>
    <w:basedOn w:val="DefaultParagraphFont"/>
    <w:link w:val="Heading4"/>
    <w:rsid w:val="004E5581"/>
    <w:rPr>
      <w:rFonts w:ascii="Book Antiqua" w:hAnsi="Book Antiqua"/>
      <w:b/>
    </w:rPr>
  </w:style>
  <w:style w:type="character" w:customStyle="1" w:styleId="BodyTextChar">
    <w:name w:val="Body Text Char"/>
    <w:basedOn w:val="DefaultParagraphFont"/>
    <w:link w:val="BodyText"/>
    <w:rsid w:val="004E5581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oleObject" Target="embeddings/oleObject1.bin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Hand%20Document%20Templates\MD070-Technical_Design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D13C-5BA2-DA4B-BADB-B7D6D61F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MD070-Technical_Design_Template.dot</Template>
  <TotalTime>909</TotalTime>
  <Pages>1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Hand</Company>
  <LinksUpToDate>false</LinksUpToDate>
  <CharactersWithSpaces>9008</CharactersWithSpaces>
  <SharedDoc>false</SharedDoc>
  <HLinks>
    <vt:vector size="6" baseType="variant">
      <vt:variant>
        <vt:i4>4194401</vt:i4>
      </vt:variant>
      <vt:variant>
        <vt:i4>42</vt:i4>
      </vt:variant>
      <vt:variant>
        <vt:i4>0</vt:i4>
      </vt:variant>
      <vt:variant>
        <vt:i4>5</vt:i4>
      </vt:variant>
      <vt:variant>
        <vt:lpwstr>mailto:fan.dong@hand-china.com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Jim.lin, Arone.Zhang</dc:creator>
  <cp:keywords>AIM Technical Design</cp:keywords>
  <dc:description>开发技术文档</dc:description>
  <cp:lastModifiedBy>邵 宏</cp:lastModifiedBy>
  <cp:revision>33</cp:revision>
  <cp:lastPrinted>1899-12-31T16:00:00Z</cp:lastPrinted>
  <dcterms:created xsi:type="dcterms:W3CDTF">2020-05-13T02:36:00Z</dcterms:created>
  <dcterms:modified xsi:type="dcterms:W3CDTF">2020-07-29T13:19:00Z</dcterms:modified>
</cp:coreProperties>
</file>